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9A3D" w14:textId="77777777" w:rsidR="00A9215D" w:rsidRPr="009656E0" w:rsidRDefault="008A4071" w:rsidP="00DE0C78">
      <w:pPr>
        <w:pStyle w:val="Title"/>
      </w:pPr>
      <w:sdt>
        <w:sdtPr>
          <w:alias w:val="Title"/>
          <w:tag w:val=""/>
          <w:id w:val="1631285992"/>
          <w:placeholder>
            <w:docPart w:val="E45E66C8E04B4486997B66E700701D8B"/>
          </w:placeholder>
          <w:dataBinding w:prefixMappings="xmlns:ns0='http://purl.org/dc/elements/1.1/' xmlns:ns1='http://schemas.openxmlformats.org/package/2006/metadata/core-properties' " w:xpath="/ns1:coreProperties[1]/ns0:title[1]" w:storeItemID="{6C3C8BC8-F283-45AE-878A-BAB7291924A1}"/>
          <w:text/>
        </w:sdtPr>
        <w:sdtEndPr/>
        <w:sdtContent>
          <w:r w:rsidR="008C4A04">
            <w:t>I</w:t>
          </w:r>
          <w:r w:rsidR="008C4A04" w:rsidRPr="008C4A04">
            <w:t>mporting Physical Group and Device Association from a CSV file</w:t>
          </w:r>
        </w:sdtContent>
      </w:sdt>
    </w:p>
    <w:p w14:paraId="355A244D" w14:textId="77777777" w:rsidR="0018117A" w:rsidRPr="009656E0" w:rsidRDefault="00BE0580" w:rsidP="009656E0">
      <w:pPr>
        <w:pStyle w:val="Subtitle"/>
      </w:pPr>
      <w:r>
        <w:t>Automating Power Manager plugin physical group creation and placement of devices to Rack</w:t>
      </w:r>
    </w:p>
    <w:p w14:paraId="5E2F677A" w14:textId="77777777" w:rsidR="00800ECE" w:rsidRPr="009656E0" w:rsidRDefault="00BA6D06" w:rsidP="009656E0">
      <w:pPr>
        <w:pStyle w:val="AbstractTitle"/>
      </w:pPr>
      <w:r w:rsidRPr="009656E0">
        <w:t>Abstract</w:t>
      </w:r>
    </w:p>
    <w:sdt>
      <w:sdtPr>
        <w:alias w:val="Subject"/>
        <w:tag w:val=""/>
        <w:id w:val="-142199779"/>
        <w:placeholder>
          <w:docPart w:val="7AF04F537E3542808CA332E5644A347E"/>
        </w:placeholder>
        <w:dataBinding w:prefixMappings="xmlns:ns0='http://purl.org/dc/elements/1.1/' xmlns:ns1='http://schemas.openxmlformats.org/package/2006/metadata/core-properties' " w:xpath="/ns1:coreProperties[1]/ns0:subject[1]" w:storeItemID="{6C3C8BC8-F283-45AE-878A-BAB7291924A1}"/>
        <w:text/>
      </w:sdtPr>
      <w:sdtEndPr/>
      <w:sdtContent>
        <w:p w14:paraId="5BA1946D" w14:textId="77777777" w:rsidR="00BA6D06" w:rsidRPr="009656E0" w:rsidRDefault="007E2C6F" w:rsidP="007E2C6F">
          <w:pPr>
            <w:pStyle w:val="AbstractBody"/>
          </w:pPr>
          <w:r>
            <w:t xml:space="preserve">Considering the fact that recreation of physical group hierarchies are a painful and time taking activities for the users, </w:t>
          </w:r>
          <w:proofErr w:type="spellStart"/>
          <w:r>
            <w:t>OpenManage</w:t>
          </w:r>
          <w:proofErr w:type="spellEnd"/>
          <w:r>
            <w:t xml:space="preserve"> Power Manager facilitates importing the existing hierarchy of a data center from a csv file. </w:t>
          </w:r>
        </w:p>
      </w:sdtContent>
    </w:sdt>
    <w:sdt>
      <w:sdtPr>
        <w:alias w:val="Release Date"/>
        <w:tag w:val="Release Date"/>
        <w:id w:val="1263570548"/>
        <w:placeholder>
          <w:docPart w:val="CA8CC77727B44CD7A11B8A76EEB7ABE0"/>
        </w:placeholder>
        <w:date w:fullDate="2020-08-01T00:00:00Z">
          <w:dateFormat w:val="MMMM yyyy"/>
          <w:lid w:val="en-US"/>
          <w:storeMappedDataAs w:val="dateTime"/>
          <w:calendar w:val="gregorian"/>
        </w:date>
      </w:sdtPr>
      <w:sdtEndPr/>
      <w:sdtContent>
        <w:p w14:paraId="60C80305" w14:textId="77777777" w:rsidR="00880F8E" w:rsidRDefault="007E2C6F" w:rsidP="009656E0">
          <w:pPr>
            <w:pStyle w:val="AbstractBody"/>
          </w:pPr>
          <w:r>
            <w:t>August</w:t>
          </w:r>
          <w:r w:rsidR="00BF54A2">
            <w:t xml:space="preserve"> 2020</w:t>
          </w:r>
        </w:p>
      </w:sdtContent>
    </w:sdt>
    <w:p w14:paraId="7428C675" w14:textId="77777777" w:rsidR="00817693" w:rsidRPr="00817693" w:rsidRDefault="00817693" w:rsidP="00DE06C5"/>
    <w:p w14:paraId="5B526911" w14:textId="77777777" w:rsidR="00FD6C04" w:rsidRDefault="00FD6C04" w:rsidP="00DE0C78">
      <w:pPr>
        <w:sectPr w:rsidR="00FD6C04" w:rsidSect="00C51E21">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728" w:right="720" w:bottom="1080" w:left="720" w:header="446" w:footer="648" w:gutter="0"/>
          <w:cols w:space="720"/>
          <w:docGrid w:linePitch="360"/>
        </w:sectPr>
      </w:pPr>
    </w:p>
    <w:p w14:paraId="0395A70B" w14:textId="77777777" w:rsidR="00A94755" w:rsidRPr="003C071C" w:rsidRDefault="00A94755" w:rsidP="00DE06C5">
      <w:pPr>
        <w:pStyle w:val="Heading"/>
      </w:pPr>
      <w:bookmarkStart w:id="0" w:name="_Toc47367068"/>
      <w:r w:rsidRPr="003C071C">
        <w:lastRenderedPageBreak/>
        <w:t>Revisions</w:t>
      </w:r>
      <w:bookmarkEnd w:id="0"/>
    </w:p>
    <w:tbl>
      <w:tblPr>
        <w:tblStyle w:val="Dell"/>
        <w:tblW w:w="0" w:type="auto"/>
        <w:tblLook w:val="04A0" w:firstRow="1" w:lastRow="0" w:firstColumn="1" w:lastColumn="0" w:noHBand="0" w:noVBand="1"/>
      </w:tblPr>
      <w:tblGrid>
        <w:gridCol w:w="1885"/>
        <w:gridCol w:w="7825"/>
      </w:tblGrid>
      <w:tr w:rsidR="008710B4" w:rsidRPr="003C071C" w14:paraId="527D3E83" w14:textId="77777777" w:rsidTr="008710B4">
        <w:trPr>
          <w:cnfStyle w:val="100000000000" w:firstRow="1" w:lastRow="0" w:firstColumn="0" w:lastColumn="0" w:oddVBand="0" w:evenVBand="0" w:oddHBand="0" w:evenHBand="0" w:firstRowFirstColumn="0" w:firstRowLastColumn="0" w:lastRowFirstColumn="0" w:lastRowLastColumn="0"/>
          <w:trHeight w:val="24"/>
        </w:trPr>
        <w:tc>
          <w:tcPr>
            <w:tcW w:w="1885" w:type="dxa"/>
          </w:tcPr>
          <w:p w14:paraId="1F35F9C2" w14:textId="77777777" w:rsidR="008710B4" w:rsidRPr="003C071C" w:rsidRDefault="008710B4" w:rsidP="00DE0C78">
            <w:pPr>
              <w:pStyle w:val="TableCell"/>
            </w:pPr>
            <w:r w:rsidRPr="003C071C">
              <w:t>Date</w:t>
            </w:r>
          </w:p>
        </w:tc>
        <w:tc>
          <w:tcPr>
            <w:tcW w:w="7825" w:type="dxa"/>
          </w:tcPr>
          <w:p w14:paraId="74BB5A1F" w14:textId="77777777" w:rsidR="008710B4" w:rsidRPr="003C071C" w:rsidRDefault="008710B4" w:rsidP="00DE0C78">
            <w:pPr>
              <w:pStyle w:val="TableCell"/>
            </w:pPr>
            <w:r w:rsidRPr="003C071C">
              <w:t>Description</w:t>
            </w:r>
          </w:p>
        </w:tc>
      </w:tr>
      <w:tr w:rsidR="008710B4" w:rsidRPr="003C071C" w14:paraId="1C526930" w14:textId="77777777" w:rsidTr="00C57BF4">
        <w:trPr>
          <w:trHeight w:val="288"/>
        </w:trPr>
        <w:tc>
          <w:tcPr>
            <w:tcW w:w="1885" w:type="dxa"/>
          </w:tcPr>
          <w:p w14:paraId="29D40D1F" w14:textId="77777777" w:rsidR="008710B4" w:rsidRPr="003C071C" w:rsidRDefault="00FC3E47" w:rsidP="00DC3B9B">
            <w:pPr>
              <w:pStyle w:val="TableCell"/>
            </w:pPr>
            <w:r>
              <w:t>August</w:t>
            </w:r>
            <w:r w:rsidR="00CC2D2E">
              <w:t xml:space="preserve"> 20</w:t>
            </w:r>
            <w:r w:rsidR="00BF54A2">
              <w:t>20</w:t>
            </w:r>
          </w:p>
        </w:tc>
        <w:tc>
          <w:tcPr>
            <w:tcW w:w="7825" w:type="dxa"/>
          </w:tcPr>
          <w:p w14:paraId="47081675" w14:textId="77777777" w:rsidR="008710B4" w:rsidRPr="003C071C" w:rsidRDefault="008710B4" w:rsidP="00DC3B9B">
            <w:pPr>
              <w:pStyle w:val="TableCell"/>
            </w:pPr>
            <w:r w:rsidRPr="003C071C">
              <w:t>Initial release</w:t>
            </w:r>
          </w:p>
        </w:tc>
      </w:tr>
      <w:tr w:rsidR="008710B4" w:rsidRPr="003C071C" w14:paraId="4CC2D53F" w14:textId="77777777" w:rsidTr="00C57BF4">
        <w:trPr>
          <w:trHeight w:val="288"/>
        </w:trPr>
        <w:tc>
          <w:tcPr>
            <w:tcW w:w="1885" w:type="dxa"/>
          </w:tcPr>
          <w:p w14:paraId="209A1262" w14:textId="77777777" w:rsidR="008710B4" w:rsidRDefault="008710B4" w:rsidP="00DC3B9B">
            <w:pPr>
              <w:pStyle w:val="TableCell"/>
            </w:pPr>
          </w:p>
        </w:tc>
        <w:tc>
          <w:tcPr>
            <w:tcW w:w="7825" w:type="dxa"/>
          </w:tcPr>
          <w:p w14:paraId="51BFF911" w14:textId="77777777" w:rsidR="008710B4" w:rsidRPr="003C071C" w:rsidRDefault="008710B4" w:rsidP="00DC3B9B">
            <w:pPr>
              <w:pStyle w:val="TableCell"/>
            </w:pPr>
          </w:p>
        </w:tc>
      </w:tr>
    </w:tbl>
    <w:p w14:paraId="697BA415" w14:textId="77777777" w:rsidR="00A94755" w:rsidRPr="003C071C" w:rsidRDefault="00A94755" w:rsidP="00DE06C5"/>
    <w:p w14:paraId="47529D6F" w14:textId="77777777" w:rsidR="006B2226" w:rsidRDefault="006B2226" w:rsidP="00DE06C5">
      <w:pPr>
        <w:pStyle w:val="Heading"/>
      </w:pPr>
      <w:bookmarkStart w:id="1" w:name="_Toc47367069"/>
      <w:r>
        <w:t>Acknowledgements</w:t>
      </w:r>
      <w:bookmarkEnd w:id="1"/>
    </w:p>
    <w:p w14:paraId="476E8311" w14:textId="77777777" w:rsidR="006B2226" w:rsidRPr="006B2226" w:rsidRDefault="006B2226" w:rsidP="00DF59D7">
      <w:r w:rsidRPr="006B2226">
        <w:t xml:space="preserve">Author: </w:t>
      </w:r>
      <w:r w:rsidR="00FC3E47">
        <w:t>Rishi Mukherjee</w:t>
      </w:r>
    </w:p>
    <w:p w14:paraId="75A6F18C" w14:textId="77777777" w:rsidR="006B2226" w:rsidRPr="006B2226" w:rsidRDefault="006B2226" w:rsidP="00DF59D7">
      <w:r w:rsidRPr="006B2226">
        <w:t>Support:</w:t>
      </w:r>
    </w:p>
    <w:p w14:paraId="208D87EA" w14:textId="77777777" w:rsidR="006B2226" w:rsidRPr="006B2226" w:rsidRDefault="006B2226" w:rsidP="00DF59D7">
      <w:r w:rsidRPr="006B2226">
        <w:t xml:space="preserve">Other: </w:t>
      </w:r>
    </w:p>
    <w:p w14:paraId="70A3DFD1" w14:textId="77777777" w:rsidR="00A94755" w:rsidRDefault="00A94755" w:rsidP="00DF59D7"/>
    <w:p w14:paraId="59CE3D86" w14:textId="77777777" w:rsidR="00A94755" w:rsidRDefault="00A94755" w:rsidP="00DF59D7"/>
    <w:p w14:paraId="581B2D66" w14:textId="77777777" w:rsidR="00A94755" w:rsidRDefault="00A94755" w:rsidP="00DF59D7"/>
    <w:p w14:paraId="25A9753A" w14:textId="77777777" w:rsidR="00A94755" w:rsidRDefault="00A94755" w:rsidP="00DF59D7"/>
    <w:p w14:paraId="7102FD5F" w14:textId="77777777" w:rsidR="00A94755" w:rsidRDefault="00A94755" w:rsidP="00DF59D7"/>
    <w:p w14:paraId="1ABF1468" w14:textId="77777777" w:rsidR="00A94755" w:rsidRDefault="00A94755" w:rsidP="00DF59D7"/>
    <w:p w14:paraId="2F7EAD07" w14:textId="77777777" w:rsidR="003E5949" w:rsidRDefault="003E5949" w:rsidP="00DF59D7"/>
    <w:p w14:paraId="29C0B7D1" w14:textId="77777777" w:rsidR="003E5949" w:rsidRDefault="003E5949" w:rsidP="00DF59D7"/>
    <w:p w14:paraId="61589155" w14:textId="77777777" w:rsidR="003E5949" w:rsidRDefault="003E5949" w:rsidP="00DF59D7"/>
    <w:p w14:paraId="1DCC63DD" w14:textId="77777777" w:rsidR="00DC3B9B" w:rsidRDefault="00DC3B9B" w:rsidP="00DF59D7"/>
    <w:p w14:paraId="451FE409" w14:textId="77777777" w:rsidR="00DC3B9B" w:rsidRDefault="00DC3B9B" w:rsidP="00DF59D7"/>
    <w:p w14:paraId="737C036F" w14:textId="77777777" w:rsidR="00A94755" w:rsidRPr="002301C9" w:rsidRDefault="00A94755" w:rsidP="00DF59D7"/>
    <w:p w14:paraId="779CB52D" w14:textId="77777777" w:rsidR="00A94755" w:rsidRDefault="00A94755" w:rsidP="00DE06C5">
      <w:pPr>
        <w:pStyle w:val="disclaimer"/>
      </w:pPr>
      <w:bookmarkStart w:id="2" w:name="_Hlk2001500"/>
      <w:r>
        <w:t>The information in this publication is provided “as is.” Dell Inc. makes no representations or warranties of any kind with respect to the information in this publication, and specifically disclaims implied warranties of merchantability or fitness for a particular purpose.</w:t>
      </w:r>
    </w:p>
    <w:p w14:paraId="51DF894A" w14:textId="77777777" w:rsidR="00A94755" w:rsidRDefault="00A94755" w:rsidP="00DE06C5">
      <w:pPr>
        <w:pStyle w:val="disclaimer"/>
      </w:pPr>
    </w:p>
    <w:p w14:paraId="07A2C529" w14:textId="77777777" w:rsidR="00A94755" w:rsidRDefault="00A94755" w:rsidP="00DE06C5">
      <w:pPr>
        <w:pStyle w:val="disclaimer"/>
      </w:pPr>
      <w:r>
        <w:t>Use, copying, and distribution of any software described in this publication requires an applicable software license.</w:t>
      </w:r>
    </w:p>
    <w:p w14:paraId="0A72713E" w14:textId="77777777" w:rsidR="00A94755" w:rsidRDefault="00A94755" w:rsidP="00DE06C5">
      <w:pPr>
        <w:pStyle w:val="disclaimer"/>
      </w:pPr>
    </w:p>
    <w:p w14:paraId="636F059A" w14:textId="77777777" w:rsidR="00A94755" w:rsidRDefault="00DC3B9B" w:rsidP="00DE06C5">
      <w:pPr>
        <w:pStyle w:val="disclaimer"/>
      </w:pPr>
      <w:r>
        <w:t xml:space="preserve">Copyright </w:t>
      </w:r>
      <w:r w:rsidR="00A94755">
        <w:t xml:space="preserve">© </w:t>
      </w:r>
      <w:r w:rsidR="00A94755" w:rsidRPr="007B0A04">
        <w:rPr>
          <w:highlight w:val="magenta"/>
        </w:rPr>
        <w:t>&lt;pub date – rev date&gt;</w:t>
      </w:r>
      <w:r w:rsidR="00A94755">
        <w:t xml:space="preserve"> </w:t>
      </w:r>
      <w:r w:rsidR="00543288" w:rsidRPr="00543288">
        <w:t xml:space="preserve">Dell Inc. or its subsidiaries. All Rights Reserved. Dell Technologies, Dell, EMC, Dell EMC and other trademarks are trademarks of Dell Inc. or its subsidiaries. Other trademarks may be trademarks of their respective owners. </w:t>
      </w:r>
      <w:r w:rsidR="00401CA5">
        <w:t>[</w:t>
      </w:r>
      <w:r w:rsidR="00FD639B">
        <w:rPr>
          <w:noProof/>
        </w:rPr>
        <w:fldChar w:fldCharType="begin"/>
      </w:r>
      <w:r w:rsidR="00FD639B">
        <w:rPr>
          <w:noProof/>
        </w:rPr>
        <w:instrText xml:space="preserve"> DATE   \* MERGEFORMAT </w:instrText>
      </w:r>
      <w:r w:rsidR="00FD639B">
        <w:rPr>
          <w:noProof/>
        </w:rPr>
        <w:fldChar w:fldCharType="separate"/>
      </w:r>
      <w:r w:rsidR="003B4D64">
        <w:rPr>
          <w:noProof/>
        </w:rPr>
        <w:t>8/3/2020</w:t>
      </w:r>
      <w:r w:rsidR="00FD639B">
        <w:rPr>
          <w:noProof/>
        </w:rPr>
        <w:fldChar w:fldCharType="end"/>
      </w:r>
      <w:r w:rsidR="00401CA5">
        <w:rPr>
          <w:noProof/>
        </w:rPr>
        <w:t xml:space="preserve">] </w:t>
      </w:r>
      <w:r w:rsidR="00401CA5">
        <w:t>[</w:t>
      </w:r>
      <w:sdt>
        <w:sdtPr>
          <w:alias w:val="Category"/>
          <w:tag w:val=""/>
          <w:id w:val="1823925419"/>
          <w:placeholder>
            <w:docPart w:val="E5011CEEF8F540FDAC6D960C9C29287B"/>
          </w:placeholder>
          <w:dataBinding w:prefixMappings="xmlns:ns0='http://purl.org/dc/elements/1.1/' xmlns:ns1='http://schemas.openxmlformats.org/package/2006/metadata/core-properties' " w:xpath="/ns1:coreProperties[1]/ns1:category[1]" w:storeItemID="{6C3C8BC8-F283-45AE-878A-BAB7291924A1}"/>
          <w:text/>
        </w:sdtPr>
        <w:sdtEndPr/>
        <w:sdtContent>
          <w:r w:rsidR="00C50271">
            <w:t>White Paper</w:t>
          </w:r>
        </w:sdtContent>
      </w:sdt>
      <w:r w:rsidR="00401CA5">
        <w:t>]</w:t>
      </w:r>
      <w:r w:rsidR="004B7FB2">
        <w:t xml:space="preserve"> [</w:t>
      </w:r>
      <w:sdt>
        <w:sdtPr>
          <w:alias w:val="Manager"/>
          <w:tag w:val=""/>
          <w:id w:val="1776130309"/>
          <w:placeholder>
            <w:docPart w:val="CA4D4C7B9C1D4902AE60B1B29616385B"/>
          </w:placeholder>
          <w:dataBinding w:prefixMappings="xmlns:ns0='http://schemas.openxmlformats.org/officeDocument/2006/extended-properties' " w:xpath="/ns0:Properties[1]/ns0:Manager[1]" w:storeItemID="{6668398D-A668-4E3E-A5EB-62B293D839F1}"/>
          <w:text/>
        </w:sdtPr>
        <w:sdtEndPr/>
        <w:sdtContent>
          <w:r w:rsidR="001866D8">
            <w:t>Document ID</w:t>
          </w:r>
        </w:sdtContent>
      </w:sdt>
      <w:r w:rsidR="004B7FB2">
        <w:t>]</w:t>
      </w:r>
    </w:p>
    <w:bookmarkEnd w:id="2"/>
    <w:p w14:paraId="3536D9FC" w14:textId="77777777" w:rsidR="00FD6C04" w:rsidRDefault="00FD6C04" w:rsidP="00DE0C78">
      <w:r>
        <w:br w:type="page"/>
      </w:r>
    </w:p>
    <w:p w14:paraId="145567C0" w14:textId="77777777" w:rsidR="00A94755" w:rsidRPr="003C071C" w:rsidRDefault="00FA31BB" w:rsidP="00FD6C04">
      <w:pPr>
        <w:pStyle w:val="Heading"/>
      </w:pPr>
      <w:bookmarkStart w:id="3" w:name="_Toc47367070"/>
      <w:r>
        <w:lastRenderedPageBreak/>
        <w:t xml:space="preserve">Table of </w:t>
      </w:r>
      <w:r w:rsidRPr="00DF59D7">
        <w:t>c</w:t>
      </w:r>
      <w:r w:rsidR="00A94755" w:rsidRPr="00DF59D7">
        <w:t>ontents</w:t>
      </w:r>
      <w:bookmarkEnd w:id="3"/>
    </w:p>
    <w:bookmarkStart w:id="4" w:name="_GoBack"/>
    <w:bookmarkEnd w:id="4"/>
    <w:p w14:paraId="2B79E401" w14:textId="77777777" w:rsidR="00C8014E" w:rsidRDefault="00A94755">
      <w:pPr>
        <w:pStyle w:val="TOC1"/>
        <w:rPr>
          <w:rFonts w:asciiTheme="minorHAnsi" w:eastAsiaTheme="minorEastAsia" w:hAnsiTheme="minorHAnsi"/>
          <w:color w:val="auto"/>
          <w:sz w:val="22"/>
          <w:szCs w:val="22"/>
        </w:rPr>
      </w:pPr>
      <w:r w:rsidRPr="003C071C">
        <w:rPr>
          <w:b/>
          <w:noProof w:val="0"/>
          <w:lang w:eastAsia="ja-JP"/>
        </w:rPr>
        <w:fldChar w:fldCharType="begin"/>
      </w:r>
      <w:r w:rsidRPr="003C071C">
        <w:rPr>
          <w:noProof w:val="0"/>
          <w:lang w:eastAsia="ja-JP"/>
        </w:rPr>
        <w:instrText xml:space="preserve"> TOC \o "1-3" \h \z \t "Heading,1" </w:instrText>
      </w:r>
      <w:r w:rsidRPr="003C071C">
        <w:rPr>
          <w:b/>
          <w:noProof w:val="0"/>
          <w:lang w:eastAsia="ja-JP"/>
        </w:rPr>
        <w:fldChar w:fldCharType="separate"/>
      </w:r>
      <w:hyperlink w:anchor="_Toc47367068" w:history="1">
        <w:r w:rsidR="00C8014E" w:rsidRPr="00344B26">
          <w:rPr>
            <w:rStyle w:val="Hyperlink"/>
          </w:rPr>
          <w:t>Revisions</w:t>
        </w:r>
        <w:r w:rsidR="00C8014E">
          <w:rPr>
            <w:webHidden/>
          </w:rPr>
          <w:tab/>
        </w:r>
        <w:r w:rsidR="00C8014E">
          <w:rPr>
            <w:webHidden/>
          </w:rPr>
          <w:fldChar w:fldCharType="begin"/>
        </w:r>
        <w:r w:rsidR="00C8014E">
          <w:rPr>
            <w:webHidden/>
          </w:rPr>
          <w:instrText xml:space="preserve"> PAGEREF _Toc47367068 \h </w:instrText>
        </w:r>
        <w:r w:rsidR="00C8014E">
          <w:rPr>
            <w:webHidden/>
          </w:rPr>
        </w:r>
        <w:r w:rsidR="00C8014E">
          <w:rPr>
            <w:webHidden/>
          </w:rPr>
          <w:fldChar w:fldCharType="separate"/>
        </w:r>
        <w:r w:rsidR="00C8014E">
          <w:rPr>
            <w:webHidden/>
          </w:rPr>
          <w:t>2</w:t>
        </w:r>
        <w:r w:rsidR="00C8014E">
          <w:rPr>
            <w:webHidden/>
          </w:rPr>
          <w:fldChar w:fldCharType="end"/>
        </w:r>
      </w:hyperlink>
    </w:p>
    <w:p w14:paraId="7E2CB720" w14:textId="77777777" w:rsidR="00C8014E" w:rsidRDefault="00C8014E">
      <w:pPr>
        <w:pStyle w:val="TOC1"/>
        <w:rPr>
          <w:rFonts w:asciiTheme="minorHAnsi" w:eastAsiaTheme="minorEastAsia" w:hAnsiTheme="minorHAnsi"/>
          <w:color w:val="auto"/>
          <w:sz w:val="22"/>
          <w:szCs w:val="22"/>
        </w:rPr>
      </w:pPr>
      <w:hyperlink w:anchor="_Toc47367069" w:history="1">
        <w:r w:rsidRPr="00344B26">
          <w:rPr>
            <w:rStyle w:val="Hyperlink"/>
          </w:rPr>
          <w:t>Acknowledgements</w:t>
        </w:r>
        <w:r>
          <w:rPr>
            <w:webHidden/>
          </w:rPr>
          <w:tab/>
        </w:r>
        <w:r>
          <w:rPr>
            <w:webHidden/>
          </w:rPr>
          <w:fldChar w:fldCharType="begin"/>
        </w:r>
        <w:r>
          <w:rPr>
            <w:webHidden/>
          </w:rPr>
          <w:instrText xml:space="preserve"> PAGEREF _Toc47367069 \h </w:instrText>
        </w:r>
        <w:r>
          <w:rPr>
            <w:webHidden/>
          </w:rPr>
        </w:r>
        <w:r>
          <w:rPr>
            <w:webHidden/>
          </w:rPr>
          <w:fldChar w:fldCharType="separate"/>
        </w:r>
        <w:r>
          <w:rPr>
            <w:webHidden/>
          </w:rPr>
          <w:t>2</w:t>
        </w:r>
        <w:r>
          <w:rPr>
            <w:webHidden/>
          </w:rPr>
          <w:fldChar w:fldCharType="end"/>
        </w:r>
      </w:hyperlink>
    </w:p>
    <w:p w14:paraId="147A52BE" w14:textId="77777777" w:rsidR="00C8014E" w:rsidRDefault="00C8014E">
      <w:pPr>
        <w:pStyle w:val="TOC1"/>
        <w:rPr>
          <w:rFonts w:asciiTheme="minorHAnsi" w:eastAsiaTheme="minorEastAsia" w:hAnsiTheme="minorHAnsi"/>
          <w:color w:val="auto"/>
          <w:sz w:val="22"/>
          <w:szCs w:val="22"/>
        </w:rPr>
      </w:pPr>
      <w:hyperlink w:anchor="_Toc47367070" w:history="1">
        <w:r w:rsidRPr="00344B26">
          <w:rPr>
            <w:rStyle w:val="Hyperlink"/>
          </w:rPr>
          <w:t>Table of contents</w:t>
        </w:r>
        <w:r>
          <w:rPr>
            <w:webHidden/>
          </w:rPr>
          <w:tab/>
        </w:r>
        <w:r>
          <w:rPr>
            <w:webHidden/>
          </w:rPr>
          <w:fldChar w:fldCharType="begin"/>
        </w:r>
        <w:r>
          <w:rPr>
            <w:webHidden/>
          </w:rPr>
          <w:instrText xml:space="preserve"> PAGEREF _Toc47367070 \h </w:instrText>
        </w:r>
        <w:r>
          <w:rPr>
            <w:webHidden/>
          </w:rPr>
        </w:r>
        <w:r>
          <w:rPr>
            <w:webHidden/>
          </w:rPr>
          <w:fldChar w:fldCharType="separate"/>
        </w:r>
        <w:r>
          <w:rPr>
            <w:webHidden/>
          </w:rPr>
          <w:t>3</w:t>
        </w:r>
        <w:r>
          <w:rPr>
            <w:webHidden/>
          </w:rPr>
          <w:fldChar w:fldCharType="end"/>
        </w:r>
      </w:hyperlink>
    </w:p>
    <w:p w14:paraId="33C51047" w14:textId="77777777" w:rsidR="00C8014E" w:rsidRDefault="00C8014E">
      <w:pPr>
        <w:pStyle w:val="TOC1"/>
        <w:rPr>
          <w:rFonts w:asciiTheme="minorHAnsi" w:eastAsiaTheme="minorEastAsia" w:hAnsiTheme="minorHAnsi"/>
          <w:color w:val="auto"/>
          <w:sz w:val="22"/>
          <w:szCs w:val="22"/>
        </w:rPr>
      </w:pPr>
      <w:hyperlink w:anchor="_Toc47367071" w:history="1">
        <w:r w:rsidRPr="00344B26">
          <w:rPr>
            <w:rStyle w:val="Hyperlink"/>
          </w:rPr>
          <w:t>Executive summary</w:t>
        </w:r>
        <w:r>
          <w:rPr>
            <w:webHidden/>
          </w:rPr>
          <w:tab/>
        </w:r>
        <w:r>
          <w:rPr>
            <w:webHidden/>
          </w:rPr>
          <w:fldChar w:fldCharType="begin"/>
        </w:r>
        <w:r>
          <w:rPr>
            <w:webHidden/>
          </w:rPr>
          <w:instrText xml:space="preserve"> PAGEREF _Toc47367071 \h </w:instrText>
        </w:r>
        <w:r>
          <w:rPr>
            <w:webHidden/>
          </w:rPr>
        </w:r>
        <w:r>
          <w:rPr>
            <w:webHidden/>
          </w:rPr>
          <w:fldChar w:fldCharType="separate"/>
        </w:r>
        <w:r>
          <w:rPr>
            <w:webHidden/>
          </w:rPr>
          <w:t>4</w:t>
        </w:r>
        <w:r>
          <w:rPr>
            <w:webHidden/>
          </w:rPr>
          <w:fldChar w:fldCharType="end"/>
        </w:r>
      </w:hyperlink>
    </w:p>
    <w:p w14:paraId="2A0E31AF" w14:textId="77777777" w:rsidR="00FD6C04" w:rsidRDefault="00A94755" w:rsidP="00FD6C04">
      <w:r w:rsidRPr="003C071C">
        <w:rPr>
          <w:lang w:eastAsia="ja-JP"/>
        </w:rPr>
        <w:fldChar w:fldCharType="end"/>
      </w:r>
      <w:bookmarkStart w:id="5" w:name="_Ref255984298"/>
      <w:bookmarkStart w:id="6" w:name="_Ref255984315"/>
      <w:bookmarkStart w:id="7" w:name="_Ref255984328"/>
      <w:r w:rsidR="00FD6C04">
        <w:br w:type="page"/>
      </w:r>
    </w:p>
    <w:p w14:paraId="7D94E1C2" w14:textId="77777777" w:rsidR="009C725E" w:rsidRDefault="00FF4FDA" w:rsidP="00DE06C5">
      <w:pPr>
        <w:pStyle w:val="Heading"/>
      </w:pPr>
      <w:bookmarkStart w:id="8" w:name="_Toc47367071"/>
      <w:r w:rsidRPr="00474548">
        <w:lastRenderedPageBreak/>
        <w:t>Executive summary</w:t>
      </w:r>
      <w:bookmarkEnd w:id="8"/>
    </w:p>
    <w:p w14:paraId="53A5D1DA" w14:textId="77777777" w:rsidR="00200523" w:rsidRPr="003C071C" w:rsidRDefault="00961D12" w:rsidP="00535213">
      <w:pPr>
        <w:pStyle w:val="Note"/>
      </w:pPr>
      <w:r w:rsidRPr="00961D12">
        <w:rPr>
          <w:b/>
        </w:rPr>
        <w:t>Note:</w:t>
      </w:r>
      <w:r>
        <w:t xml:space="preserve"> </w:t>
      </w:r>
      <w:r w:rsidR="003618BE">
        <w:t>This section is r</w:t>
      </w:r>
      <w:r w:rsidR="00200523">
        <w:t xml:space="preserve">equired for </w:t>
      </w:r>
      <w:r w:rsidR="001866D8">
        <w:t>R</w:t>
      </w:r>
      <w:r w:rsidR="00C2006D">
        <w:t xml:space="preserve">eference </w:t>
      </w:r>
      <w:r w:rsidR="001866D8">
        <w:t>A</w:t>
      </w:r>
      <w:r w:rsidR="00C2006D">
        <w:t xml:space="preserve">rchitectures, </w:t>
      </w:r>
      <w:r w:rsidR="001866D8">
        <w:t>B</w:t>
      </w:r>
      <w:r w:rsidR="00C2006D">
        <w:t xml:space="preserve">est </w:t>
      </w:r>
      <w:r w:rsidR="001866D8">
        <w:t>P</w:t>
      </w:r>
      <w:r w:rsidR="00C2006D">
        <w:t>ractices</w:t>
      </w:r>
      <w:r w:rsidR="001866D8">
        <w:t xml:space="preserve"> guides,</w:t>
      </w:r>
      <w:r w:rsidR="00C2006D">
        <w:t xml:space="preserve"> and </w:t>
      </w:r>
      <w:r w:rsidR="001866D8">
        <w:t>T</w:t>
      </w:r>
      <w:r w:rsidR="00C2006D">
        <w:t xml:space="preserve">echnical </w:t>
      </w:r>
      <w:r w:rsidR="001866D8">
        <w:t>W</w:t>
      </w:r>
      <w:r w:rsidR="00C2006D">
        <w:t xml:space="preserve">hite </w:t>
      </w:r>
      <w:r w:rsidR="001866D8">
        <w:t>P</w:t>
      </w:r>
      <w:r w:rsidR="00C2006D">
        <w:t>apers</w:t>
      </w:r>
      <w:r w:rsidR="00200523">
        <w:t xml:space="preserve">. </w:t>
      </w:r>
      <w:r w:rsidR="003618BE">
        <w:t>It is o</w:t>
      </w:r>
      <w:r w:rsidR="00200523">
        <w:t xml:space="preserve">ptional for </w:t>
      </w:r>
      <w:r w:rsidR="00D460DD">
        <w:t>D</w:t>
      </w:r>
      <w:r w:rsidR="00C2006D">
        <w:t xml:space="preserve">eployment and </w:t>
      </w:r>
      <w:r w:rsidR="00D460DD">
        <w:t>C</w:t>
      </w:r>
      <w:r w:rsidR="00C2006D">
        <w:t>onfiguration guides</w:t>
      </w:r>
      <w:r w:rsidR="00200523">
        <w:t>.</w:t>
      </w:r>
    </w:p>
    <w:p w14:paraId="1B707423" w14:textId="77777777" w:rsidR="00A4507E" w:rsidRDefault="00DF013A" w:rsidP="00A4507E">
      <w:r w:rsidRPr="00DF013A">
        <w:t xml:space="preserve">Considering the fact that recreation of physical group hierarchies are a painful and time taking activities for the users, </w:t>
      </w:r>
      <w:proofErr w:type="spellStart"/>
      <w:r w:rsidRPr="00DF013A">
        <w:t>OpenManage</w:t>
      </w:r>
      <w:proofErr w:type="spellEnd"/>
      <w:r w:rsidRPr="00DF013A">
        <w:t xml:space="preserve"> Power Manager facilitates importing the existing hierarchy of a data center from a csv file.</w:t>
      </w:r>
      <w:r>
        <w:t xml:space="preserve"> </w:t>
      </w:r>
      <w:r w:rsidR="00FC3E47">
        <w:t xml:space="preserve">However, the hierarchy of creating physical groups will remain the same as defined below in this section. There is an additional validation for a check of existence of the devices in </w:t>
      </w:r>
      <w:proofErr w:type="spellStart"/>
      <w:r w:rsidR="00FC3E47">
        <w:t>OpenManage</w:t>
      </w:r>
      <w:proofErr w:type="spellEnd"/>
      <w:r w:rsidR="00FC3E47">
        <w:t xml:space="preserve"> Enterprise when there are references to devices in the csv file. Only if the devices are discovered in </w:t>
      </w:r>
      <w:proofErr w:type="spellStart"/>
      <w:r w:rsidR="00FC3E47">
        <w:t>OpenManage</w:t>
      </w:r>
      <w:proofErr w:type="spellEnd"/>
      <w:r w:rsidR="00FC3E47">
        <w:t xml:space="preserve"> Enterprise, the devices are added to Power Manager, else the devices are ignored.</w:t>
      </w:r>
    </w:p>
    <w:p w14:paraId="44241152" w14:textId="77777777" w:rsidR="0006762A" w:rsidRDefault="0006762A" w:rsidP="00DE06C5">
      <w:pPr>
        <w:sectPr w:rsidR="0006762A" w:rsidSect="00FD6C04">
          <w:headerReference w:type="default" r:id="rId17"/>
          <w:footerReference w:type="default" r:id="rId18"/>
          <w:pgSz w:w="12240" w:h="15840" w:code="1"/>
          <w:pgMar w:top="1080" w:right="720" w:bottom="1584" w:left="720" w:header="432" w:footer="648" w:gutter="0"/>
          <w:cols w:space="720"/>
          <w:docGrid w:linePitch="360"/>
        </w:sectPr>
      </w:pPr>
    </w:p>
    <w:p w14:paraId="36B94FE1" w14:textId="77777777" w:rsidR="0006762A" w:rsidRDefault="002F2A71" w:rsidP="00DE06C5">
      <w:r>
        <w:t>Following table depicts the format of the CSV file</w:t>
      </w:r>
      <w:r w:rsidR="00A90CE9">
        <w:t xml:space="preserve">. </w:t>
      </w:r>
      <w:r w:rsidR="00A90CE9" w:rsidRPr="00A90CE9">
        <w:t>So, while a user imports a csv file, validation checks should be in place</w:t>
      </w:r>
      <w:r w:rsidR="00A90CE9">
        <w:t xml:space="preserve">. The validation is per row, </w:t>
      </w:r>
      <w:r w:rsidR="00A90CE9" w:rsidRPr="00A90CE9">
        <w:t>and the operation will be allowed only when there are no errors</w:t>
      </w:r>
      <w:r w:rsidR="00A90CE9">
        <w:t>,</w:t>
      </w:r>
      <w:r w:rsidR="00A90CE9" w:rsidRPr="00A90CE9">
        <w:t xml:space="preserve"> otherwise </w:t>
      </w:r>
      <w:r w:rsidR="00A90CE9">
        <w:t>the control of execution will proceed to the next row</w:t>
      </w:r>
      <w:r w:rsidR="00A90CE9" w:rsidRPr="00A90CE9">
        <w:t>.</w:t>
      </w:r>
    </w:p>
    <w:p w14:paraId="7E3A4373" w14:textId="77777777" w:rsidR="007E7457" w:rsidRPr="007E7457" w:rsidRDefault="007E7457" w:rsidP="007E7457">
      <w:pPr>
        <w:autoSpaceDE w:val="0"/>
        <w:autoSpaceDN w:val="0"/>
        <w:adjustRightInd w:val="0"/>
        <w:spacing w:after="0" w:line="240" w:lineRule="auto"/>
        <w:ind w:left="0"/>
        <w:rPr>
          <w:rFonts w:ascii="Calibri" w:hAnsi="Calibri" w:cs="Calibri"/>
          <w:color w:val="000000"/>
          <w:sz w:val="24"/>
          <w:szCs w:val="24"/>
        </w:rPr>
      </w:pPr>
    </w:p>
    <w:tbl>
      <w:tblPr>
        <w:tblStyle w:val="GridTable4-Accent11"/>
        <w:tblW w:w="0" w:type="auto"/>
        <w:tblInd w:w="1327" w:type="dxa"/>
        <w:tblLook w:val="04A0" w:firstRow="1" w:lastRow="0" w:firstColumn="1" w:lastColumn="0" w:noHBand="0" w:noVBand="1"/>
      </w:tblPr>
      <w:tblGrid>
        <w:gridCol w:w="1186"/>
        <w:gridCol w:w="1418"/>
        <w:gridCol w:w="1140"/>
        <w:gridCol w:w="909"/>
        <w:gridCol w:w="1258"/>
        <w:gridCol w:w="2023"/>
        <w:gridCol w:w="1416"/>
      </w:tblGrid>
      <w:tr w:rsidR="00137F6D" w:rsidRPr="00137F6D" w14:paraId="4BA6EE8F" w14:textId="77777777" w:rsidTr="001B0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1C3A9561" w14:textId="77777777" w:rsidR="00137F6D" w:rsidRPr="00137F6D" w:rsidRDefault="00137F6D" w:rsidP="00137F6D">
            <w:pPr>
              <w:spacing w:after="160" w:line="259" w:lineRule="auto"/>
              <w:ind w:left="0"/>
              <w:jc w:val="both"/>
              <w:rPr>
                <w:rFonts w:ascii="Calibri" w:hAnsi="Calibri"/>
                <w:sz w:val="22"/>
                <w:szCs w:val="22"/>
                <w:lang w:eastAsia="zh-CN"/>
              </w:rPr>
            </w:pPr>
            <w:r w:rsidRPr="00137F6D">
              <w:rPr>
                <w:rFonts w:ascii="Calibri" w:hAnsi="Calibri"/>
                <w:sz w:val="22"/>
                <w:szCs w:val="22"/>
                <w:lang w:eastAsia="zh-CN"/>
              </w:rPr>
              <w:t>Data Center</w:t>
            </w:r>
          </w:p>
        </w:tc>
        <w:tc>
          <w:tcPr>
            <w:tcW w:w="1418" w:type="dxa"/>
          </w:tcPr>
          <w:p w14:paraId="0E8174CC" w14:textId="77777777" w:rsidR="00137F6D" w:rsidRPr="00137F6D" w:rsidRDefault="00137F6D" w:rsidP="00137F6D">
            <w:pPr>
              <w:spacing w:after="160" w:line="259" w:lineRule="auto"/>
              <w:ind w:left="0"/>
              <w:jc w:val="both"/>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Room</w:t>
            </w:r>
          </w:p>
        </w:tc>
        <w:tc>
          <w:tcPr>
            <w:tcW w:w="1140" w:type="dxa"/>
          </w:tcPr>
          <w:p w14:paraId="176A5F53" w14:textId="77777777" w:rsidR="00137F6D" w:rsidRPr="00137F6D" w:rsidRDefault="00137F6D" w:rsidP="00137F6D">
            <w:pPr>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Aisle</w:t>
            </w:r>
          </w:p>
        </w:tc>
        <w:tc>
          <w:tcPr>
            <w:tcW w:w="909" w:type="dxa"/>
          </w:tcPr>
          <w:p w14:paraId="66D7A2E1" w14:textId="77777777" w:rsidR="00137F6D" w:rsidRPr="00137F6D" w:rsidRDefault="00137F6D" w:rsidP="00137F6D">
            <w:pPr>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Rack*</w:t>
            </w:r>
          </w:p>
        </w:tc>
        <w:tc>
          <w:tcPr>
            <w:tcW w:w="1258" w:type="dxa"/>
          </w:tcPr>
          <w:p w14:paraId="799086A0" w14:textId="77777777" w:rsidR="00137F6D" w:rsidRPr="00137F6D" w:rsidRDefault="00137F6D" w:rsidP="00137F6D">
            <w:pPr>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Rack Space Capacity*</w:t>
            </w:r>
          </w:p>
        </w:tc>
        <w:tc>
          <w:tcPr>
            <w:tcW w:w="2023" w:type="dxa"/>
          </w:tcPr>
          <w:p w14:paraId="38898FC0" w14:textId="77777777" w:rsidR="00137F6D" w:rsidRPr="00137F6D" w:rsidRDefault="00137F6D" w:rsidP="00137F6D">
            <w:pPr>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Rack Slot *</w:t>
            </w:r>
          </w:p>
        </w:tc>
        <w:tc>
          <w:tcPr>
            <w:tcW w:w="1416" w:type="dxa"/>
          </w:tcPr>
          <w:p w14:paraId="105C9AAF" w14:textId="77777777" w:rsidR="00137F6D" w:rsidRPr="00137F6D" w:rsidRDefault="00137F6D" w:rsidP="00137F6D">
            <w:pPr>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Device Identifier</w:t>
            </w:r>
          </w:p>
        </w:tc>
      </w:tr>
      <w:tr w:rsidR="00137F6D" w:rsidRPr="00137F6D" w14:paraId="1FD2D3C1" w14:textId="77777777" w:rsidTr="001B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5E1ACC9F" w14:textId="77777777" w:rsidR="00137F6D" w:rsidRPr="00137F6D" w:rsidRDefault="00137F6D" w:rsidP="00137F6D">
            <w:pPr>
              <w:spacing w:after="160" w:line="259" w:lineRule="auto"/>
              <w:ind w:left="0"/>
              <w:jc w:val="both"/>
              <w:rPr>
                <w:rFonts w:ascii="Calibri" w:hAnsi="Calibri"/>
                <w:sz w:val="22"/>
                <w:szCs w:val="22"/>
                <w:lang w:eastAsia="zh-CN"/>
              </w:rPr>
            </w:pPr>
            <w:r w:rsidRPr="00137F6D">
              <w:rPr>
                <w:rFonts w:ascii="Calibri" w:hAnsi="Calibri"/>
                <w:sz w:val="22"/>
                <w:szCs w:val="22"/>
                <w:lang w:eastAsia="zh-CN"/>
              </w:rPr>
              <w:t>DC1</w:t>
            </w:r>
          </w:p>
        </w:tc>
        <w:tc>
          <w:tcPr>
            <w:tcW w:w="1418" w:type="dxa"/>
          </w:tcPr>
          <w:p w14:paraId="4528E673"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Room1</w:t>
            </w:r>
          </w:p>
        </w:tc>
        <w:tc>
          <w:tcPr>
            <w:tcW w:w="1140" w:type="dxa"/>
          </w:tcPr>
          <w:p w14:paraId="4D1D98D4"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Aisle1</w:t>
            </w:r>
          </w:p>
        </w:tc>
        <w:tc>
          <w:tcPr>
            <w:tcW w:w="909" w:type="dxa"/>
          </w:tcPr>
          <w:p w14:paraId="037CC8B2"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Rack1</w:t>
            </w:r>
          </w:p>
        </w:tc>
        <w:tc>
          <w:tcPr>
            <w:tcW w:w="1258" w:type="dxa"/>
          </w:tcPr>
          <w:p w14:paraId="652C19AC"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21</w:t>
            </w:r>
          </w:p>
        </w:tc>
        <w:tc>
          <w:tcPr>
            <w:tcW w:w="2023" w:type="dxa"/>
          </w:tcPr>
          <w:p w14:paraId="67E1C07C"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1</w:t>
            </w:r>
          </w:p>
        </w:tc>
        <w:tc>
          <w:tcPr>
            <w:tcW w:w="1416" w:type="dxa"/>
          </w:tcPr>
          <w:p w14:paraId="5AA24F8E"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ServiceTag1</w:t>
            </w:r>
          </w:p>
        </w:tc>
      </w:tr>
      <w:tr w:rsidR="00137F6D" w:rsidRPr="00137F6D" w14:paraId="067F40E0" w14:textId="77777777" w:rsidTr="001B08DC">
        <w:tc>
          <w:tcPr>
            <w:cnfStyle w:val="001000000000" w:firstRow="0" w:lastRow="0" w:firstColumn="1" w:lastColumn="0" w:oddVBand="0" w:evenVBand="0" w:oddHBand="0" w:evenHBand="0" w:firstRowFirstColumn="0" w:firstRowLastColumn="0" w:lastRowFirstColumn="0" w:lastRowLastColumn="0"/>
            <w:tcW w:w="1186" w:type="dxa"/>
          </w:tcPr>
          <w:p w14:paraId="76124C6E" w14:textId="77777777" w:rsidR="00137F6D" w:rsidRPr="00137F6D" w:rsidRDefault="00137F6D" w:rsidP="00137F6D">
            <w:pPr>
              <w:spacing w:after="160" w:line="259" w:lineRule="auto"/>
              <w:ind w:left="0"/>
              <w:jc w:val="both"/>
              <w:rPr>
                <w:rFonts w:ascii="Calibri" w:hAnsi="Calibri"/>
                <w:sz w:val="22"/>
                <w:szCs w:val="22"/>
                <w:lang w:eastAsia="zh-CN"/>
              </w:rPr>
            </w:pPr>
            <w:r w:rsidRPr="00137F6D">
              <w:rPr>
                <w:rFonts w:ascii="Calibri" w:hAnsi="Calibri"/>
                <w:sz w:val="22"/>
                <w:szCs w:val="22"/>
                <w:lang w:eastAsia="zh-CN"/>
              </w:rPr>
              <w:t>DC1</w:t>
            </w:r>
          </w:p>
        </w:tc>
        <w:tc>
          <w:tcPr>
            <w:tcW w:w="1418" w:type="dxa"/>
          </w:tcPr>
          <w:p w14:paraId="370B1671"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Room1</w:t>
            </w:r>
          </w:p>
        </w:tc>
        <w:tc>
          <w:tcPr>
            <w:tcW w:w="1140" w:type="dxa"/>
          </w:tcPr>
          <w:p w14:paraId="3F68B7E8"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Aisle1</w:t>
            </w:r>
          </w:p>
        </w:tc>
        <w:tc>
          <w:tcPr>
            <w:tcW w:w="909" w:type="dxa"/>
          </w:tcPr>
          <w:p w14:paraId="2F64045E"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Rack1</w:t>
            </w:r>
          </w:p>
        </w:tc>
        <w:tc>
          <w:tcPr>
            <w:tcW w:w="1258" w:type="dxa"/>
          </w:tcPr>
          <w:p w14:paraId="2B084FC2"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21</w:t>
            </w:r>
          </w:p>
        </w:tc>
        <w:tc>
          <w:tcPr>
            <w:tcW w:w="2023" w:type="dxa"/>
          </w:tcPr>
          <w:p w14:paraId="78E8957F"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3</w:t>
            </w:r>
          </w:p>
        </w:tc>
        <w:tc>
          <w:tcPr>
            <w:tcW w:w="1416" w:type="dxa"/>
          </w:tcPr>
          <w:p w14:paraId="0DBC290B"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ServiceTag5</w:t>
            </w:r>
          </w:p>
        </w:tc>
      </w:tr>
      <w:tr w:rsidR="00137F6D" w:rsidRPr="00137F6D" w14:paraId="4EC13054" w14:textId="77777777" w:rsidTr="001B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5AE8757D" w14:textId="77777777" w:rsidR="00137F6D" w:rsidRPr="00137F6D" w:rsidRDefault="00137F6D" w:rsidP="00137F6D">
            <w:pPr>
              <w:spacing w:after="160" w:line="259" w:lineRule="auto"/>
              <w:ind w:left="0"/>
              <w:jc w:val="both"/>
              <w:rPr>
                <w:rFonts w:ascii="Calibri" w:hAnsi="Calibri"/>
                <w:sz w:val="22"/>
                <w:szCs w:val="22"/>
                <w:lang w:eastAsia="zh-CN"/>
              </w:rPr>
            </w:pPr>
            <w:r w:rsidRPr="00137F6D">
              <w:rPr>
                <w:rFonts w:ascii="Calibri" w:hAnsi="Calibri"/>
                <w:sz w:val="22"/>
                <w:szCs w:val="22"/>
                <w:lang w:eastAsia="zh-CN"/>
              </w:rPr>
              <w:t>DC1</w:t>
            </w:r>
          </w:p>
        </w:tc>
        <w:tc>
          <w:tcPr>
            <w:tcW w:w="1418" w:type="dxa"/>
          </w:tcPr>
          <w:p w14:paraId="22F02B62"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Room1</w:t>
            </w:r>
          </w:p>
        </w:tc>
        <w:tc>
          <w:tcPr>
            <w:tcW w:w="1140" w:type="dxa"/>
          </w:tcPr>
          <w:p w14:paraId="72BD0273"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Aisle1</w:t>
            </w:r>
          </w:p>
        </w:tc>
        <w:tc>
          <w:tcPr>
            <w:tcW w:w="909" w:type="dxa"/>
          </w:tcPr>
          <w:p w14:paraId="5813EA4A"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Rack1</w:t>
            </w:r>
          </w:p>
        </w:tc>
        <w:tc>
          <w:tcPr>
            <w:tcW w:w="1258" w:type="dxa"/>
          </w:tcPr>
          <w:p w14:paraId="0F10041C"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21</w:t>
            </w:r>
          </w:p>
        </w:tc>
        <w:tc>
          <w:tcPr>
            <w:tcW w:w="2023" w:type="dxa"/>
          </w:tcPr>
          <w:p w14:paraId="747A56DF"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4</w:t>
            </w:r>
          </w:p>
        </w:tc>
        <w:tc>
          <w:tcPr>
            <w:tcW w:w="1416" w:type="dxa"/>
          </w:tcPr>
          <w:p w14:paraId="1463ABC4"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ServiceTag6</w:t>
            </w:r>
          </w:p>
        </w:tc>
      </w:tr>
      <w:tr w:rsidR="00137F6D" w:rsidRPr="00137F6D" w14:paraId="0CEFEFC0" w14:textId="77777777" w:rsidTr="001B08DC">
        <w:tc>
          <w:tcPr>
            <w:cnfStyle w:val="001000000000" w:firstRow="0" w:lastRow="0" w:firstColumn="1" w:lastColumn="0" w:oddVBand="0" w:evenVBand="0" w:oddHBand="0" w:evenHBand="0" w:firstRowFirstColumn="0" w:firstRowLastColumn="0" w:lastRowFirstColumn="0" w:lastRowLastColumn="0"/>
            <w:tcW w:w="1186" w:type="dxa"/>
          </w:tcPr>
          <w:p w14:paraId="6467F435" w14:textId="77777777" w:rsidR="00137F6D" w:rsidRPr="00137F6D" w:rsidRDefault="00137F6D" w:rsidP="00137F6D">
            <w:pPr>
              <w:spacing w:after="160" w:line="259" w:lineRule="auto"/>
              <w:ind w:left="0"/>
              <w:jc w:val="both"/>
              <w:rPr>
                <w:rFonts w:ascii="Calibri" w:hAnsi="Calibri"/>
                <w:sz w:val="22"/>
                <w:szCs w:val="22"/>
                <w:lang w:eastAsia="zh-CN"/>
              </w:rPr>
            </w:pPr>
            <w:r w:rsidRPr="00137F6D">
              <w:rPr>
                <w:rFonts w:ascii="Calibri" w:hAnsi="Calibri"/>
                <w:sz w:val="22"/>
                <w:szCs w:val="22"/>
                <w:lang w:eastAsia="zh-CN"/>
              </w:rPr>
              <w:t>DC1</w:t>
            </w:r>
          </w:p>
        </w:tc>
        <w:tc>
          <w:tcPr>
            <w:tcW w:w="1418" w:type="dxa"/>
          </w:tcPr>
          <w:p w14:paraId="03109277"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Room2</w:t>
            </w:r>
          </w:p>
        </w:tc>
        <w:tc>
          <w:tcPr>
            <w:tcW w:w="1140" w:type="dxa"/>
          </w:tcPr>
          <w:p w14:paraId="2DCF805A"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Aisle1</w:t>
            </w:r>
          </w:p>
        </w:tc>
        <w:tc>
          <w:tcPr>
            <w:tcW w:w="909" w:type="dxa"/>
          </w:tcPr>
          <w:p w14:paraId="0C7BBB1E"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Rack2</w:t>
            </w:r>
          </w:p>
        </w:tc>
        <w:tc>
          <w:tcPr>
            <w:tcW w:w="1258" w:type="dxa"/>
          </w:tcPr>
          <w:p w14:paraId="01C61DC8"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48</w:t>
            </w:r>
          </w:p>
        </w:tc>
        <w:tc>
          <w:tcPr>
            <w:tcW w:w="2023" w:type="dxa"/>
          </w:tcPr>
          <w:p w14:paraId="287137C2"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1</w:t>
            </w:r>
          </w:p>
        </w:tc>
        <w:tc>
          <w:tcPr>
            <w:tcW w:w="1416" w:type="dxa"/>
          </w:tcPr>
          <w:p w14:paraId="1A74C681"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ServiceTag9</w:t>
            </w:r>
          </w:p>
        </w:tc>
      </w:tr>
      <w:tr w:rsidR="00137F6D" w:rsidRPr="00137F6D" w14:paraId="1E845DEA" w14:textId="77777777" w:rsidTr="001B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6BCD44A8" w14:textId="77777777" w:rsidR="00137F6D" w:rsidRPr="00137F6D" w:rsidRDefault="00137F6D" w:rsidP="00137F6D">
            <w:pPr>
              <w:spacing w:after="160" w:line="259" w:lineRule="auto"/>
              <w:ind w:left="0"/>
              <w:jc w:val="both"/>
              <w:rPr>
                <w:rFonts w:ascii="Calibri" w:hAnsi="Calibri"/>
                <w:sz w:val="22"/>
                <w:szCs w:val="22"/>
                <w:lang w:eastAsia="zh-CN"/>
              </w:rPr>
            </w:pPr>
            <w:r w:rsidRPr="00137F6D">
              <w:rPr>
                <w:rFonts w:ascii="Calibri" w:hAnsi="Calibri"/>
                <w:sz w:val="22"/>
                <w:szCs w:val="22"/>
                <w:lang w:eastAsia="zh-CN"/>
              </w:rPr>
              <w:t>DC1</w:t>
            </w:r>
          </w:p>
        </w:tc>
        <w:tc>
          <w:tcPr>
            <w:tcW w:w="1418" w:type="dxa"/>
          </w:tcPr>
          <w:p w14:paraId="3CCFCBCE"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Room2</w:t>
            </w:r>
          </w:p>
        </w:tc>
        <w:tc>
          <w:tcPr>
            <w:tcW w:w="1140" w:type="dxa"/>
          </w:tcPr>
          <w:p w14:paraId="0ACA7189"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Aisle1</w:t>
            </w:r>
          </w:p>
        </w:tc>
        <w:tc>
          <w:tcPr>
            <w:tcW w:w="909" w:type="dxa"/>
          </w:tcPr>
          <w:p w14:paraId="13724421"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Rack2</w:t>
            </w:r>
          </w:p>
        </w:tc>
        <w:tc>
          <w:tcPr>
            <w:tcW w:w="1258" w:type="dxa"/>
          </w:tcPr>
          <w:p w14:paraId="21AC51AC"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48</w:t>
            </w:r>
          </w:p>
        </w:tc>
        <w:tc>
          <w:tcPr>
            <w:tcW w:w="2023" w:type="dxa"/>
          </w:tcPr>
          <w:p w14:paraId="6AC6095A"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5</w:t>
            </w:r>
          </w:p>
        </w:tc>
        <w:tc>
          <w:tcPr>
            <w:tcW w:w="1416" w:type="dxa"/>
          </w:tcPr>
          <w:p w14:paraId="4A61A1AE"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ServiceTag10</w:t>
            </w:r>
          </w:p>
        </w:tc>
      </w:tr>
      <w:tr w:rsidR="00137F6D" w:rsidRPr="00137F6D" w14:paraId="5F8AE339" w14:textId="77777777" w:rsidTr="001B08DC">
        <w:tc>
          <w:tcPr>
            <w:cnfStyle w:val="001000000000" w:firstRow="0" w:lastRow="0" w:firstColumn="1" w:lastColumn="0" w:oddVBand="0" w:evenVBand="0" w:oddHBand="0" w:evenHBand="0" w:firstRowFirstColumn="0" w:firstRowLastColumn="0" w:lastRowFirstColumn="0" w:lastRowLastColumn="0"/>
            <w:tcW w:w="1186" w:type="dxa"/>
          </w:tcPr>
          <w:p w14:paraId="57139B58" w14:textId="77777777" w:rsidR="00137F6D" w:rsidRPr="00137F6D" w:rsidRDefault="00137F6D" w:rsidP="00137F6D">
            <w:pPr>
              <w:spacing w:after="160" w:line="259" w:lineRule="auto"/>
              <w:ind w:left="0"/>
              <w:jc w:val="both"/>
              <w:rPr>
                <w:rFonts w:ascii="Calibri" w:hAnsi="Calibri"/>
                <w:sz w:val="22"/>
                <w:szCs w:val="22"/>
                <w:lang w:eastAsia="zh-CN"/>
              </w:rPr>
            </w:pPr>
            <w:r w:rsidRPr="00137F6D">
              <w:rPr>
                <w:rFonts w:ascii="Calibri" w:hAnsi="Calibri"/>
                <w:sz w:val="22"/>
                <w:szCs w:val="22"/>
                <w:lang w:eastAsia="zh-CN"/>
              </w:rPr>
              <w:t>DC1</w:t>
            </w:r>
          </w:p>
        </w:tc>
        <w:tc>
          <w:tcPr>
            <w:tcW w:w="1418" w:type="dxa"/>
          </w:tcPr>
          <w:p w14:paraId="263B67CC"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Room2</w:t>
            </w:r>
          </w:p>
        </w:tc>
        <w:tc>
          <w:tcPr>
            <w:tcW w:w="1140" w:type="dxa"/>
          </w:tcPr>
          <w:p w14:paraId="5009B501"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Aisle1</w:t>
            </w:r>
          </w:p>
        </w:tc>
        <w:tc>
          <w:tcPr>
            <w:tcW w:w="909" w:type="dxa"/>
          </w:tcPr>
          <w:p w14:paraId="1F71D489"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Rack2</w:t>
            </w:r>
          </w:p>
        </w:tc>
        <w:tc>
          <w:tcPr>
            <w:tcW w:w="1258" w:type="dxa"/>
          </w:tcPr>
          <w:p w14:paraId="6CF35832"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48</w:t>
            </w:r>
          </w:p>
        </w:tc>
        <w:tc>
          <w:tcPr>
            <w:tcW w:w="2023" w:type="dxa"/>
          </w:tcPr>
          <w:p w14:paraId="4E8B5A7E"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4</w:t>
            </w:r>
          </w:p>
        </w:tc>
        <w:tc>
          <w:tcPr>
            <w:tcW w:w="1416" w:type="dxa"/>
          </w:tcPr>
          <w:p w14:paraId="531B7601" w14:textId="77777777" w:rsidR="00137F6D" w:rsidRPr="00137F6D" w:rsidRDefault="00137F6D" w:rsidP="00137F6D">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ServiceTag14</w:t>
            </w:r>
          </w:p>
        </w:tc>
      </w:tr>
      <w:tr w:rsidR="00137F6D" w:rsidRPr="00137F6D" w14:paraId="0A89D16C" w14:textId="77777777" w:rsidTr="001B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6E3BD9E5" w14:textId="77777777" w:rsidR="00137F6D" w:rsidRPr="00137F6D" w:rsidRDefault="00137F6D" w:rsidP="00137F6D">
            <w:pPr>
              <w:spacing w:after="160" w:line="259" w:lineRule="auto"/>
              <w:ind w:left="0"/>
              <w:jc w:val="both"/>
              <w:rPr>
                <w:rFonts w:ascii="Calibri" w:hAnsi="Calibri"/>
                <w:sz w:val="22"/>
                <w:szCs w:val="22"/>
                <w:lang w:eastAsia="zh-CN"/>
              </w:rPr>
            </w:pPr>
            <w:r w:rsidRPr="00137F6D">
              <w:rPr>
                <w:rFonts w:ascii="Calibri" w:hAnsi="Calibri"/>
                <w:sz w:val="22"/>
                <w:szCs w:val="22"/>
                <w:lang w:eastAsia="zh-CN"/>
              </w:rPr>
              <w:t>DC1</w:t>
            </w:r>
          </w:p>
        </w:tc>
        <w:tc>
          <w:tcPr>
            <w:tcW w:w="1418" w:type="dxa"/>
          </w:tcPr>
          <w:p w14:paraId="09231E61"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Room2</w:t>
            </w:r>
          </w:p>
        </w:tc>
        <w:tc>
          <w:tcPr>
            <w:tcW w:w="1140" w:type="dxa"/>
          </w:tcPr>
          <w:p w14:paraId="23513034"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Aisle1</w:t>
            </w:r>
          </w:p>
        </w:tc>
        <w:tc>
          <w:tcPr>
            <w:tcW w:w="909" w:type="dxa"/>
          </w:tcPr>
          <w:p w14:paraId="7CB300DF"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Rack2</w:t>
            </w:r>
          </w:p>
        </w:tc>
        <w:tc>
          <w:tcPr>
            <w:tcW w:w="1258" w:type="dxa"/>
          </w:tcPr>
          <w:p w14:paraId="7A355DE0"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48</w:t>
            </w:r>
          </w:p>
        </w:tc>
        <w:tc>
          <w:tcPr>
            <w:tcW w:w="2023" w:type="dxa"/>
          </w:tcPr>
          <w:p w14:paraId="6C5F45BF"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10</w:t>
            </w:r>
          </w:p>
        </w:tc>
        <w:tc>
          <w:tcPr>
            <w:tcW w:w="1416" w:type="dxa"/>
          </w:tcPr>
          <w:p w14:paraId="1E039578" w14:textId="77777777" w:rsidR="00137F6D" w:rsidRPr="00137F6D" w:rsidRDefault="00137F6D" w:rsidP="00137F6D">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zh-CN"/>
              </w:rPr>
            </w:pPr>
            <w:r w:rsidRPr="00137F6D">
              <w:rPr>
                <w:rFonts w:ascii="Calibri" w:hAnsi="Calibri"/>
                <w:sz w:val="22"/>
                <w:szCs w:val="22"/>
                <w:lang w:eastAsia="zh-CN"/>
              </w:rPr>
              <w:t>ServiceTag12</w:t>
            </w:r>
          </w:p>
        </w:tc>
      </w:tr>
    </w:tbl>
    <w:p w14:paraId="6433D1E2" w14:textId="77777777" w:rsidR="007E7457" w:rsidRDefault="00137F6D" w:rsidP="001B08DC">
      <w:pPr>
        <w:ind w:left="1440"/>
        <w:rPr>
          <w:rFonts w:ascii="Calibri" w:eastAsia="SimSun" w:hAnsi="Calibri" w:cs="Times New Roman"/>
          <w:sz w:val="22"/>
          <w:szCs w:val="22"/>
          <w:lang w:eastAsia="zh-CN"/>
        </w:rPr>
      </w:pPr>
      <w:r w:rsidRPr="00137F6D">
        <w:rPr>
          <w:rFonts w:ascii="Calibri" w:eastAsia="SimSun" w:hAnsi="Calibri" w:cs="Times New Roman"/>
          <w:sz w:val="22"/>
          <w:szCs w:val="22"/>
          <w:lang w:eastAsia="zh-CN"/>
        </w:rPr>
        <w:t>Table</w:t>
      </w:r>
      <w:r>
        <w:rPr>
          <w:rFonts w:ascii="Calibri" w:eastAsia="SimSun" w:hAnsi="Calibri" w:cs="Times New Roman"/>
          <w:sz w:val="22"/>
          <w:szCs w:val="22"/>
          <w:lang w:eastAsia="zh-CN"/>
        </w:rPr>
        <w:t xml:space="preserve"> 1</w:t>
      </w:r>
      <w:r w:rsidRPr="00137F6D">
        <w:rPr>
          <w:rFonts w:ascii="Calibri" w:eastAsia="SimSun" w:hAnsi="Calibri" w:cs="Times New Roman"/>
          <w:sz w:val="22"/>
          <w:szCs w:val="22"/>
          <w:lang w:eastAsia="zh-CN"/>
        </w:rPr>
        <w:t xml:space="preserve"> : Example of csv file format(* specifies mandatory field)</w:t>
      </w:r>
    </w:p>
    <w:p w14:paraId="3307A70A" w14:textId="77777777" w:rsidR="00CE18E1" w:rsidRDefault="00CE18E1" w:rsidP="001B08DC">
      <w:pPr>
        <w:ind w:left="1440"/>
        <w:rPr>
          <w:rFonts w:ascii="Calibri" w:eastAsia="SimSun" w:hAnsi="Calibri" w:cs="Times New Roman"/>
          <w:sz w:val="22"/>
          <w:szCs w:val="22"/>
          <w:lang w:eastAsia="zh-CN"/>
        </w:rPr>
      </w:pPr>
    </w:p>
    <w:p w14:paraId="479FFF9A" w14:textId="77777777" w:rsidR="00CB795A" w:rsidRPr="00CB795A" w:rsidRDefault="00CB795A" w:rsidP="00DF62F6">
      <w:pPr>
        <w:spacing w:after="160" w:line="259" w:lineRule="auto"/>
        <w:ind w:left="0" w:firstLine="720"/>
        <w:jc w:val="both"/>
        <w:rPr>
          <w:rFonts w:ascii="Calibri" w:eastAsia="SimSun" w:hAnsi="Calibri" w:cs="Times New Roman"/>
          <w:color w:val="000000"/>
          <w:sz w:val="22"/>
          <w:szCs w:val="22"/>
          <w:lang w:eastAsia="zh-CN"/>
        </w:rPr>
      </w:pPr>
      <w:r w:rsidRPr="00CB795A">
        <w:rPr>
          <w:rFonts w:ascii="Calibri" w:eastAsia="SimSun" w:hAnsi="Calibri" w:cs="Times New Roman"/>
          <w:color w:val="000000"/>
          <w:sz w:val="22"/>
          <w:szCs w:val="22"/>
          <w:lang w:eastAsia="zh-CN"/>
        </w:rPr>
        <w:t>Following table depicts the rules while creating a physical group hierarchy</w:t>
      </w:r>
    </w:p>
    <w:tbl>
      <w:tblPr>
        <w:tblStyle w:val="GridTable41"/>
        <w:tblW w:w="0" w:type="auto"/>
        <w:tblInd w:w="1327" w:type="dxa"/>
        <w:tblLook w:val="04A0" w:firstRow="1" w:lastRow="0" w:firstColumn="1" w:lastColumn="0" w:noHBand="0" w:noVBand="1"/>
      </w:tblPr>
      <w:tblGrid>
        <w:gridCol w:w="1575"/>
        <w:gridCol w:w="4184"/>
        <w:gridCol w:w="3145"/>
      </w:tblGrid>
      <w:tr w:rsidR="00CB795A" w:rsidRPr="00CB795A" w14:paraId="708DF57F" w14:textId="77777777" w:rsidTr="00DF6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1D9009" w14:textId="77777777" w:rsidR="00CB795A" w:rsidRPr="00CB795A" w:rsidRDefault="00CB795A" w:rsidP="00CB795A">
            <w:pPr>
              <w:spacing w:after="160" w:line="259" w:lineRule="auto"/>
              <w:ind w:left="0"/>
              <w:jc w:val="center"/>
              <w:rPr>
                <w:rFonts w:ascii="Calibri" w:eastAsia="SimSun" w:hAnsi="Calibri"/>
                <w:color w:val="auto"/>
                <w:sz w:val="22"/>
                <w:szCs w:val="22"/>
                <w:lang w:eastAsia="zh-CN"/>
              </w:rPr>
            </w:pPr>
            <w:r w:rsidRPr="00CB795A">
              <w:rPr>
                <w:rFonts w:ascii="Calibri" w:eastAsia="SimSun" w:hAnsi="Calibri"/>
                <w:color w:val="auto"/>
                <w:sz w:val="22"/>
                <w:szCs w:val="22"/>
                <w:lang w:eastAsia="zh-CN"/>
              </w:rPr>
              <w:t>Physical Group</w:t>
            </w:r>
          </w:p>
        </w:tc>
        <w:tc>
          <w:tcPr>
            <w:tcW w:w="4184" w:type="dxa"/>
          </w:tcPr>
          <w:p w14:paraId="692B81FC" w14:textId="77777777" w:rsidR="00CB795A" w:rsidRPr="00CB795A" w:rsidRDefault="00CB795A" w:rsidP="00CB795A">
            <w:pPr>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olor w:val="auto"/>
                <w:sz w:val="22"/>
                <w:szCs w:val="22"/>
                <w:lang w:eastAsia="zh-CN"/>
              </w:rPr>
            </w:pPr>
            <w:r w:rsidRPr="00CB795A">
              <w:rPr>
                <w:rFonts w:ascii="Calibri" w:eastAsia="SimSun" w:hAnsi="Calibri"/>
                <w:color w:val="auto"/>
                <w:sz w:val="22"/>
                <w:szCs w:val="22"/>
                <w:lang w:eastAsia="zh-CN"/>
              </w:rPr>
              <w:t>Allowable Children’s</w:t>
            </w:r>
          </w:p>
        </w:tc>
        <w:tc>
          <w:tcPr>
            <w:tcW w:w="3145" w:type="dxa"/>
          </w:tcPr>
          <w:p w14:paraId="45267CC9" w14:textId="77777777" w:rsidR="00CB795A" w:rsidRPr="00CB795A" w:rsidRDefault="00CB795A" w:rsidP="00CB795A">
            <w:pPr>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olor w:val="auto"/>
                <w:sz w:val="22"/>
                <w:szCs w:val="22"/>
                <w:lang w:eastAsia="zh-CN"/>
              </w:rPr>
            </w:pPr>
            <w:r w:rsidRPr="00CB795A">
              <w:rPr>
                <w:rFonts w:ascii="Calibri" w:eastAsia="SimSun" w:hAnsi="Calibri"/>
                <w:color w:val="auto"/>
                <w:sz w:val="22"/>
                <w:szCs w:val="22"/>
                <w:lang w:eastAsia="zh-CN"/>
              </w:rPr>
              <w:t>Mandatory</w:t>
            </w:r>
          </w:p>
        </w:tc>
      </w:tr>
      <w:tr w:rsidR="00CB795A" w:rsidRPr="00CB795A" w14:paraId="7134BD8D" w14:textId="77777777" w:rsidTr="00DF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0FF81C" w14:textId="77777777" w:rsidR="00CB795A" w:rsidRPr="00CB795A" w:rsidRDefault="00CB795A" w:rsidP="00CB795A">
            <w:pPr>
              <w:spacing w:after="160" w:line="259" w:lineRule="auto"/>
              <w:ind w:left="0"/>
              <w:jc w:val="both"/>
              <w:rPr>
                <w:rFonts w:ascii="Calibri" w:eastAsia="SimSun" w:hAnsi="Calibri"/>
                <w:sz w:val="22"/>
                <w:szCs w:val="22"/>
                <w:lang w:eastAsia="zh-CN"/>
              </w:rPr>
            </w:pPr>
            <w:r w:rsidRPr="00CB795A">
              <w:rPr>
                <w:rFonts w:ascii="Calibri" w:eastAsia="SimSun" w:hAnsi="Calibri"/>
                <w:sz w:val="22"/>
                <w:szCs w:val="22"/>
                <w:lang w:eastAsia="zh-CN"/>
              </w:rPr>
              <w:t>Data Center</w:t>
            </w:r>
          </w:p>
        </w:tc>
        <w:tc>
          <w:tcPr>
            <w:tcW w:w="4184" w:type="dxa"/>
          </w:tcPr>
          <w:p w14:paraId="2CADFE19" w14:textId="77777777" w:rsidR="00CB795A" w:rsidRPr="00CB795A" w:rsidRDefault="00CB795A" w:rsidP="00CB795A">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Room, Aisle, Rack</w:t>
            </w:r>
          </w:p>
        </w:tc>
        <w:tc>
          <w:tcPr>
            <w:tcW w:w="3145" w:type="dxa"/>
          </w:tcPr>
          <w:p w14:paraId="29F9DA34" w14:textId="77777777" w:rsidR="00CB795A" w:rsidRPr="00CB795A" w:rsidRDefault="00CB795A" w:rsidP="00CB795A">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r>
      <w:tr w:rsidR="00CB795A" w:rsidRPr="00CB795A" w14:paraId="352F022A" w14:textId="77777777" w:rsidTr="00DF62F6">
        <w:tc>
          <w:tcPr>
            <w:cnfStyle w:val="001000000000" w:firstRow="0" w:lastRow="0" w:firstColumn="1" w:lastColumn="0" w:oddVBand="0" w:evenVBand="0" w:oddHBand="0" w:evenHBand="0" w:firstRowFirstColumn="0" w:firstRowLastColumn="0" w:lastRowFirstColumn="0" w:lastRowLastColumn="0"/>
            <w:tcW w:w="0" w:type="auto"/>
          </w:tcPr>
          <w:p w14:paraId="0F58C110" w14:textId="77777777" w:rsidR="00CB795A" w:rsidRPr="00CB795A" w:rsidRDefault="00CB795A" w:rsidP="00CB795A">
            <w:pPr>
              <w:spacing w:after="160" w:line="259" w:lineRule="auto"/>
              <w:ind w:left="0"/>
              <w:jc w:val="both"/>
              <w:rPr>
                <w:rFonts w:ascii="Calibri" w:eastAsia="SimSun" w:hAnsi="Calibri"/>
                <w:sz w:val="22"/>
                <w:szCs w:val="22"/>
                <w:lang w:eastAsia="zh-CN"/>
              </w:rPr>
            </w:pPr>
            <w:r w:rsidRPr="00CB795A">
              <w:rPr>
                <w:rFonts w:ascii="Calibri" w:eastAsia="SimSun" w:hAnsi="Calibri"/>
                <w:sz w:val="22"/>
                <w:szCs w:val="22"/>
                <w:lang w:eastAsia="zh-CN"/>
              </w:rPr>
              <w:t>Room</w:t>
            </w:r>
          </w:p>
        </w:tc>
        <w:tc>
          <w:tcPr>
            <w:tcW w:w="4184" w:type="dxa"/>
          </w:tcPr>
          <w:p w14:paraId="5AF33995" w14:textId="77777777" w:rsidR="00CB795A" w:rsidRPr="00CB795A" w:rsidRDefault="00CB795A" w:rsidP="00CB795A">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Aisle, Rack</w:t>
            </w:r>
          </w:p>
        </w:tc>
        <w:tc>
          <w:tcPr>
            <w:tcW w:w="3145" w:type="dxa"/>
          </w:tcPr>
          <w:p w14:paraId="3FF500DD" w14:textId="77777777" w:rsidR="00CB795A" w:rsidRPr="00CB795A" w:rsidRDefault="00CB795A" w:rsidP="00CB795A">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r>
      <w:tr w:rsidR="00CB795A" w:rsidRPr="00CB795A" w14:paraId="7DB27C44" w14:textId="77777777" w:rsidTr="00DF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72E3F7" w14:textId="77777777" w:rsidR="00CB795A" w:rsidRPr="00CB795A" w:rsidRDefault="00CB795A" w:rsidP="00CB795A">
            <w:pPr>
              <w:spacing w:after="160" w:line="259" w:lineRule="auto"/>
              <w:ind w:left="0"/>
              <w:jc w:val="both"/>
              <w:rPr>
                <w:rFonts w:ascii="Calibri" w:eastAsia="SimSun" w:hAnsi="Calibri"/>
                <w:sz w:val="22"/>
                <w:szCs w:val="22"/>
                <w:lang w:eastAsia="zh-CN"/>
              </w:rPr>
            </w:pPr>
            <w:r w:rsidRPr="00CB795A">
              <w:rPr>
                <w:rFonts w:ascii="Calibri" w:eastAsia="SimSun" w:hAnsi="Calibri"/>
                <w:sz w:val="22"/>
                <w:szCs w:val="22"/>
                <w:lang w:eastAsia="zh-CN"/>
              </w:rPr>
              <w:t>Aisle</w:t>
            </w:r>
          </w:p>
        </w:tc>
        <w:tc>
          <w:tcPr>
            <w:tcW w:w="4184" w:type="dxa"/>
          </w:tcPr>
          <w:p w14:paraId="3DA06B59" w14:textId="77777777" w:rsidR="00CB795A" w:rsidRPr="00CB795A" w:rsidRDefault="00CB795A" w:rsidP="00CB795A">
            <w:pPr>
              <w:keepNext/>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Rack</w:t>
            </w:r>
          </w:p>
        </w:tc>
        <w:tc>
          <w:tcPr>
            <w:tcW w:w="3145" w:type="dxa"/>
          </w:tcPr>
          <w:p w14:paraId="4E430F65" w14:textId="77777777" w:rsidR="00CB795A" w:rsidRPr="00CB795A" w:rsidRDefault="00CB795A" w:rsidP="00CB795A">
            <w:pPr>
              <w:keepNext/>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r>
      <w:tr w:rsidR="00CB795A" w:rsidRPr="00CB795A" w14:paraId="65B01975" w14:textId="77777777" w:rsidTr="00DF62F6">
        <w:tc>
          <w:tcPr>
            <w:cnfStyle w:val="001000000000" w:firstRow="0" w:lastRow="0" w:firstColumn="1" w:lastColumn="0" w:oddVBand="0" w:evenVBand="0" w:oddHBand="0" w:evenHBand="0" w:firstRowFirstColumn="0" w:firstRowLastColumn="0" w:lastRowFirstColumn="0" w:lastRowLastColumn="0"/>
            <w:tcW w:w="0" w:type="auto"/>
          </w:tcPr>
          <w:p w14:paraId="43563018" w14:textId="77777777" w:rsidR="00CB795A" w:rsidRPr="00CB795A" w:rsidRDefault="00CB795A" w:rsidP="00CB795A">
            <w:pPr>
              <w:spacing w:after="160" w:line="259" w:lineRule="auto"/>
              <w:ind w:left="0"/>
              <w:jc w:val="both"/>
              <w:rPr>
                <w:rFonts w:ascii="Calibri" w:eastAsia="SimSun" w:hAnsi="Calibri"/>
                <w:sz w:val="22"/>
                <w:szCs w:val="22"/>
                <w:lang w:eastAsia="zh-CN"/>
              </w:rPr>
            </w:pPr>
            <w:r w:rsidRPr="00CB795A">
              <w:rPr>
                <w:rFonts w:ascii="Calibri" w:eastAsia="SimSun" w:hAnsi="Calibri"/>
                <w:sz w:val="22"/>
                <w:szCs w:val="22"/>
                <w:lang w:eastAsia="zh-CN"/>
              </w:rPr>
              <w:t>Rack</w:t>
            </w:r>
          </w:p>
        </w:tc>
        <w:tc>
          <w:tcPr>
            <w:tcW w:w="4184" w:type="dxa"/>
          </w:tcPr>
          <w:p w14:paraId="5C7FD811" w14:textId="77777777" w:rsidR="00CB795A" w:rsidRPr="00CB795A" w:rsidRDefault="00CB795A" w:rsidP="00CB795A">
            <w:pPr>
              <w:keepNext/>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Not applicable</w:t>
            </w:r>
          </w:p>
        </w:tc>
        <w:tc>
          <w:tcPr>
            <w:tcW w:w="3145" w:type="dxa"/>
          </w:tcPr>
          <w:p w14:paraId="2F90EBBA" w14:textId="77777777" w:rsidR="00CB795A" w:rsidRPr="00CB795A" w:rsidRDefault="00CB795A" w:rsidP="00CB795A">
            <w:pPr>
              <w:keepNext/>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Yes</w:t>
            </w:r>
          </w:p>
        </w:tc>
      </w:tr>
    </w:tbl>
    <w:p w14:paraId="2FCD8402" w14:textId="77777777" w:rsidR="00CB795A" w:rsidRPr="00CB795A" w:rsidRDefault="00CB795A" w:rsidP="00DF62F6">
      <w:pPr>
        <w:spacing w:line="240" w:lineRule="auto"/>
        <w:ind w:left="1327"/>
        <w:rPr>
          <w:rFonts w:ascii="Calibri" w:eastAsia="SimSun" w:hAnsi="Calibri" w:cs="Times New Roman"/>
          <w:i/>
          <w:iCs/>
          <w:color w:val="44546A"/>
          <w:sz w:val="18"/>
          <w:szCs w:val="18"/>
        </w:rPr>
      </w:pPr>
      <w:r w:rsidRPr="00CB795A">
        <w:rPr>
          <w:rFonts w:ascii="Calibri" w:eastAsia="SimSun" w:hAnsi="Calibri" w:cs="Times New Roman"/>
          <w:i/>
          <w:iCs/>
          <w:color w:val="44546A"/>
          <w:sz w:val="18"/>
          <w:szCs w:val="18"/>
        </w:rPr>
        <w:t>Table 1: Rules while creating a physical group hierarchy</w:t>
      </w:r>
    </w:p>
    <w:p w14:paraId="7A4E06C8" w14:textId="77777777" w:rsidR="00DF62F6" w:rsidRDefault="00DF62F6" w:rsidP="00DF62F6">
      <w:pPr>
        <w:spacing w:after="160" w:line="259" w:lineRule="auto"/>
        <w:ind w:left="607"/>
        <w:jc w:val="both"/>
        <w:rPr>
          <w:rFonts w:ascii="Calibri" w:eastAsia="SimSun" w:hAnsi="Calibri" w:cs="Times New Roman"/>
          <w:color w:val="000000"/>
          <w:sz w:val="22"/>
          <w:szCs w:val="22"/>
          <w:lang w:eastAsia="zh-CN"/>
        </w:rPr>
      </w:pPr>
    </w:p>
    <w:p w14:paraId="1E67207E" w14:textId="77777777" w:rsidR="00CB795A" w:rsidRPr="00CB795A" w:rsidRDefault="00CB795A" w:rsidP="00DF62F6">
      <w:pPr>
        <w:spacing w:after="160" w:line="259" w:lineRule="auto"/>
        <w:ind w:left="607"/>
        <w:jc w:val="both"/>
        <w:rPr>
          <w:rFonts w:ascii="Calibri" w:eastAsia="SimSun" w:hAnsi="Calibri" w:cs="Times New Roman"/>
          <w:color w:val="000000"/>
          <w:sz w:val="22"/>
          <w:szCs w:val="22"/>
          <w:lang w:eastAsia="zh-CN"/>
        </w:rPr>
      </w:pPr>
      <w:r w:rsidRPr="00CB795A">
        <w:rPr>
          <w:rFonts w:ascii="Calibri" w:eastAsia="SimSun" w:hAnsi="Calibri" w:cs="Times New Roman"/>
          <w:color w:val="000000"/>
          <w:sz w:val="22"/>
          <w:szCs w:val="22"/>
          <w:lang w:eastAsia="zh-CN"/>
        </w:rPr>
        <w:lastRenderedPageBreak/>
        <w:t>Following table depicts the allowable creation and movements of physical groups</w:t>
      </w:r>
    </w:p>
    <w:tbl>
      <w:tblPr>
        <w:tblStyle w:val="GridTable41"/>
        <w:tblW w:w="0" w:type="auto"/>
        <w:tblInd w:w="1327" w:type="dxa"/>
        <w:tblLook w:val="04A0" w:firstRow="1" w:lastRow="0" w:firstColumn="1" w:lastColumn="0" w:noHBand="0" w:noVBand="1"/>
      </w:tblPr>
      <w:tblGrid>
        <w:gridCol w:w="1498"/>
        <w:gridCol w:w="1827"/>
        <w:gridCol w:w="1440"/>
        <w:gridCol w:w="1530"/>
        <w:gridCol w:w="1800"/>
      </w:tblGrid>
      <w:tr w:rsidR="00CB795A" w:rsidRPr="00CB795A" w14:paraId="2D45ECD2" w14:textId="77777777" w:rsidTr="00DF6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755642BC" w14:textId="77777777" w:rsidR="00CB795A" w:rsidRPr="00CB795A" w:rsidRDefault="00CB795A" w:rsidP="00CB795A">
            <w:pPr>
              <w:spacing w:after="160" w:line="259" w:lineRule="auto"/>
              <w:ind w:left="0"/>
              <w:jc w:val="both"/>
              <w:rPr>
                <w:rFonts w:ascii="Calibri" w:eastAsia="SimSun" w:hAnsi="Calibri"/>
                <w:color w:val="auto"/>
                <w:sz w:val="22"/>
                <w:szCs w:val="22"/>
                <w:lang w:eastAsia="zh-CN"/>
              </w:rPr>
            </w:pPr>
          </w:p>
        </w:tc>
        <w:tc>
          <w:tcPr>
            <w:tcW w:w="1827" w:type="dxa"/>
          </w:tcPr>
          <w:p w14:paraId="094B12A6" w14:textId="77777777" w:rsidR="00CB795A" w:rsidRPr="00CB795A" w:rsidRDefault="00CB795A" w:rsidP="00CB795A">
            <w:pPr>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olor w:val="auto"/>
                <w:sz w:val="22"/>
                <w:szCs w:val="22"/>
                <w:lang w:eastAsia="zh-CN"/>
              </w:rPr>
            </w:pPr>
            <w:r w:rsidRPr="00CB795A">
              <w:rPr>
                <w:rFonts w:ascii="Calibri" w:eastAsia="SimSun" w:hAnsi="Calibri"/>
                <w:color w:val="auto"/>
                <w:sz w:val="22"/>
                <w:szCs w:val="22"/>
                <w:lang w:eastAsia="zh-CN"/>
              </w:rPr>
              <w:t>Data Center</w:t>
            </w:r>
          </w:p>
        </w:tc>
        <w:tc>
          <w:tcPr>
            <w:tcW w:w="1440" w:type="dxa"/>
          </w:tcPr>
          <w:p w14:paraId="20171098" w14:textId="77777777" w:rsidR="00CB795A" w:rsidRPr="00CB795A" w:rsidRDefault="00CB795A" w:rsidP="00CB795A">
            <w:pPr>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olor w:val="auto"/>
                <w:sz w:val="22"/>
                <w:szCs w:val="22"/>
                <w:lang w:eastAsia="zh-CN"/>
              </w:rPr>
            </w:pPr>
            <w:r w:rsidRPr="00CB795A">
              <w:rPr>
                <w:rFonts w:ascii="Calibri" w:eastAsia="SimSun" w:hAnsi="Calibri"/>
                <w:color w:val="auto"/>
                <w:sz w:val="22"/>
                <w:szCs w:val="22"/>
                <w:lang w:eastAsia="zh-CN"/>
              </w:rPr>
              <w:t>Room</w:t>
            </w:r>
          </w:p>
        </w:tc>
        <w:tc>
          <w:tcPr>
            <w:tcW w:w="1530" w:type="dxa"/>
          </w:tcPr>
          <w:p w14:paraId="2FE46A17" w14:textId="77777777" w:rsidR="00CB795A" w:rsidRPr="00CB795A" w:rsidRDefault="00CB795A" w:rsidP="00CB795A">
            <w:pPr>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olor w:val="auto"/>
                <w:sz w:val="22"/>
                <w:szCs w:val="22"/>
                <w:lang w:eastAsia="zh-CN"/>
              </w:rPr>
            </w:pPr>
            <w:r w:rsidRPr="00CB795A">
              <w:rPr>
                <w:rFonts w:ascii="Calibri" w:eastAsia="SimSun" w:hAnsi="Calibri"/>
                <w:color w:val="auto"/>
                <w:sz w:val="22"/>
                <w:szCs w:val="22"/>
                <w:lang w:eastAsia="zh-CN"/>
              </w:rPr>
              <w:t>Aisle</w:t>
            </w:r>
          </w:p>
        </w:tc>
        <w:tc>
          <w:tcPr>
            <w:tcW w:w="1800" w:type="dxa"/>
          </w:tcPr>
          <w:p w14:paraId="68C6CA25" w14:textId="77777777" w:rsidR="00CB795A" w:rsidRPr="00CB795A" w:rsidRDefault="00CB795A" w:rsidP="00CB795A">
            <w:pPr>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olor w:val="auto"/>
                <w:sz w:val="22"/>
                <w:szCs w:val="22"/>
                <w:lang w:eastAsia="zh-CN"/>
              </w:rPr>
            </w:pPr>
            <w:r w:rsidRPr="00CB795A">
              <w:rPr>
                <w:rFonts w:ascii="Calibri" w:eastAsia="SimSun" w:hAnsi="Calibri"/>
                <w:color w:val="auto"/>
                <w:sz w:val="22"/>
                <w:szCs w:val="22"/>
                <w:lang w:eastAsia="zh-CN"/>
              </w:rPr>
              <w:t>Rack</w:t>
            </w:r>
          </w:p>
        </w:tc>
      </w:tr>
      <w:tr w:rsidR="00CB795A" w:rsidRPr="00CB795A" w14:paraId="182AAC25" w14:textId="77777777" w:rsidTr="00DF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6E9B0609" w14:textId="77777777" w:rsidR="00CB795A" w:rsidRPr="00CB795A" w:rsidRDefault="00CB795A" w:rsidP="00CB795A">
            <w:pPr>
              <w:spacing w:after="160" w:line="259" w:lineRule="auto"/>
              <w:ind w:left="0"/>
              <w:jc w:val="both"/>
              <w:rPr>
                <w:rFonts w:ascii="Calibri" w:eastAsia="SimSun" w:hAnsi="Calibri"/>
                <w:sz w:val="22"/>
                <w:szCs w:val="22"/>
                <w:lang w:eastAsia="zh-CN"/>
              </w:rPr>
            </w:pPr>
            <w:r w:rsidRPr="00CB795A">
              <w:rPr>
                <w:rFonts w:ascii="Calibri" w:eastAsia="SimSun" w:hAnsi="Calibri"/>
                <w:sz w:val="22"/>
                <w:szCs w:val="22"/>
                <w:lang w:eastAsia="zh-CN"/>
              </w:rPr>
              <w:t>Data Center</w:t>
            </w:r>
          </w:p>
        </w:tc>
        <w:tc>
          <w:tcPr>
            <w:tcW w:w="1827" w:type="dxa"/>
          </w:tcPr>
          <w:p w14:paraId="4C4367A0" w14:textId="77777777" w:rsidR="00CB795A" w:rsidRPr="00CB795A" w:rsidRDefault="00CB795A" w:rsidP="00CB795A">
            <w:pPr>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c>
          <w:tcPr>
            <w:tcW w:w="1440" w:type="dxa"/>
          </w:tcPr>
          <w:p w14:paraId="50EB55BE" w14:textId="77777777" w:rsidR="00CB795A" w:rsidRPr="00CB795A" w:rsidRDefault="00CB795A" w:rsidP="00CB795A">
            <w:pPr>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c>
          <w:tcPr>
            <w:tcW w:w="1530" w:type="dxa"/>
          </w:tcPr>
          <w:p w14:paraId="6F453416" w14:textId="77777777" w:rsidR="00CB795A" w:rsidRPr="00CB795A" w:rsidRDefault="00CB795A" w:rsidP="00CB795A">
            <w:pPr>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c>
          <w:tcPr>
            <w:tcW w:w="1800" w:type="dxa"/>
          </w:tcPr>
          <w:p w14:paraId="4CEC1692" w14:textId="77777777" w:rsidR="00CB795A" w:rsidRPr="00CB795A" w:rsidRDefault="00CB795A" w:rsidP="00CB795A">
            <w:pPr>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r>
      <w:tr w:rsidR="00CB795A" w:rsidRPr="00CB795A" w14:paraId="37E2FF9D" w14:textId="77777777" w:rsidTr="00DF62F6">
        <w:tc>
          <w:tcPr>
            <w:cnfStyle w:val="001000000000" w:firstRow="0" w:lastRow="0" w:firstColumn="1" w:lastColumn="0" w:oddVBand="0" w:evenVBand="0" w:oddHBand="0" w:evenHBand="0" w:firstRowFirstColumn="0" w:firstRowLastColumn="0" w:lastRowFirstColumn="0" w:lastRowLastColumn="0"/>
            <w:tcW w:w="1498" w:type="dxa"/>
          </w:tcPr>
          <w:p w14:paraId="381AB765" w14:textId="77777777" w:rsidR="00CB795A" w:rsidRPr="00CB795A" w:rsidRDefault="00CB795A" w:rsidP="00CB795A">
            <w:pPr>
              <w:spacing w:after="160" w:line="259" w:lineRule="auto"/>
              <w:ind w:left="0"/>
              <w:jc w:val="both"/>
              <w:rPr>
                <w:rFonts w:ascii="Calibri" w:eastAsia="SimSun" w:hAnsi="Calibri"/>
                <w:sz w:val="22"/>
                <w:szCs w:val="22"/>
                <w:lang w:eastAsia="zh-CN"/>
              </w:rPr>
            </w:pPr>
            <w:r w:rsidRPr="00CB795A">
              <w:rPr>
                <w:rFonts w:ascii="Calibri" w:eastAsia="SimSun" w:hAnsi="Calibri"/>
                <w:sz w:val="22"/>
                <w:szCs w:val="22"/>
                <w:lang w:eastAsia="zh-CN"/>
              </w:rPr>
              <w:t>Room</w:t>
            </w:r>
          </w:p>
        </w:tc>
        <w:tc>
          <w:tcPr>
            <w:tcW w:w="1827" w:type="dxa"/>
          </w:tcPr>
          <w:p w14:paraId="73FA811E" w14:textId="77777777" w:rsidR="00CB795A" w:rsidRPr="00CB795A" w:rsidRDefault="00CB795A" w:rsidP="00CB795A">
            <w:pPr>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Yes</w:t>
            </w:r>
          </w:p>
        </w:tc>
        <w:tc>
          <w:tcPr>
            <w:tcW w:w="1440" w:type="dxa"/>
          </w:tcPr>
          <w:p w14:paraId="6C385D86" w14:textId="77777777" w:rsidR="00CB795A" w:rsidRPr="00CB795A" w:rsidRDefault="00CB795A" w:rsidP="00CB795A">
            <w:pPr>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c>
          <w:tcPr>
            <w:tcW w:w="1530" w:type="dxa"/>
          </w:tcPr>
          <w:p w14:paraId="4968C0CF" w14:textId="77777777" w:rsidR="00CB795A" w:rsidRPr="00CB795A" w:rsidRDefault="00CB795A" w:rsidP="00CB795A">
            <w:pPr>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c>
          <w:tcPr>
            <w:tcW w:w="1800" w:type="dxa"/>
          </w:tcPr>
          <w:p w14:paraId="52B9AB07" w14:textId="77777777" w:rsidR="00CB795A" w:rsidRPr="00CB795A" w:rsidRDefault="00CB795A" w:rsidP="00CB795A">
            <w:pPr>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r>
      <w:tr w:rsidR="00CB795A" w:rsidRPr="00CB795A" w14:paraId="740A62EB" w14:textId="77777777" w:rsidTr="00DF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1A74FC3C" w14:textId="77777777" w:rsidR="00CB795A" w:rsidRPr="00CB795A" w:rsidRDefault="00CB795A" w:rsidP="00CB795A">
            <w:pPr>
              <w:spacing w:after="160" w:line="259" w:lineRule="auto"/>
              <w:ind w:left="0"/>
              <w:jc w:val="both"/>
              <w:rPr>
                <w:rFonts w:ascii="Calibri" w:eastAsia="SimSun" w:hAnsi="Calibri"/>
                <w:sz w:val="22"/>
                <w:szCs w:val="22"/>
                <w:lang w:eastAsia="zh-CN"/>
              </w:rPr>
            </w:pPr>
            <w:r w:rsidRPr="00CB795A">
              <w:rPr>
                <w:rFonts w:ascii="Calibri" w:eastAsia="SimSun" w:hAnsi="Calibri"/>
                <w:sz w:val="22"/>
                <w:szCs w:val="22"/>
                <w:lang w:eastAsia="zh-CN"/>
              </w:rPr>
              <w:t>Aisle</w:t>
            </w:r>
          </w:p>
        </w:tc>
        <w:tc>
          <w:tcPr>
            <w:tcW w:w="1827" w:type="dxa"/>
          </w:tcPr>
          <w:p w14:paraId="14FD473E" w14:textId="77777777" w:rsidR="00CB795A" w:rsidRPr="00CB795A" w:rsidRDefault="00CB795A" w:rsidP="00CB795A">
            <w:pPr>
              <w:keepNext/>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Yes</w:t>
            </w:r>
          </w:p>
        </w:tc>
        <w:tc>
          <w:tcPr>
            <w:tcW w:w="1440" w:type="dxa"/>
          </w:tcPr>
          <w:p w14:paraId="53A2C6E6" w14:textId="77777777" w:rsidR="00CB795A" w:rsidRPr="00CB795A" w:rsidRDefault="00CB795A" w:rsidP="00CB795A">
            <w:pPr>
              <w:keepNext/>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Yes</w:t>
            </w:r>
          </w:p>
        </w:tc>
        <w:tc>
          <w:tcPr>
            <w:tcW w:w="1530" w:type="dxa"/>
          </w:tcPr>
          <w:p w14:paraId="26B55A4B" w14:textId="77777777" w:rsidR="00CB795A" w:rsidRPr="00CB795A" w:rsidRDefault="00CB795A" w:rsidP="00CB795A">
            <w:pPr>
              <w:keepNext/>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c>
          <w:tcPr>
            <w:tcW w:w="1800" w:type="dxa"/>
          </w:tcPr>
          <w:p w14:paraId="1655C8F0" w14:textId="77777777" w:rsidR="00CB795A" w:rsidRPr="00CB795A" w:rsidRDefault="00CB795A" w:rsidP="00CB795A">
            <w:pPr>
              <w:keepNext/>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r>
      <w:tr w:rsidR="00CB795A" w:rsidRPr="00CB795A" w14:paraId="2988F3BC" w14:textId="77777777" w:rsidTr="00DF62F6">
        <w:tc>
          <w:tcPr>
            <w:cnfStyle w:val="001000000000" w:firstRow="0" w:lastRow="0" w:firstColumn="1" w:lastColumn="0" w:oddVBand="0" w:evenVBand="0" w:oddHBand="0" w:evenHBand="0" w:firstRowFirstColumn="0" w:firstRowLastColumn="0" w:lastRowFirstColumn="0" w:lastRowLastColumn="0"/>
            <w:tcW w:w="1498" w:type="dxa"/>
          </w:tcPr>
          <w:p w14:paraId="4D81D95E" w14:textId="77777777" w:rsidR="00CB795A" w:rsidRPr="00CB795A" w:rsidRDefault="00CB795A" w:rsidP="00CB795A">
            <w:pPr>
              <w:spacing w:after="160" w:line="259" w:lineRule="auto"/>
              <w:ind w:left="0"/>
              <w:jc w:val="both"/>
              <w:rPr>
                <w:rFonts w:ascii="Calibri" w:eastAsia="SimSun" w:hAnsi="Calibri"/>
                <w:sz w:val="22"/>
                <w:szCs w:val="22"/>
                <w:lang w:eastAsia="zh-CN"/>
              </w:rPr>
            </w:pPr>
            <w:r w:rsidRPr="00CB795A">
              <w:rPr>
                <w:rFonts w:ascii="Calibri" w:eastAsia="SimSun" w:hAnsi="Calibri"/>
                <w:sz w:val="22"/>
                <w:szCs w:val="22"/>
                <w:lang w:eastAsia="zh-CN"/>
              </w:rPr>
              <w:t>Rack</w:t>
            </w:r>
          </w:p>
        </w:tc>
        <w:tc>
          <w:tcPr>
            <w:tcW w:w="1827" w:type="dxa"/>
          </w:tcPr>
          <w:p w14:paraId="097CB8B4" w14:textId="77777777" w:rsidR="00CB795A" w:rsidRPr="00CB795A" w:rsidRDefault="00CB795A" w:rsidP="00CB795A">
            <w:pPr>
              <w:keepNext/>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Yes</w:t>
            </w:r>
          </w:p>
        </w:tc>
        <w:tc>
          <w:tcPr>
            <w:tcW w:w="1440" w:type="dxa"/>
          </w:tcPr>
          <w:p w14:paraId="10C684CB" w14:textId="77777777" w:rsidR="00CB795A" w:rsidRPr="00CB795A" w:rsidRDefault="00CB795A" w:rsidP="00CB795A">
            <w:pPr>
              <w:keepNext/>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Yes</w:t>
            </w:r>
          </w:p>
        </w:tc>
        <w:tc>
          <w:tcPr>
            <w:tcW w:w="1530" w:type="dxa"/>
          </w:tcPr>
          <w:p w14:paraId="2AE12A74" w14:textId="77777777" w:rsidR="00CB795A" w:rsidRPr="00CB795A" w:rsidRDefault="00CB795A" w:rsidP="00CB795A">
            <w:pPr>
              <w:keepNext/>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Yes</w:t>
            </w:r>
          </w:p>
        </w:tc>
        <w:tc>
          <w:tcPr>
            <w:tcW w:w="1800" w:type="dxa"/>
          </w:tcPr>
          <w:p w14:paraId="1B265B4A" w14:textId="77777777" w:rsidR="00CB795A" w:rsidRPr="00CB795A" w:rsidRDefault="00CB795A" w:rsidP="00CB795A">
            <w:pPr>
              <w:keepNext/>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Calibri" w:eastAsia="SimSun" w:hAnsi="Calibri"/>
                <w:sz w:val="22"/>
                <w:szCs w:val="22"/>
                <w:lang w:eastAsia="zh-CN"/>
              </w:rPr>
            </w:pPr>
            <w:r w:rsidRPr="00CB795A">
              <w:rPr>
                <w:rFonts w:ascii="Calibri" w:eastAsia="SimSun" w:hAnsi="Calibri"/>
                <w:sz w:val="22"/>
                <w:szCs w:val="22"/>
                <w:lang w:eastAsia="zh-CN"/>
              </w:rPr>
              <w:t>No</w:t>
            </w:r>
          </w:p>
        </w:tc>
      </w:tr>
    </w:tbl>
    <w:p w14:paraId="05FB4293" w14:textId="77777777" w:rsidR="00CB795A" w:rsidRPr="00CB795A" w:rsidRDefault="00CB795A" w:rsidP="00DF62F6">
      <w:pPr>
        <w:spacing w:after="160" w:line="259" w:lineRule="auto"/>
        <w:ind w:left="1327"/>
        <w:rPr>
          <w:rFonts w:ascii="Calibri" w:eastAsia="SimSun" w:hAnsi="Calibri" w:cs="Times New Roman"/>
          <w:i/>
          <w:iCs/>
          <w:color w:val="44546A"/>
          <w:sz w:val="18"/>
          <w:szCs w:val="18"/>
        </w:rPr>
      </w:pPr>
      <w:r w:rsidRPr="00CB795A">
        <w:rPr>
          <w:rFonts w:ascii="Calibri" w:eastAsia="SimSun" w:hAnsi="Calibri" w:cs="Times New Roman"/>
          <w:i/>
          <w:iCs/>
          <w:color w:val="44546A"/>
          <w:sz w:val="18"/>
          <w:szCs w:val="18"/>
        </w:rPr>
        <w:t>Table 2: Applicable Rules while creation and movements of physical groups in a physical group hierarchy</w:t>
      </w:r>
    </w:p>
    <w:p w14:paraId="1335BBA0" w14:textId="77777777" w:rsidR="00CB795A" w:rsidRPr="00CB795A" w:rsidRDefault="00CB795A" w:rsidP="00DF62F6">
      <w:pPr>
        <w:spacing w:after="160" w:line="259" w:lineRule="auto"/>
        <w:ind w:left="607"/>
        <w:rPr>
          <w:rFonts w:ascii="Calibri" w:eastAsia="SimSun" w:hAnsi="Calibri" w:cs="Times New Roman"/>
          <w:sz w:val="22"/>
          <w:szCs w:val="22"/>
          <w:lang w:eastAsia="zh-CN"/>
        </w:rPr>
      </w:pPr>
    </w:p>
    <w:p w14:paraId="0F6BA1C6" w14:textId="77777777" w:rsidR="00CB795A" w:rsidRPr="00CB795A" w:rsidRDefault="00CB795A" w:rsidP="00DF62F6">
      <w:pPr>
        <w:spacing w:after="160" w:line="259" w:lineRule="auto"/>
        <w:ind w:left="607"/>
        <w:rPr>
          <w:rFonts w:ascii="Calibri" w:eastAsia="SimSun" w:hAnsi="Calibri" w:cs="Times New Roman"/>
          <w:sz w:val="22"/>
          <w:szCs w:val="22"/>
          <w:lang w:eastAsia="zh-CN"/>
        </w:rPr>
      </w:pPr>
      <w:r w:rsidRPr="00CB795A">
        <w:rPr>
          <w:rFonts w:ascii="Calibri" w:eastAsia="SimSun" w:hAnsi="Calibri" w:cs="Times New Roman"/>
          <w:sz w:val="22"/>
          <w:szCs w:val="22"/>
          <w:lang w:eastAsia="zh-CN"/>
        </w:rPr>
        <w:t xml:space="preserve">Apart from the </w:t>
      </w:r>
      <w:r w:rsidR="008C0726" w:rsidRPr="008C0726">
        <w:rPr>
          <w:rFonts w:ascii="Calibri" w:eastAsia="SimSun" w:hAnsi="Calibri" w:cs="Times New Roman"/>
          <w:sz w:val="22"/>
          <w:szCs w:val="22"/>
          <w:lang w:eastAsia="zh-CN"/>
        </w:rPr>
        <w:t>grouping structure/hierarchy</w:t>
      </w:r>
      <w:r w:rsidRPr="00CB795A">
        <w:rPr>
          <w:rFonts w:ascii="Calibri" w:eastAsia="SimSun" w:hAnsi="Calibri" w:cs="Times New Roman"/>
          <w:sz w:val="22"/>
          <w:szCs w:val="22"/>
          <w:lang w:eastAsia="zh-CN"/>
        </w:rPr>
        <w:t xml:space="preserve"> mentioned in Table 1 and 2, following are the CSV specific considerations on validating the format </w:t>
      </w:r>
      <w:r w:rsidR="0033745E" w:rsidRPr="0033745E">
        <w:rPr>
          <w:rFonts w:ascii="Calibri" w:eastAsia="SimSun" w:hAnsi="Calibri" w:cs="Times New Roman"/>
          <w:sz w:val="22"/>
          <w:szCs w:val="22"/>
          <w:lang w:eastAsia="zh-CN"/>
        </w:rPr>
        <w:t>before importing the file</w:t>
      </w:r>
    </w:p>
    <w:p w14:paraId="2F29E8B2" w14:textId="77777777" w:rsidR="00CB795A" w:rsidRPr="00CB795A" w:rsidRDefault="00543182" w:rsidP="008A4071">
      <w:pPr>
        <w:numPr>
          <w:ilvl w:val="0"/>
          <w:numId w:val="15"/>
        </w:numPr>
        <w:spacing w:after="160" w:line="259" w:lineRule="auto"/>
        <w:ind w:left="1327"/>
        <w:contextualSpacing/>
        <w:rPr>
          <w:rFonts w:ascii="Calibri" w:eastAsia="SimSun" w:hAnsi="Calibri" w:cs="Times New Roman"/>
          <w:sz w:val="22"/>
          <w:szCs w:val="22"/>
          <w:lang w:eastAsia="zh-CN"/>
        </w:rPr>
      </w:pPr>
      <w:r w:rsidRPr="00543182">
        <w:rPr>
          <w:rFonts w:ascii="Calibri" w:eastAsia="SimSun" w:hAnsi="Calibri" w:cs="Times New Roman"/>
          <w:sz w:val="22"/>
          <w:szCs w:val="22"/>
          <w:lang w:eastAsia="zh-CN"/>
        </w:rPr>
        <w:t>Ensure that there is</w:t>
      </w:r>
      <w:r w:rsidR="00CB795A" w:rsidRPr="00CB795A">
        <w:rPr>
          <w:rFonts w:ascii="Calibri" w:eastAsia="SimSun" w:hAnsi="Calibri" w:cs="Times New Roman"/>
          <w:sz w:val="22"/>
          <w:szCs w:val="22"/>
          <w:lang w:eastAsia="zh-CN"/>
        </w:rPr>
        <w:t xml:space="preserve"> reference of </w:t>
      </w:r>
      <w:r w:rsidR="00EC30C8">
        <w:rPr>
          <w:rFonts w:ascii="Calibri" w:eastAsia="SimSun" w:hAnsi="Calibri" w:cs="Times New Roman"/>
          <w:sz w:val="22"/>
          <w:szCs w:val="22"/>
          <w:lang w:eastAsia="zh-CN"/>
        </w:rPr>
        <w:t>a</w:t>
      </w:r>
      <w:r w:rsidR="00CB795A" w:rsidRPr="00CB795A">
        <w:rPr>
          <w:rFonts w:ascii="Calibri" w:eastAsia="SimSun" w:hAnsi="Calibri" w:cs="Times New Roman"/>
          <w:sz w:val="22"/>
          <w:szCs w:val="22"/>
          <w:lang w:eastAsia="zh-CN"/>
        </w:rPr>
        <w:t xml:space="preserve"> device </w:t>
      </w:r>
      <w:r w:rsidR="00EC30C8">
        <w:rPr>
          <w:rFonts w:ascii="Segoe UI" w:hAnsi="Segoe UI" w:cs="Segoe UI"/>
          <w:color w:val="000000"/>
        </w:rPr>
        <w:t>in only one row.</w:t>
      </w:r>
    </w:p>
    <w:p w14:paraId="75D0BE3E" w14:textId="77777777" w:rsidR="00CB795A" w:rsidRPr="00CB795A" w:rsidRDefault="00CB795A" w:rsidP="008A4071">
      <w:pPr>
        <w:numPr>
          <w:ilvl w:val="0"/>
          <w:numId w:val="15"/>
        </w:numPr>
        <w:spacing w:after="160" w:line="259" w:lineRule="auto"/>
        <w:ind w:left="1327"/>
        <w:contextualSpacing/>
        <w:rPr>
          <w:rFonts w:ascii="Calibri" w:eastAsia="SimSun" w:hAnsi="Calibri" w:cs="Times New Roman"/>
          <w:sz w:val="22"/>
          <w:szCs w:val="22"/>
          <w:lang w:eastAsia="zh-CN"/>
        </w:rPr>
      </w:pPr>
      <w:r w:rsidRPr="00CB795A">
        <w:rPr>
          <w:rFonts w:ascii="Calibri" w:eastAsia="SimSun" w:hAnsi="Calibri" w:cs="Times New Roman"/>
          <w:sz w:val="22"/>
          <w:szCs w:val="22"/>
          <w:lang w:eastAsia="zh-CN"/>
        </w:rPr>
        <w:t xml:space="preserve"> Rack name, capacity are the mandatory fields. </w:t>
      </w:r>
      <w:r w:rsidR="004F4960" w:rsidRPr="004F4960">
        <w:rPr>
          <w:rFonts w:ascii="Calibri" w:eastAsia="SimSun" w:hAnsi="Calibri" w:cs="Times New Roman"/>
          <w:sz w:val="22"/>
          <w:szCs w:val="22"/>
          <w:lang w:eastAsia="zh-CN"/>
        </w:rPr>
        <w:t>If there is a device, then the rack slot is also a mandatory field.</w:t>
      </w:r>
    </w:p>
    <w:p w14:paraId="641F3899" w14:textId="77777777" w:rsidR="00CB795A" w:rsidRPr="00CB795A" w:rsidRDefault="00CB795A" w:rsidP="008A4071">
      <w:pPr>
        <w:numPr>
          <w:ilvl w:val="0"/>
          <w:numId w:val="15"/>
        </w:numPr>
        <w:spacing w:after="160" w:line="259" w:lineRule="auto"/>
        <w:ind w:left="1327"/>
        <w:contextualSpacing/>
        <w:rPr>
          <w:rFonts w:ascii="Calibri" w:eastAsia="SimSun" w:hAnsi="Calibri" w:cs="Times New Roman"/>
          <w:sz w:val="22"/>
          <w:szCs w:val="22"/>
          <w:lang w:eastAsia="zh-CN"/>
        </w:rPr>
      </w:pPr>
      <w:r w:rsidRPr="00CB795A">
        <w:rPr>
          <w:rFonts w:ascii="Calibri" w:eastAsia="SimSun" w:hAnsi="Calibri" w:cs="Times New Roman"/>
          <w:color w:val="000000"/>
          <w:sz w:val="22"/>
          <w:szCs w:val="22"/>
          <w:lang w:eastAsia="zh-CN"/>
        </w:rPr>
        <w:t xml:space="preserve">Each Physical group as siblings in a physical group hierarchy will be identified by a unique name. </w:t>
      </w:r>
      <w:r w:rsidR="006042E7" w:rsidRPr="006042E7">
        <w:rPr>
          <w:rFonts w:ascii="Calibri" w:eastAsia="SimSun" w:hAnsi="Calibri" w:cs="Times New Roman"/>
          <w:color w:val="000000"/>
          <w:sz w:val="22"/>
          <w:szCs w:val="22"/>
          <w:lang w:eastAsia="zh-CN"/>
        </w:rPr>
        <w:t>If there are any duplicate entries, those devices will be ignored during the import operation.</w:t>
      </w:r>
    </w:p>
    <w:p w14:paraId="1CCB2AF6" w14:textId="77777777" w:rsidR="00CB795A" w:rsidRPr="00CB795A" w:rsidRDefault="00CB795A" w:rsidP="008A4071">
      <w:pPr>
        <w:numPr>
          <w:ilvl w:val="0"/>
          <w:numId w:val="15"/>
        </w:numPr>
        <w:spacing w:after="160" w:line="259" w:lineRule="auto"/>
        <w:ind w:left="1327"/>
        <w:contextualSpacing/>
        <w:rPr>
          <w:rFonts w:ascii="Calibri" w:eastAsia="SimSun" w:hAnsi="Calibri" w:cs="Times New Roman"/>
          <w:sz w:val="22"/>
          <w:szCs w:val="22"/>
          <w:lang w:eastAsia="zh-CN"/>
        </w:rPr>
      </w:pPr>
      <w:r w:rsidRPr="00CB795A">
        <w:rPr>
          <w:rFonts w:ascii="Calibri" w:eastAsia="SimSun" w:hAnsi="Calibri" w:cs="Times New Roman"/>
          <w:sz w:val="22"/>
          <w:szCs w:val="22"/>
          <w:lang w:eastAsia="zh-CN"/>
        </w:rPr>
        <w:t xml:space="preserve">Only Rack slot and Device Identifier </w:t>
      </w:r>
      <w:r w:rsidR="00B95E8E">
        <w:rPr>
          <w:rFonts w:ascii="Segoe UI" w:hAnsi="Segoe UI" w:cs="Segoe UI"/>
          <w:color w:val="000000"/>
        </w:rPr>
        <w:t>are</w:t>
      </w:r>
      <w:r w:rsidRPr="00CB795A">
        <w:rPr>
          <w:rFonts w:ascii="Calibri" w:eastAsia="SimSun" w:hAnsi="Calibri" w:cs="Times New Roman"/>
          <w:sz w:val="22"/>
          <w:szCs w:val="22"/>
          <w:lang w:eastAsia="zh-CN"/>
        </w:rPr>
        <w:t xml:space="preserve"> unique</w:t>
      </w:r>
      <w:r w:rsidR="004E5C56">
        <w:rPr>
          <w:rFonts w:ascii="Calibri" w:eastAsia="SimSun" w:hAnsi="Calibri" w:cs="Times New Roman"/>
          <w:sz w:val="22"/>
          <w:szCs w:val="22"/>
          <w:lang w:eastAsia="zh-CN"/>
        </w:rPr>
        <w:t xml:space="preserve"> fields.</w:t>
      </w:r>
      <w:r w:rsidRPr="00CB795A">
        <w:rPr>
          <w:rFonts w:ascii="Calibri" w:eastAsia="SimSun" w:hAnsi="Calibri" w:cs="Times New Roman"/>
          <w:sz w:val="22"/>
          <w:szCs w:val="22"/>
          <w:lang w:eastAsia="zh-CN"/>
        </w:rPr>
        <w:t xml:space="preserve"> </w:t>
      </w:r>
      <w:r w:rsidR="004E5C56">
        <w:rPr>
          <w:rFonts w:ascii="Calibri" w:eastAsia="SimSun" w:hAnsi="Calibri" w:cs="Times New Roman"/>
          <w:sz w:val="22"/>
          <w:szCs w:val="22"/>
          <w:lang w:eastAsia="zh-CN"/>
        </w:rPr>
        <w:t xml:space="preserve">The remaining fields are same </w:t>
      </w:r>
      <w:r w:rsidRPr="00CB795A">
        <w:rPr>
          <w:rFonts w:ascii="Calibri" w:eastAsia="SimSun" w:hAnsi="Calibri" w:cs="Times New Roman"/>
          <w:sz w:val="22"/>
          <w:szCs w:val="22"/>
          <w:lang w:eastAsia="zh-CN"/>
        </w:rPr>
        <w:t>when considering multiple device allocation</w:t>
      </w:r>
      <w:r w:rsidR="00EF0B2C">
        <w:rPr>
          <w:rFonts w:ascii="Calibri" w:eastAsia="SimSun" w:hAnsi="Calibri" w:cs="Times New Roman"/>
          <w:sz w:val="22"/>
          <w:szCs w:val="22"/>
          <w:lang w:eastAsia="zh-CN"/>
        </w:rPr>
        <w:t>s</w:t>
      </w:r>
      <w:r w:rsidRPr="00CB795A">
        <w:rPr>
          <w:rFonts w:ascii="Calibri" w:eastAsia="SimSun" w:hAnsi="Calibri" w:cs="Times New Roman"/>
          <w:sz w:val="22"/>
          <w:szCs w:val="22"/>
          <w:lang w:eastAsia="zh-CN"/>
        </w:rPr>
        <w:t xml:space="preserve"> on the physical group hierarchy.</w:t>
      </w:r>
    </w:p>
    <w:p w14:paraId="393BEFFE" w14:textId="77777777" w:rsidR="00CB795A" w:rsidRPr="00CB795A" w:rsidRDefault="00EF0B2C" w:rsidP="008A4071">
      <w:pPr>
        <w:numPr>
          <w:ilvl w:val="0"/>
          <w:numId w:val="15"/>
        </w:numPr>
        <w:spacing w:after="160" w:line="259" w:lineRule="auto"/>
        <w:ind w:left="1327"/>
        <w:contextualSpacing/>
        <w:rPr>
          <w:rFonts w:ascii="Calibri" w:eastAsia="SimSun" w:hAnsi="Calibri" w:cs="Times New Roman"/>
          <w:sz w:val="22"/>
          <w:szCs w:val="22"/>
          <w:lang w:eastAsia="zh-CN"/>
        </w:rPr>
      </w:pPr>
      <w:r>
        <w:rPr>
          <w:rFonts w:ascii="Calibri" w:eastAsia="SimSun" w:hAnsi="Calibri" w:cs="Times New Roman"/>
          <w:sz w:val="22"/>
          <w:szCs w:val="22"/>
          <w:lang w:eastAsia="zh-CN"/>
        </w:rPr>
        <w:t xml:space="preserve">A </w:t>
      </w:r>
      <w:r w:rsidR="00CB795A" w:rsidRPr="00CB795A">
        <w:rPr>
          <w:rFonts w:ascii="Calibri" w:eastAsia="SimSun" w:hAnsi="Calibri" w:cs="Times New Roman"/>
          <w:sz w:val="22"/>
          <w:szCs w:val="22"/>
          <w:lang w:eastAsia="zh-CN"/>
        </w:rPr>
        <w:t xml:space="preserve">Device </w:t>
      </w:r>
      <w:r w:rsidR="008E492F">
        <w:rPr>
          <w:rFonts w:ascii="Calibri" w:eastAsia="SimSun" w:hAnsi="Calibri" w:cs="Times New Roman"/>
          <w:sz w:val="22"/>
          <w:szCs w:val="22"/>
          <w:lang w:eastAsia="zh-CN"/>
        </w:rPr>
        <w:t>is</w:t>
      </w:r>
      <w:r w:rsidR="00CB795A" w:rsidRPr="00CB795A">
        <w:rPr>
          <w:rFonts w:ascii="Calibri" w:eastAsia="SimSun" w:hAnsi="Calibri" w:cs="Times New Roman"/>
          <w:sz w:val="22"/>
          <w:szCs w:val="22"/>
          <w:lang w:eastAsia="zh-CN"/>
        </w:rPr>
        <w:t xml:space="preserve"> uniquely identified by </w:t>
      </w:r>
      <w:r w:rsidR="00B97C1B">
        <w:rPr>
          <w:rFonts w:ascii="Calibri" w:eastAsia="SimSun" w:hAnsi="Calibri" w:cs="Times New Roman"/>
          <w:sz w:val="22"/>
          <w:szCs w:val="22"/>
          <w:lang w:eastAsia="zh-CN"/>
        </w:rPr>
        <w:t xml:space="preserve">a </w:t>
      </w:r>
      <w:r w:rsidR="00CB795A" w:rsidRPr="00CB795A">
        <w:rPr>
          <w:rFonts w:ascii="Calibri" w:eastAsia="SimSun" w:hAnsi="Calibri" w:cs="Times New Roman"/>
          <w:sz w:val="22"/>
          <w:szCs w:val="22"/>
          <w:lang w:eastAsia="zh-CN"/>
        </w:rPr>
        <w:t xml:space="preserve">Device Identifier. Identical devices </w:t>
      </w:r>
      <w:r w:rsidR="00B97C1B">
        <w:rPr>
          <w:rFonts w:ascii="Calibri" w:eastAsia="SimSun" w:hAnsi="Calibri" w:cs="Times New Roman"/>
          <w:sz w:val="22"/>
          <w:szCs w:val="22"/>
          <w:lang w:eastAsia="zh-CN"/>
        </w:rPr>
        <w:t>are</w:t>
      </w:r>
      <w:r w:rsidR="00CB795A" w:rsidRPr="00CB795A">
        <w:rPr>
          <w:rFonts w:ascii="Calibri" w:eastAsia="SimSun" w:hAnsi="Calibri" w:cs="Times New Roman"/>
          <w:sz w:val="22"/>
          <w:szCs w:val="22"/>
          <w:lang w:eastAsia="zh-CN"/>
        </w:rPr>
        <w:t xml:space="preserve"> ignored while importing, only unique devices are allowed in a Rack slot. </w:t>
      </w:r>
      <w:r w:rsidR="00E40CE9">
        <w:rPr>
          <w:rFonts w:ascii="Calibri" w:eastAsia="SimSun" w:hAnsi="Calibri" w:cs="Times New Roman"/>
          <w:sz w:val="22"/>
          <w:szCs w:val="22"/>
          <w:lang w:eastAsia="zh-CN"/>
        </w:rPr>
        <w:t xml:space="preserve">If the </w:t>
      </w:r>
      <w:r w:rsidR="00CB795A" w:rsidRPr="00CB795A">
        <w:rPr>
          <w:rFonts w:ascii="Calibri" w:eastAsia="SimSun" w:hAnsi="Calibri" w:cs="Times New Roman"/>
          <w:sz w:val="22"/>
          <w:szCs w:val="22"/>
          <w:lang w:eastAsia="zh-CN"/>
        </w:rPr>
        <w:t xml:space="preserve">Devices already exists in the physical group </w:t>
      </w:r>
      <w:r w:rsidR="00AF00BA">
        <w:rPr>
          <w:rFonts w:ascii="Calibri" w:eastAsia="SimSun" w:hAnsi="Calibri" w:cs="Times New Roman"/>
          <w:sz w:val="22"/>
          <w:szCs w:val="22"/>
          <w:lang w:eastAsia="zh-CN"/>
        </w:rPr>
        <w:t>are</w:t>
      </w:r>
      <w:r w:rsidR="00CB795A" w:rsidRPr="00CB795A">
        <w:rPr>
          <w:rFonts w:ascii="Calibri" w:eastAsia="SimSun" w:hAnsi="Calibri" w:cs="Times New Roman"/>
          <w:sz w:val="22"/>
          <w:szCs w:val="22"/>
          <w:lang w:eastAsia="zh-CN"/>
        </w:rPr>
        <w:t xml:space="preserve"> ignored.</w:t>
      </w:r>
    </w:p>
    <w:p w14:paraId="4B72A7D5" w14:textId="77777777" w:rsidR="00CB795A" w:rsidRPr="00CB795A" w:rsidRDefault="00CB795A" w:rsidP="008A4071">
      <w:pPr>
        <w:numPr>
          <w:ilvl w:val="0"/>
          <w:numId w:val="15"/>
        </w:numPr>
        <w:spacing w:after="160" w:line="259" w:lineRule="auto"/>
        <w:ind w:left="1327"/>
        <w:contextualSpacing/>
        <w:rPr>
          <w:rFonts w:ascii="Calibri" w:eastAsia="SimSun" w:hAnsi="Calibri" w:cs="Times New Roman"/>
          <w:sz w:val="22"/>
          <w:szCs w:val="22"/>
          <w:lang w:eastAsia="zh-CN"/>
        </w:rPr>
      </w:pPr>
      <w:r w:rsidRPr="00CB795A">
        <w:rPr>
          <w:rFonts w:ascii="Calibri" w:eastAsia="SimSun" w:hAnsi="Calibri" w:cs="Times New Roman"/>
          <w:sz w:val="22"/>
          <w:szCs w:val="22"/>
          <w:lang w:eastAsia="zh-CN"/>
        </w:rPr>
        <w:t>Import and export of csv file will be allowed only for administrators. Also, while importing</w:t>
      </w:r>
      <w:r w:rsidR="00332643">
        <w:rPr>
          <w:rFonts w:ascii="Calibri" w:eastAsia="SimSun" w:hAnsi="Calibri" w:cs="Times New Roman"/>
          <w:sz w:val="22"/>
          <w:szCs w:val="22"/>
          <w:lang w:eastAsia="zh-CN"/>
        </w:rPr>
        <w:t>,</w:t>
      </w:r>
      <w:r w:rsidRPr="00CB795A">
        <w:rPr>
          <w:rFonts w:ascii="Calibri" w:eastAsia="SimSun" w:hAnsi="Calibri" w:cs="Times New Roman"/>
          <w:sz w:val="22"/>
          <w:szCs w:val="22"/>
          <w:lang w:eastAsia="zh-CN"/>
        </w:rPr>
        <w:t xml:space="preserve"> the sanity of the file </w:t>
      </w:r>
      <w:r w:rsidR="00332643">
        <w:rPr>
          <w:rFonts w:ascii="Calibri" w:eastAsia="SimSun" w:hAnsi="Calibri" w:cs="Times New Roman"/>
          <w:sz w:val="22"/>
          <w:szCs w:val="22"/>
          <w:lang w:eastAsia="zh-CN"/>
        </w:rPr>
        <w:t xml:space="preserve">mentioned in table 1 </w:t>
      </w:r>
      <w:r w:rsidRPr="00CB795A">
        <w:rPr>
          <w:rFonts w:ascii="Calibri" w:eastAsia="SimSun" w:hAnsi="Calibri" w:cs="Times New Roman"/>
          <w:sz w:val="22"/>
          <w:szCs w:val="22"/>
          <w:lang w:eastAsia="zh-CN"/>
        </w:rPr>
        <w:t xml:space="preserve">will be checked and operation will be continued only if </w:t>
      </w:r>
      <w:r w:rsidR="003E5A45">
        <w:rPr>
          <w:rFonts w:ascii="Calibri" w:eastAsia="SimSun" w:hAnsi="Calibri" w:cs="Times New Roman"/>
          <w:sz w:val="22"/>
          <w:szCs w:val="22"/>
          <w:lang w:eastAsia="zh-CN"/>
        </w:rPr>
        <w:t>check</w:t>
      </w:r>
      <w:r w:rsidRPr="00CB795A">
        <w:rPr>
          <w:rFonts w:ascii="Calibri" w:eastAsia="SimSun" w:hAnsi="Calibri" w:cs="Times New Roman"/>
          <w:sz w:val="22"/>
          <w:szCs w:val="22"/>
          <w:lang w:eastAsia="zh-CN"/>
        </w:rPr>
        <w:t xml:space="preserve"> passes.</w:t>
      </w:r>
    </w:p>
    <w:p w14:paraId="089D77F0" w14:textId="77777777" w:rsidR="00D23527" w:rsidRDefault="00D23527" w:rsidP="00D23527">
      <w:pPr>
        <w:ind w:left="0"/>
        <w:rPr>
          <w:rFonts w:ascii="Calibri" w:eastAsia="SimSun" w:hAnsi="Calibri" w:cs="Times New Roman"/>
          <w:sz w:val="22"/>
          <w:szCs w:val="22"/>
          <w:lang w:eastAsia="zh-CN"/>
        </w:rPr>
      </w:pPr>
    </w:p>
    <w:p w14:paraId="1C0EF8B3" w14:textId="77777777" w:rsidR="00CE18E1" w:rsidRDefault="00CB795A" w:rsidP="00D23527">
      <w:pPr>
        <w:ind w:left="0" w:firstLine="720"/>
        <w:rPr>
          <w:rFonts w:ascii="Calibri" w:eastAsia="SimSun" w:hAnsi="Calibri" w:cs="Times New Roman"/>
          <w:sz w:val="22"/>
          <w:szCs w:val="22"/>
          <w:lang w:eastAsia="zh-CN"/>
        </w:rPr>
      </w:pPr>
      <w:r w:rsidRPr="00CB795A">
        <w:rPr>
          <w:rFonts w:ascii="Calibri" w:eastAsia="SimSun" w:hAnsi="Calibri" w:cs="Times New Roman"/>
          <w:sz w:val="22"/>
          <w:szCs w:val="22"/>
          <w:lang w:eastAsia="zh-CN"/>
        </w:rPr>
        <w:t xml:space="preserve">Device Identifier </w:t>
      </w:r>
      <w:r w:rsidR="00B46ECB">
        <w:rPr>
          <w:rFonts w:ascii="Calibri" w:eastAsia="SimSun" w:hAnsi="Calibri" w:cs="Times New Roman"/>
          <w:sz w:val="22"/>
          <w:szCs w:val="22"/>
          <w:lang w:eastAsia="zh-CN"/>
        </w:rPr>
        <w:t>is the</w:t>
      </w:r>
      <w:r w:rsidRPr="00CB795A">
        <w:rPr>
          <w:rFonts w:ascii="Calibri" w:eastAsia="SimSun" w:hAnsi="Calibri" w:cs="Times New Roman"/>
          <w:sz w:val="22"/>
          <w:szCs w:val="22"/>
          <w:lang w:eastAsia="zh-CN"/>
        </w:rPr>
        <w:t xml:space="preserve"> Service Tag or </w:t>
      </w:r>
      <w:r w:rsidR="00B46ECB">
        <w:rPr>
          <w:rFonts w:ascii="Calibri" w:eastAsia="SimSun" w:hAnsi="Calibri" w:cs="Times New Roman"/>
          <w:sz w:val="22"/>
          <w:szCs w:val="22"/>
          <w:lang w:eastAsia="zh-CN"/>
        </w:rPr>
        <w:t xml:space="preserve">the </w:t>
      </w:r>
      <w:r w:rsidRPr="00CB795A">
        <w:rPr>
          <w:rFonts w:ascii="Calibri" w:eastAsia="SimSun" w:hAnsi="Calibri" w:cs="Times New Roman"/>
          <w:sz w:val="22"/>
          <w:szCs w:val="22"/>
          <w:lang w:eastAsia="zh-CN"/>
        </w:rPr>
        <w:t>Serial Number (</w:t>
      </w:r>
      <w:r w:rsidR="00B46ECB">
        <w:rPr>
          <w:rFonts w:ascii="Calibri" w:eastAsia="SimSun" w:hAnsi="Calibri" w:cs="Times New Roman"/>
          <w:sz w:val="22"/>
          <w:szCs w:val="22"/>
          <w:lang w:eastAsia="zh-CN"/>
        </w:rPr>
        <w:t>i</w:t>
      </w:r>
      <w:r w:rsidRPr="00CB795A">
        <w:rPr>
          <w:rFonts w:ascii="Calibri" w:eastAsia="SimSun" w:hAnsi="Calibri" w:cs="Times New Roman"/>
          <w:sz w:val="22"/>
          <w:szCs w:val="22"/>
          <w:lang w:eastAsia="zh-CN"/>
        </w:rPr>
        <w:t>n absence of</w:t>
      </w:r>
      <w:r w:rsidR="00B46ECB">
        <w:rPr>
          <w:rFonts w:ascii="Calibri" w:eastAsia="SimSun" w:hAnsi="Calibri" w:cs="Times New Roman"/>
          <w:sz w:val="22"/>
          <w:szCs w:val="22"/>
          <w:lang w:eastAsia="zh-CN"/>
        </w:rPr>
        <w:t xml:space="preserve"> a</w:t>
      </w:r>
      <w:r w:rsidRPr="00CB795A">
        <w:rPr>
          <w:rFonts w:ascii="Calibri" w:eastAsia="SimSun" w:hAnsi="Calibri" w:cs="Times New Roman"/>
          <w:sz w:val="22"/>
          <w:szCs w:val="22"/>
          <w:lang w:eastAsia="zh-CN"/>
        </w:rPr>
        <w:t xml:space="preserve"> Service Tag)</w:t>
      </w:r>
    </w:p>
    <w:p w14:paraId="05679B96" w14:textId="77777777" w:rsidR="00806702" w:rsidRDefault="00806702" w:rsidP="00806702">
      <w:pPr>
        <w:ind w:left="0"/>
        <w:rPr>
          <w:rFonts w:ascii="Calibri" w:eastAsia="SimSun" w:hAnsi="Calibri" w:cs="Times New Roman"/>
          <w:sz w:val="22"/>
          <w:szCs w:val="22"/>
          <w:lang w:eastAsia="zh-CN"/>
        </w:rPr>
      </w:pPr>
    </w:p>
    <w:p w14:paraId="72C87193" w14:textId="77777777" w:rsidR="00786E6F" w:rsidRPr="00786E6F" w:rsidRDefault="00786E6F" w:rsidP="00302096">
      <w:pPr>
        <w:keepNext/>
        <w:keepLines/>
        <w:spacing w:before="240" w:after="0" w:line="259" w:lineRule="auto"/>
        <w:ind w:left="720"/>
        <w:outlineLvl w:val="0"/>
        <w:rPr>
          <w:rFonts w:ascii="Calibri Light" w:eastAsia="SimSun" w:hAnsi="Calibri Light" w:cs="Times New Roman"/>
          <w:color w:val="2E74B5"/>
          <w:sz w:val="32"/>
          <w:szCs w:val="32"/>
          <w:lang w:eastAsia="zh-CN"/>
        </w:rPr>
      </w:pPr>
      <w:r w:rsidRPr="00786E6F">
        <w:rPr>
          <w:rFonts w:ascii="Calibri Light" w:eastAsia="SimSun" w:hAnsi="Calibri Light" w:cs="Times New Roman"/>
          <w:color w:val="2E74B5"/>
          <w:sz w:val="32"/>
          <w:szCs w:val="32"/>
          <w:lang w:eastAsia="zh-CN"/>
        </w:rPr>
        <w:t>Pre-Requisites</w:t>
      </w:r>
    </w:p>
    <w:p w14:paraId="0EBA1B6D" w14:textId="77777777" w:rsidR="00086BBE" w:rsidRDefault="00786E6F" w:rsidP="00086BBE">
      <w:pPr>
        <w:spacing w:after="160" w:line="259" w:lineRule="auto"/>
        <w:ind w:left="720"/>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Following are the pre-requisites:</w:t>
      </w:r>
    </w:p>
    <w:p w14:paraId="14BAE45D" w14:textId="77777777" w:rsidR="00786E6F" w:rsidRPr="00786E6F" w:rsidRDefault="00786E6F" w:rsidP="008A4071">
      <w:pPr>
        <w:numPr>
          <w:ilvl w:val="0"/>
          <w:numId w:val="16"/>
        </w:num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It is expected that this script run on Python version 3.x.</w:t>
      </w:r>
    </w:p>
    <w:p w14:paraId="60D78D5D"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p>
    <w:p w14:paraId="485710DC" w14:textId="77777777" w:rsidR="00086BBE" w:rsidRDefault="00086BBE" w:rsidP="008A4071">
      <w:pPr>
        <w:numPr>
          <w:ilvl w:val="0"/>
          <w:numId w:val="16"/>
        </w:numPr>
        <w:spacing w:after="160" w:line="259" w:lineRule="auto"/>
        <w:ind w:left="1440"/>
        <w:contextualSpacing/>
        <w:jc w:val="both"/>
        <w:rPr>
          <w:rFonts w:ascii="Calibri" w:eastAsia="SimSun" w:hAnsi="Calibri" w:cs="Times New Roman"/>
          <w:sz w:val="22"/>
          <w:szCs w:val="22"/>
          <w:lang w:eastAsia="zh-CN"/>
        </w:rPr>
      </w:pPr>
      <w:r>
        <w:rPr>
          <w:rFonts w:ascii="Calibri" w:eastAsia="SimSun" w:hAnsi="Calibri" w:cs="Times New Roman"/>
          <w:sz w:val="22"/>
          <w:szCs w:val="22"/>
          <w:lang w:eastAsia="zh-CN"/>
        </w:rPr>
        <w:t xml:space="preserve">Download the following files from </w:t>
      </w:r>
      <w:hyperlink r:id="rId19" w:history="1">
        <w:r w:rsidRPr="00077973">
          <w:rPr>
            <w:rStyle w:val="Hyperlink"/>
            <w:rFonts w:ascii="Calibri" w:eastAsia="SimSun" w:hAnsi="Calibri" w:cs="Times New Roman"/>
            <w:sz w:val="22"/>
            <w:szCs w:val="22"/>
            <w:lang w:eastAsia="zh-CN"/>
          </w:rPr>
          <w:t>https://github.com/dell/OpenManage-Enterprise/upload/master/Plugins/Power%20Manager</w:t>
        </w:r>
      </w:hyperlink>
      <w:r>
        <w:rPr>
          <w:rFonts w:ascii="Calibri" w:eastAsia="SimSun" w:hAnsi="Calibri" w:cs="Times New Roman"/>
          <w:sz w:val="22"/>
          <w:szCs w:val="22"/>
          <w:lang w:eastAsia="zh-CN"/>
        </w:rPr>
        <w:t xml:space="preserve"> to your local system</w:t>
      </w:r>
    </w:p>
    <w:p w14:paraId="4F2EAD39" w14:textId="77777777" w:rsidR="00086BBE" w:rsidRPr="00086BBE" w:rsidRDefault="00086BBE" w:rsidP="00086BBE">
      <w:pPr>
        <w:pStyle w:val="ListParagraph"/>
        <w:rPr>
          <w:rFonts w:ascii="Calibri" w:eastAsia="SimSun" w:hAnsi="Calibri" w:cs="Times New Roman"/>
          <w:sz w:val="22"/>
          <w:szCs w:val="22"/>
          <w:lang w:eastAsia="zh-CN"/>
        </w:rPr>
      </w:pPr>
    </w:p>
    <w:p w14:paraId="4CB853B9" w14:textId="77777777" w:rsidR="00086BBE" w:rsidRDefault="00086BBE" w:rsidP="008A4071">
      <w:pPr>
        <w:pStyle w:val="ListParagraph"/>
        <w:numPr>
          <w:ilvl w:val="0"/>
          <w:numId w:val="18"/>
        </w:numPr>
        <w:spacing w:after="160" w:line="259" w:lineRule="auto"/>
        <w:jc w:val="both"/>
        <w:rPr>
          <w:rFonts w:ascii="Calibri" w:eastAsia="SimSun" w:hAnsi="Calibri" w:cs="Times New Roman"/>
          <w:sz w:val="22"/>
          <w:szCs w:val="22"/>
          <w:lang w:eastAsia="zh-CN"/>
        </w:rPr>
      </w:pPr>
      <w:r w:rsidRPr="00086BBE">
        <w:rPr>
          <w:rFonts w:ascii="Calibri" w:eastAsia="SimSun" w:hAnsi="Calibri" w:cs="Times New Roman"/>
          <w:sz w:val="22"/>
          <w:szCs w:val="22"/>
          <w:lang w:eastAsia="zh-CN"/>
        </w:rPr>
        <w:t>createphysicalgroups.py</w:t>
      </w:r>
    </w:p>
    <w:p w14:paraId="5670CF40" w14:textId="77777777" w:rsidR="00086BBE" w:rsidRDefault="00086BBE" w:rsidP="008A4071">
      <w:pPr>
        <w:pStyle w:val="ListParagraph"/>
        <w:numPr>
          <w:ilvl w:val="0"/>
          <w:numId w:val="18"/>
        </w:numPr>
        <w:spacing w:after="160" w:line="259" w:lineRule="auto"/>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physicalgroups.csv</w:t>
      </w:r>
    </w:p>
    <w:p w14:paraId="40CBAB6F" w14:textId="77777777" w:rsidR="00086BBE" w:rsidRPr="00086BBE" w:rsidRDefault="00086BBE" w:rsidP="008A4071">
      <w:pPr>
        <w:pStyle w:val="ListParagraph"/>
        <w:numPr>
          <w:ilvl w:val="0"/>
          <w:numId w:val="18"/>
        </w:numPr>
        <w:spacing w:after="160" w:line="259" w:lineRule="auto"/>
        <w:jc w:val="both"/>
        <w:rPr>
          <w:rFonts w:ascii="Calibri" w:eastAsia="SimSun" w:hAnsi="Calibri" w:cs="Times New Roman"/>
          <w:sz w:val="22"/>
          <w:szCs w:val="22"/>
          <w:lang w:eastAsia="zh-CN"/>
        </w:rPr>
      </w:pPr>
      <w:proofErr w:type="spellStart"/>
      <w:r w:rsidRPr="00786E6F">
        <w:rPr>
          <w:rFonts w:ascii="Calibri" w:eastAsia="SimSun" w:hAnsi="Calibri" w:cs="Times New Roman"/>
          <w:sz w:val="22"/>
          <w:szCs w:val="22"/>
          <w:lang w:eastAsia="zh-CN"/>
        </w:rPr>
        <w:t>configfile.properties</w:t>
      </w:r>
      <w:proofErr w:type="spellEnd"/>
    </w:p>
    <w:p w14:paraId="607C8B5A" w14:textId="77777777" w:rsidR="00086BBE" w:rsidRPr="00086BBE" w:rsidRDefault="00086BBE" w:rsidP="00086BBE">
      <w:pPr>
        <w:spacing w:after="160" w:line="259" w:lineRule="auto"/>
        <w:ind w:left="0"/>
        <w:contextualSpacing/>
        <w:jc w:val="both"/>
        <w:rPr>
          <w:rFonts w:ascii="Calibri" w:eastAsia="SimSun" w:hAnsi="Calibri" w:cs="Times New Roman"/>
          <w:sz w:val="22"/>
          <w:szCs w:val="22"/>
          <w:lang w:eastAsia="zh-CN"/>
        </w:rPr>
      </w:pPr>
    </w:p>
    <w:p w14:paraId="24FAE738" w14:textId="77777777" w:rsidR="00786E6F" w:rsidRPr="00786E6F" w:rsidRDefault="00786E6F" w:rsidP="008A4071">
      <w:pPr>
        <w:numPr>
          <w:ilvl w:val="0"/>
          <w:numId w:val="16"/>
        </w:num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lastRenderedPageBreak/>
        <w:t>Prefilled with the desired inputs in physicalgroups.csv file. The inputs can be incremental. A sample is depicted as below:</w:t>
      </w:r>
    </w:p>
    <w:p w14:paraId="48851BEC" w14:textId="77777777" w:rsidR="00786E6F" w:rsidRPr="00786E6F" w:rsidRDefault="00786E6F" w:rsidP="00302096">
      <w:pPr>
        <w:spacing w:after="160" w:line="259" w:lineRule="auto"/>
        <w:ind w:left="1440"/>
        <w:contextualSpacing/>
        <w:rPr>
          <w:rFonts w:ascii="Calibri" w:eastAsia="SimSun" w:hAnsi="Calibri" w:cs="Times New Roman"/>
          <w:sz w:val="22"/>
          <w:szCs w:val="22"/>
          <w:lang w:eastAsia="zh-CN"/>
        </w:rPr>
      </w:pPr>
    </w:p>
    <w:p w14:paraId="358CF8A3"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p>
    <w:p w14:paraId="7C2B5F20"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DC1,Room1,Aisle1,Rack1,100,42,1,GMJ3GL2</w:t>
      </w:r>
    </w:p>
    <w:p w14:paraId="26ED4DA1"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DC1,Room1,Aisle1,Rack1,100,42,3,BN1JR42</w:t>
      </w:r>
    </w:p>
    <w:p w14:paraId="78C7EED4"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DC1,,Aisle1,Rack1,100,21,4,D4QBBS2</w:t>
      </w:r>
    </w:p>
    <w:p w14:paraId="292236F3"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DC1,,,Rack1,100,21,10,6SM09X2</w:t>
      </w:r>
    </w:p>
    <w:p w14:paraId="20A2CC8A"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,Room1,Aisle1,Rack1,100,48,1,BCF5GY1</w:t>
      </w:r>
    </w:p>
    <w:p w14:paraId="208D8FD2"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,Room1,,Rack1,100,48,5,H2CHH32</w:t>
      </w:r>
    </w:p>
    <w:p w14:paraId="71D31BEA"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,,Aisle1,Rack1,100,48,4,DR6R7C2</w:t>
      </w:r>
    </w:p>
    <w:p w14:paraId="4AE2DBCA"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,,,Rack1,100,24,4,G72SQ12</w:t>
      </w:r>
    </w:p>
    <w:p w14:paraId="7C16B0EA"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,,Aisle4,Rack4,100,24,4,CQ2RG52</w:t>
      </w:r>
    </w:p>
    <w:p w14:paraId="0D8E0DBA"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p>
    <w:p w14:paraId="1DB150D8" w14:textId="77777777" w:rsidR="00786E6F" w:rsidRPr="00786E6F" w:rsidRDefault="00786E6F" w:rsidP="008A4071">
      <w:pPr>
        <w:numPr>
          <w:ilvl w:val="0"/>
          <w:numId w:val="16"/>
        </w:num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 xml:space="preserve">The console specific parameters need to be configured in </w:t>
      </w:r>
      <w:proofErr w:type="spellStart"/>
      <w:r w:rsidRPr="00786E6F">
        <w:rPr>
          <w:rFonts w:ascii="Calibri" w:eastAsia="SimSun" w:hAnsi="Calibri" w:cs="Times New Roman"/>
          <w:sz w:val="22"/>
          <w:szCs w:val="22"/>
          <w:lang w:eastAsia="zh-CN"/>
        </w:rPr>
        <w:t>configfile.properties</w:t>
      </w:r>
      <w:proofErr w:type="spellEnd"/>
      <w:r w:rsidRPr="00786E6F">
        <w:rPr>
          <w:rFonts w:ascii="Calibri" w:eastAsia="SimSun" w:hAnsi="Calibri" w:cs="Times New Roman"/>
          <w:sz w:val="22"/>
          <w:szCs w:val="22"/>
          <w:lang w:eastAsia="zh-CN"/>
        </w:rPr>
        <w:t>. A sample is depicted as below:</w:t>
      </w:r>
    </w:p>
    <w:p w14:paraId="367731C1"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p>
    <w:p w14:paraId="15BC974D"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w:t>
      </w:r>
      <w:proofErr w:type="spellStart"/>
      <w:r w:rsidRPr="00786E6F">
        <w:rPr>
          <w:rFonts w:ascii="Calibri" w:eastAsia="SimSun" w:hAnsi="Calibri" w:cs="Times New Roman"/>
          <w:sz w:val="22"/>
          <w:szCs w:val="22"/>
          <w:lang w:eastAsia="zh-CN"/>
        </w:rPr>
        <w:t>consoleaccessdetails</w:t>
      </w:r>
      <w:proofErr w:type="spellEnd"/>
      <w:r w:rsidRPr="00786E6F">
        <w:rPr>
          <w:rFonts w:ascii="Calibri" w:eastAsia="SimSun" w:hAnsi="Calibri" w:cs="Times New Roman"/>
          <w:sz w:val="22"/>
          <w:szCs w:val="22"/>
          <w:lang w:eastAsia="zh-CN"/>
        </w:rPr>
        <w:t>]</w:t>
      </w:r>
    </w:p>
    <w:p w14:paraId="7F0524CF"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proofErr w:type="spellStart"/>
      <w:r w:rsidRPr="00786E6F">
        <w:rPr>
          <w:rFonts w:ascii="Calibri" w:eastAsia="SimSun" w:hAnsi="Calibri" w:cs="Times New Roman"/>
          <w:sz w:val="22"/>
          <w:szCs w:val="22"/>
          <w:lang w:eastAsia="zh-CN"/>
        </w:rPr>
        <w:t>ipaddress</w:t>
      </w:r>
      <w:proofErr w:type="spellEnd"/>
      <w:r w:rsidRPr="00786E6F">
        <w:rPr>
          <w:rFonts w:ascii="Calibri" w:eastAsia="SimSun" w:hAnsi="Calibri" w:cs="Times New Roman"/>
          <w:sz w:val="22"/>
          <w:szCs w:val="22"/>
          <w:lang w:eastAsia="zh-CN"/>
        </w:rPr>
        <w:t xml:space="preserve"> = 100.96.33.208</w:t>
      </w:r>
    </w:p>
    <w:p w14:paraId="0362101D" w14:textId="77777777" w:rsidR="00786E6F" w:rsidRP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username = admin</w:t>
      </w:r>
    </w:p>
    <w:p w14:paraId="6410E633" w14:textId="77777777" w:rsidR="00786E6F" w:rsidRDefault="00786E6F" w:rsidP="00302096">
      <w:p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 xml:space="preserve">password = </w:t>
      </w:r>
      <w:proofErr w:type="spellStart"/>
      <w:r w:rsidRPr="00786E6F">
        <w:rPr>
          <w:rFonts w:ascii="Calibri" w:eastAsia="SimSun" w:hAnsi="Calibri" w:cs="Times New Roman"/>
          <w:sz w:val="22"/>
          <w:szCs w:val="22"/>
          <w:lang w:eastAsia="zh-CN"/>
        </w:rPr>
        <w:t>linux</w:t>
      </w:r>
      <w:proofErr w:type="spellEnd"/>
    </w:p>
    <w:p w14:paraId="775C1F2C" w14:textId="77777777" w:rsidR="007C1309" w:rsidRPr="00786E6F" w:rsidRDefault="007C1309" w:rsidP="00302096">
      <w:pPr>
        <w:spacing w:after="160" w:line="259" w:lineRule="auto"/>
        <w:ind w:left="1440"/>
        <w:contextualSpacing/>
        <w:jc w:val="both"/>
        <w:rPr>
          <w:rFonts w:ascii="Calibri" w:eastAsia="SimSun" w:hAnsi="Calibri" w:cs="Times New Roman"/>
          <w:sz w:val="22"/>
          <w:szCs w:val="22"/>
          <w:lang w:eastAsia="zh-CN"/>
        </w:rPr>
      </w:pPr>
    </w:p>
    <w:p w14:paraId="2424C35D" w14:textId="77777777" w:rsidR="00786E6F" w:rsidRPr="00786E6F" w:rsidRDefault="00786E6F" w:rsidP="00302096">
      <w:pPr>
        <w:keepNext/>
        <w:keepLines/>
        <w:spacing w:before="240" w:after="0" w:line="259" w:lineRule="auto"/>
        <w:ind w:left="720"/>
        <w:outlineLvl w:val="0"/>
        <w:rPr>
          <w:rFonts w:ascii="Calibri Light" w:eastAsia="SimSun" w:hAnsi="Calibri Light" w:cs="Times New Roman"/>
          <w:color w:val="2E74B5"/>
          <w:sz w:val="32"/>
          <w:szCs w:val="32"/>
          <w:lang w:eastAsia="zh-CN"/>
        </w:rPr>
      </w:pPr>
      <w:r w:rsidRPr="00786E6F">
        <w:rPr>
          <w:rFonts w:ascii="Calibri Light" w:eastAsia="SimSun" w:hAnsi="Calibri Light" w:cs="Times New Roman"/>
          <w:color w:val="2E74B5"/>
          <w:sz w:val="32"/>
          <w:szCs w:val="32"/>
          <w:lang w:eastAsia="zh-CN"/>
        </w:rPr>
        <w:t>Usage</w:t>
      </w:r>
    </w:p>
    <w:p w14:paraId="31677B50" w14:textId="77777777" w:rsidR="00786E6F" w:rsidRPr="00786E6F" w:rsidRDefault="0047063C" w:rsidP="00302096">
      <w:pPr>
        <w:spacing w:after="160" w:line="259" w:lineRule="auto"/>
        <w:ind w:left="720"/>
        <w:jc w:val="both"/>
        <w:rPr>
          <w:rFonts w:ascii="Calibri" w:eastAsia="SimSun" w:hAnsi="Calibri" w:cs="Times New Roman"/>
          <w:sz w:val="22"/>
          <w:szCs w:val="22"/>
          <w:lang w:eastAsia="zh-CN"/>
        </w:rPr>
      </w:pPr>
      <w:r>
        <w:rPr>
          <w:rFonts w:ascii="Calibri" w:eastAsia="SimSun" w:hAnsi="Calibri" w:cs="Times New Roman"/>
          <w:sz w:val="22"/>
          <w:szCs w:val="22"/>
          <w:lang w:eastAsia="zh-CN"/>
        </w:rPr>
        <w:t xml:space="preserve">Run the file </w:t>
      </w:r>
      <w:r w:rsidR="00786E6F" w:rsidRPr="00786E6F">
        <w:rPr>
          <w:rFonts w:ascii="Calibri" w:eastAsia="SimSun" w:hAnsi="Calibri" w:cs="Times New Roman"/>
          <w:sz w:val="22"/>
          <w:szCs w:val="22"/>
          <w:lang w:eastAsia="zh-CN"/>
        </w:rPr>
        <w:t>createphysicalgroups.py</w:t>
      </w:r>
      <w:r>
        <w:rPr>
          <w:rFonts w:ascii="Calibri" w:eastAsia="SimSun" w:hAnsi="Calibri" w:cs="Times New Roman"/>
          <w:sz w:val="22"/>
          <w:szCs w:val="22"/>
          <w:lang w:eastAsia="zh-CN"/>
        </w:rPr>
        <w:t xml:space="preserve"> </w:t>
      </w:r>
      <w:r w:rsidR="00786E6F" w:rsidRPr="00786E6F">
        <w:rPr>
          <w:rFonts w:ascii="Calibri" w:eastAsia="SimSun" w:hAnsi="Calibri" w:cs="Times New Roman"/>
          <w:sz w:val="22"/>
          <w:szCs w:val="22"/>
          <w:lang w:eastAsia="zh-CN"/>
        </w:rPr>
        <w:t xml:space="preserve">on the </w:t>
      </w:r>
      <w:r>
        <w:rPr>
          <w:rFonts w:ascii="Calibri" w:eastAsia="SimSun" w:hAnsi="Calibri" w:cs="Times New Roman"/>
          <w:sz w:val="22"/>
          <w:szCs w:val="22"/>
          <w:lang w:eastAsia="zh-CN"/>
        </w:rPr>
        <w:t xml:space="preserve">system where it is downloaded as mentioned in pre-requisites. </w:t>
      </w:r>
      <w:r w:rsidR="00786E6F" w:rsidRPr="00786E6F">
        <w:rPr>
          <w:rFonts w:ascii="Calibri" w:eastAsia="SimSun" w:hAnsi="Calibri" w:cs="Times New Roman"/>
          <w:sz w:val="22"/>
          <w:szCs w:val="22"/>
          <w:lang w:eastAsia="zh-CN"/>
        </w:rPr>
        <w:t xml:space="preserve">This script can be run on Windows and Linux operating systems. </w:t>
      </w:r>
      <w:r w:rsidR="006E5676">
        <w:rPr>
          <w:rFonts w:ascii="Calibri" w:eastAsia="SimSun" w:hAnsi="Calibri" w:cs="Times New Roman"/>
          <w:sz w:val="22"/>
          <w:szCs w:val="22"/>
          <w:lang w:eastAsia="zh-CN"/>
        </w:rPr>
        <w:t>The</w:t>
      </w:r>
      <w:r w:rsidR="00786E6F" w:rsidRPr="00786E6F">
        <w:rPr>
          <w:rFonts w:ascii="Calibri" w:eastAsia="SimSun" w:hAnsi="Calibri" w:cs="Times New Roman"/>
          <w:sz w:val="22"/>
          <w:szCs w:val="22"/>
          <w:lang w:eastAsia="zh-CN"/>
        </w:rPr>
        <w:t xml:space="preserve"> command line </w:t>
      </w:r>
      <w:r w:rsidR="006E5676">
        <w:rPr>
          <w:rFonts w:ascii="Calibri" w:eastAsia="SimSun" w:hAnsi="Calibri" w:cs="Times New Roman"/>
          <w:sz w:val="22"/>
          <w:szCs w:val="22"/>
          <w:lang w:eastAsia="zh-CN"/>
        </w:rPr>
        <w:t>interface</w:t>
      </w:r>
      <w:r w:rsidR="00786E6F" w:rsidRPr="00786E6F">
        <w:rPr>
          <w:rFonts w:ascii="Calibri" w:eastAsia="SimSun" w:hAnsi="Calibri" w:cs="Times New Roman"/>
          <w:sz w:val="22"/>
          <w:szCs w:val="22"/>
          <w:lang w:eastAsia="zh-CN"/>
        </w:rPr>
        <w:t xml:space="preserve"> </w:t>
      </w:r>
      <w:r w:rsidR="006E5676">
        <w:rPr>
          <w:rFonts w:ascii="Calibri" w:eastAsia="SimSun" w:hAnsi="Calibri" w:cs="Times New Roman"/>
          <w:sz w:val="22"/>
          <w:szCs w:val="22"/>
          <w:lang w:eastAsia="zh-CN"/>
        </w:rPr>
        <w:t>is</w:t>
      </w:r>
      <w:r w:rsidR="00786E6F" w:rsidRPr="00786E6F">
        <w:rPr>
          <w:rFonts w:ascii="Calibri" w:eastAsia="SimSun" w:hAnsi="Calibri" w:cs="Times New Roman"/>
          <w:sz w:val="22"/>
          <w:szCs w:val="22"/>
          <w:lang w:eastAsia="zh-CN"/>
        </w:rPr>
        <w:t>:</w:t>
      </w:r>
    </w:p>
    <w:p w14:paraId="69F26C33" w14:textId="77777777" w:rsidR="00786E6F" w:rsidRPr="00786E6F" w:rsidRDefault="00786E6F" w:rsidP="00302096">
      <w:pPr>
        <w:spacing w:after="160" w:line="259" w:lineRule="auto"/>
        <w:ind w:left="720"/>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 python createphysicalgroups.py</w:t>
      </w:r>
    </w:p>
    <w:p w14:paraId="142DCCF4" w14:textId="77777777" w:rsidR="00786E6F" w:rsidRPr="00786E6F" w:rsidRDefault="00786E6F" w:rsidP="00302096">
      <w:pPr>
        <w:spacing w:after="160" w:line="259" w:lineRule="auto"/>
        <w:ind w:left="720"/>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The script gets executed in a silent mode and generates following files</w:t>
      </w:r>
    </w:p>
    <w:p w14:paraId="3C1C59BF" w14:textId="77777777" w:rsidR="00786E6F" w:rsidRPr="00786E6F" w:rsidRDefault="00786E6F" w:rsidP="008A4071">
      <w:pPr>
        <w:numPr>
          <w:ilvl w:val="0"/>
          <w:numId w:val="17"/>
        </w:num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b/>
          <w:bCs/>
          <w:sz w:val="22"/>
          <w:szCs w:val="22"/>
          <w:lang w:eastAsia="zh-CN"/>
        </w:rPr>
        <w:t>physicalgroup_automation.log</w:t>
      </w:r>
      <w:r w:rsidRPr="00786E6F">
        <w:rPr>
          <w:rFonts w:ascii="Calibri" w:eastAsia="SimSun" w:hAnsi="Calibri" w:cs="Times New Roman"/>
          <w:sz w:val="22"/>
          <w:szCs w:val="22"/>
          <w:lang w:eastAsia="zh-CN"/>
        </w:rPr>
        <w:t>: This includes the script logs</w:t>
      </w:r>
    </w:p>
    <w:p w14:paraId="26ABDB91" w14:textId="77777777" w:rsidR="00786E6F" w:rsidRDefault="00786E6F" w:rsidP="008A4071">
      <w:pPr>
        <w:numPr>
          <w:ilvl w:val="0"/>
          <w:numId w:val="17"/>
        </w:numPr>
        <w:spacing w:after="160" w:line="259" w:lineRule="auto"/>
        <w:ind w:left="144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 xml:space="preserve">Date-timestamp-based report file having name </w:t>
      </w:r>
      <w:r w:rsidRPr="00786E6F">
        <w:rPr>
          <w:rFonts w:ascii="Calibri" w:eastAsia="SimSun" w:hAnsi="Calibri" w:cs="Times New Roman"/>
          <w:b/>
          <w:bCs/>
          <w:sz w:val="22"/>
          <w:szCs w:val="22"/>
          <w:lang w:eastAsia="zh-CN"/>
        </w:rPr>
        <w:t>report_&lt;</w:t>
      </w:r>
      <w:proofErr w:type="spellStart"/>
      <w:r w:rsidRPr="00786E6F">
        <w:rPr>
          <w:rFonts w:ascii="Calibri" w:eastAsia="SimSun" w:hAnsi="Calibri" w:cs="Times New Roman"/>
          <w:b/>
          <w:bCs/>
          <w:sz w:val="22"/>
          <w:szCs w:val="22"/>
          <w:lang w:eastAsia="zh-CN"/>
        </w:rPr>
        <w:t>DateTimestamp</w:t>
      </w:r>
      <w:proofErr w:type="spellEnd"/>
      <w:r w:rsidRPr="00786E6F">
        <w:rPr>
          <w:rFonts w:ascii="Calibri" w:eastAsia="SimSun" w:hAnsi="Calibri" w:cs="Times New Roman"/>
          <w:b/>
          <w:bCs/>
          <w:sz w:val="22"/>
          <w:szCs w:val="22"/>
          <w:lang w:eastAsia="zh-CN"/>
        </w:rPr>
        <w:t>&gt;.txt</w:t>
      </w:r>
      <w:r w:rsidRPr="00786E6F">
        <w:rPr>
          <w:rFonts w:ascii="Calibri" w:eastAsia="SimSun" w:hAnsi="Calibri" w:cs="Times New Roman"/>
          <w:sz w:val="22"/>
          <w:szCs w:val="22"/>
          <w:lang w:eastAsia="zh-CN"/>
        </w:rPr>
        <w:t xml:space="preserve">: This includes the final outcome of the execution </w:t>
      </w:r>
      <w:r w:rsidR="001238A0">
        <w:rPr>
          <w:rFonts w:ascii="Calibri" w:eastAsia="SimSun" w:hAnsi="Calibri" w:cs="Times New Roman"/>
          <w:sz w:val="22"/>
          <w:szCs w:val="22"/>
          <w:lang w:eastAsia="zh-CN"/>
        </w:rPr>
        <w:t>that</w:t>
      </w:r>
      <w:r w:rsidRPr="00786E6F">
        <w:rPr>
          <w:rFonts w:ascii="Calibri" w:eastAsia="SimSun" w:hAnsi="Calibri" w:cs="Times New Roman"/>
          <w:sz w:val="22"/>
          <w:szCs w:val="22"/>
          <w:lang w:eastAsia="zh-CN"/>
        </w:rPr>
        <w:t xml:space="preserve"> reveals which all physical group</w:t>
      </w:r>
      <w:r w:rsidR="001238A0">
        <w:rPr>
          <w:rFonts w:ascii="Calibri" w:eastAsia="SimSun" w:hAnsi="Calibri" w:cs="Times New Roman"/>
          <w:sz w:val="22"/>
          <w:szCs w:val="22"/>
          <w:lang w:eastAsia="zh-CN"/>
        </w:rPr>
        <w:t>s</w:t>
      </w:r>
      <w:r w:rsidRPr="00786E6F">
        <w:rPr>
          <w:rFonts w:ascii="Calibri" w:eastAsia="SimSun" w:hAnsi="Calibri" w:cs="Times New Roman"/>
          <w:sz w:val="22"/>
          <w:szCs w:val="22"/>
          <w:lang w:eastAsia="zh-CN"/>
        </w:rPr>
        <w:t xml:space="preserve"> </w:t>
      </w:r>
      <w:r w:rsidR="001238A0">
        <w:rPr>
          <w:rFonts w:ascii="Calibri" w:eastAsia="SimSun" w:hAnsi="Calibri" w:cs="Times New Roman"/>
          <w:sz w:val="22"/>
          <w:szCs w:val="22"/>
          <w:lang w:eastAsia="zh-CN"/>
        </w:rPr>
        <w:t>are</w:t>
      </w:r>
      <w:r w:rsidRPr="00786E6F">
        <w:rPr>
          <w:rFonts w:ascii="Calibri" w:eastAsia="SimSun" w:hAnsi="Calibri" w:cs="Times New Roman"/>
          <w:sz w:val="22"/>
          <w:szCs w:val="22"/>
          <w:lang w:eastAsia="zh-CN"/>
        </w:rPr>
        <w:t xml:space="preserve"> created</w:t>
      </w:r>
      <w:r w:rsidR="001238A0">
        <w:rPr>
          <w:rFonts w:ascii="Calibri" w:eastAsia="SimSun" w:hAnsi="Calibri" w:cs="Times New Roman"/>
          <w:sz w:val="22"/>
          <w:szCs w:val="22"/>
          <w:lang w:eastAsia="zh-CN"/>
        </w:rPr>
        <w:t xml:space="preserve">, </w:t>
      </w:r>
      <w:r w:rsidRPr="00786E6F">
        <w:rPr>
          <w:rFonts w:ascii="Calibri" w:eastAsia="SimSun" w:hAnsi="Calibri" w:cs="Times New Roman"/>
          <w:sz w:val="22"/>
          <w:szCs w:val="22"/>
          <w:lang w:eastAsia="zh-CN"/>
        </w:rPr>
        <w:t>failed and result on device to rack group association.</w:t>
      </w:r>
    </w:p>
    <w:p w14:paraId="2A1301B9" w14:textId="77777777" w:rsidR="00302096" w:rsidRPr="00786E6F" w:rsidRDefault="00302096" w:rsidP="00302096">
      <w:pPr>
        <w:spacing w:after="160" w:line="259" w:lineRule="auto"/>
        <w:ind w:left="1440"/>
        <w:contextualSpacing/>
        <w:jc w:val="both"/>
        <w:rPr>
          <w:rFonts w:ascii="Calibri" w:eastAsia="SimSun" w:hAnsi="Calibri" w:cs="Times New Roman"/>
          <w:sz w:val="22"/>
          <w:szCs w:val="22"/>
          <w:lang w:eastAsia="zh-CN"/>
        </w:rPr>
      </w:pPr>
    </w:p>
    <w:p w14:paraId="3635EAF4" w14:textId="77777777" w:rsidR="00786E6F" w:rsidRPr="00786E6F" w:rsidRDefault="00786E6F" w:rsidP="00302096">
      <w:pPr>
        <w:keepNext/>
        <w:keepLines/>
        <w:spacing w:before="240" w:after="0" w:line="259" w:lineRule="auto"/>
        <w:ind w:left="720"/>
        <w:outlineLvl w:val="0"/>
        <w:rPr>
          <w:rFonts w:ascii="Calibri Light" w:eastAsia="SimSun" w:hAnsi="Calibri Light" w:cs="Times New Roman"/>
          <w:color w:val="2E74B5"/>
          <w:sz w:val="32"/>
          <w:szCs w:val="32"/>
          <w:lang w:eastAsia="zh-CN"/>
        </w:rPr>
      </w:pPr>
      <w:r w:rsidRPr="00786E6F">
        <w:rPr>
          <w:rFonts w:ascii="Calibri Light" w:eastAsia="SimSun" w:hAnsi="Calibri Light" w:cs="Times New Roman"/>
          <w:color w:val="2E74B5"/>
          <w:sz w:val="32"/>
          <w:szCs w:val="32"/>
          <w:lang w:eastAsia="zh-CN"/>
        </w:rPr>
        <w:t>Input File Structure</w:t>
      </w:r>
    </w:p>
    <w:p w14:paraId="4D8356D3" w14:textId="77777777" w:rsidR="00786E6F" w:rsidRPr="00786E6F" w:rsidRDefault="00786E6F" w:rsidP="00302096">
      <w:pPr>
        <w:spacing w:after="160" w:line="259" w:lineRule="auto"/>
        <w:ind w:left="720"/>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Individual row of the CSV file constitutes the physical group hierarchy and the device association to a rack slot.</w:t>
      </w:r>
    </w:p>
    <w:p w14:paraId="42A6C1BB" w14:textId="77777777" w:rsidR="00786E6F" w:rsidRPr="00786E6F" w:rsidRDefault="00786E6F" w:rsidP="00302096">
      <w:pPr>
        <w:spacing w:after="160" w:line="259" w:lineRule="auto"/>
        <w:ind w:left="720"/>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The individual elements in a row in the pre-defined order are:</w:t>
      </w:r>
    </w:p>
    <w:p w14:paraId="1262FE0D" w14:textId="77777777" w:rsidR="00786E6F" w:rsidRPr="00786E6F" w:rsidRDefault="00786E6F" w:rsidP="00302096">
      <w:pPr>
        <w:spacing w:after="160" w:line="259" w:lineRule="auto"/>
        <w:ind w:left="720"/>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&lt;DATA-CENTER NAME&gt;,&lt;ROOM NAME&gt;,&lt;AISLE NAME&gt;,&lt;RACK NAME&gt;,&lt;RACK POWER CAPACITY&gt;,&lt;RACK SIZE&gt;,&lt;RACK SLOT NUMBER&gt;,&lt;DEVICE SERVICE TAG&gt;</w:t>
      </w:r>
    </w:p>
    <w:p w14:paraId="7AB8E766" w14:textId="77777777" w:rsidR="00786E6F" w:rsidRPr="00786E6F" w:rsidRDefault="00786E6F" w:rsidP="00302096">
      <w:pPr>
        <w:spacing w:after="160" w:line="259" w:lineRule="auto"/>
        <w:ind w:left="720"/>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A sample is depicted as below:</w:t>
      </w:r>
    </w:p>
    <w:p w14:paraId="22923A7A" w14:textId="77777777" w:rsidR="00786E6F" w:rsidRPr="00786E6F" w:rsidRDefault="00786E6F" w:rsidP="00302096">
      <w:pPr>
        <w:spacing w:after="160" w:line="259" w:lineRule="auto"/>
        <w:ind w:left="72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DC1,Room1,Aisle1,Rack1,100,42,1,GMJ3GL2</w:t>
      </w:r>
    </w:p>
    <w:p w14:paraId="5EDA2F10" w14:textId="77777777" w:rsidR="00786E6F" w:rsidRPr="00786E6F" w:rsidRDefault="00786E6F" w:rsidP="00302096">
      <w:pPr>
        <w:spacing w:after="160" w:line="259" w:lineRule="auto"/>
        <w:ind w:left="72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DC1,Room1,Aisle1,Rack1,100,42,3,BN1JR42</w:t>
      </w:r>
    </w:p>
    <w:p w14:paraId="734C635C" w14:textId="77777777" w:rsidR="00786E6F" w:rsidRPr="00786E6F" w:rsidRDefault="00786E6F" w:rsidP="00302096">
      <w:pPr>
        <w:spacing w:after="160" w:line="259" w:lineRule="auto"/>
        <w:ind w:left="72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lastRenderedPageBreak/>
        <w:t>DC1,,Aisle1,Rack1,100,21,4,D4QBBS2</w:t>
      </w:r>
    </w:p>
    <w:p w14:paraId="548CA580" w14:textId="77777777" w:rsidR="00786E6F" w:rsidRPr="00786E6F" w:rsidRDefault="00786E6F" w:rsidP="00302096">
      <w:pPr>
        <w:spacing w:after="160" w:line="259" w:lineRule="auto"/>
        <w:ind w:left="72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DC1,,,Rack1,100,21,10,6SM09X2</w:t>
      </w:r>
    </w:p>
    <w:p w14:paraId="32B5FAB0" w14:textId="77777777" w:rsidR="00786E6F" w:rsidRPr="00786E6F" w:rsidRDefault="00786E6F" w:rsidP="00302096">
      <w:pPr>
        <w:spacing w:after="160" w:line="259" w:lineRule="auto"/>
        <w:ind w:left="72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,Room1,Aisle1,Rack1,100,48,1,BCF5GY1</w:t>
      </w:r>
    </w:p>
    <w:p w14:paraId="0A5F0DF4" w14:textId="77777777" w:rsidR="00786E6F" w:rsidRPr="00786E6F" w:rsidRDefault="00786E6F" w:rsidP="00302096">
      <w:pPr>
        <w:spacing w:after="160" w:line="259" w:lineRule="auto"/>
        <w:ind w:left="72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,Room1,,Rack1,100,48,5,H2CHH32</w:t>
      </w:r>
    </w:p>
    <w:p w14:paraId="7BA6FF36" w14:textId="77777777" w:rsidR="00786E6F" w:rsidRPr="00786E6F" w:rsidRDefault="00786E6F" w:rsidP="00302096">
      <w:pPr>
        <w:spacing w:after="160" w:line="259" w:lineRule="auto"/>
        <w:ind w:left="72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,,Aisle1,Rack1,100,48,4,DR6R7C2</w:t>
      </w:r>
    </w:p>
    <w:p w14:paraId="5099B5F3" w14:textId="77777777" w:rsidR="00786E6F" w:rsidRPr="00786E6F" w:rsidRDefault="00786E6F" w:rsidP="00302096">
      <w:pPr>
        <w:spacing w:after="160" w:line="259" w:lineRule="auto"/>
        <w:ind w:left="72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,,,Rack1,100,24,4,G72SQ12</w:t>
      </w:r>
    </w:p>
    <w:p w14:paraId="33E60485" w14:textId="77777777" w:rsidR="00786E6F" w:rsidRPr="00786E6F" w:rsidRDefault="00786E6F" w:rsidP="00302096">
      <w:pPr>
        <w:spacing w:after="160" w:line="259" w:lineRule="auto"/>
        <w:ind w:left="720"/>
        <w:contextualSpacing/>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,,Aisle4,Rack4,100,24,4,CQ2RG52</w:t>
      </w:r>
    </w:p>
    <w:p w14:paraId="1A48229C" w14:textId="77777777" w:rsidR="00786E6F" w:rsidRPr="00786E6F" w:rsidRDefault="00786E6F" w:rsidP="00302096">
      <w:pPr>
        <w:spacing w:after="160" w:line="259" w:lineRule="auto"/>
        <w:ind w:left="720"/>
        <w:contextualSpacing/>
        <w:jc w:val="both"/>
        <w:rPr>
          <w:rFonts w:ascii="Calibri" w:eastAsia="SimSun" w:hAnsi="Calibri" w:cs="Times New Roman"/>
          <w:sz w:val="22"/>
          <w:szCs w:val="22"/>
          <w:lang w:eastAsia="zh-CN"/>
        </w:rPr>
      </w:pPr>
    </w:p>
    <w:p w14:paraId="5C64684D" w14:textId="77777777" w:rsidR="00786E6F" w:rsidRPr="00786E6F" w:rsidRDefault="00786E6F" w:rsidP="00302096">
      <w:pPr>
        <w:spacing w:after="160" w:line="259" w:lineRule="auto"/>
        <w:ind w:left="720"/>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The following section detail out about these elements.</w:t>
      </w:r>
    </w:p>
    <w:p w14:paraId="13024391" w14:textId="77777777" w:rsidR="00786E6F" w:rsidRPr="00786E6F" w:rsidRDefault="00786E6F" w:rsidP="00302096">
      <w:pPr>
        <w:keepNext/>
        <w:keepLines/>
        <w:spacing w:before="240" w:after="0" w:line="259" w:lineRule="auto"/>
        <w:ind w:left="720"/>
        <w:outlineLvl w:val="0"/>
        <w:rPr>
          <w:rFonts w:ascii="Calibri Light" w:eastAsia="SimSun" w:hAnsi="Calibri Light" w:cs="Times New Roman"/>
          <w:color w:val="2E74B5"/>
          <w:sz w:val="32"/>
          <w:szCs w:val="32"/>
          <w:lang w:eastAsia="zh-CN"/>
        </w:rPr>
      </w:pPr>
      <w:r w:rsidRPr="00786E6F">
        <w:rPr>
          <w:rFonts w:ascii="Calibri Light" w:eastAsia="SimSun" w:hAnsi="Calibri Light" w:cs="Times New Roman"/>
          <w:color w:val="2E74B5"/>
          <w:sz w:val="32"/>
          <w:szCs w:val="32"/>
          <w:lang w:eastAsia="zh-CN"/>
        </w:rPr>
        <w:t>CSV Column Specification</w:t>
      </w:r>
    </w:p>
    <w:p w14:paraId="58E6D33D" w14:textId="77777777" w:rsidR="00786E6F" w:rsidRPr="00786E6F" w:rsidRDefault="00786E6F" w:rsidP="00302096">
      <w:pPr>
        <w:tabs>
          <w:tab w:val="left" w:pos="2059"/>
        </w:tabs>
        <w:spacing w:after="160" w:line="259" w:lineRule="auto"/>
        <w:ind w:left="720"/>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Following are the list of columns that can be specified in the CSV file. Column names are case-insensitive. Absence of any of these does not imply an</w:t>
      </w:r>
      <w:r w:rsidR="00F35804">
        <w:rPr>
          <w:rFonts w:ascii="Calibri" w:eastAsia="SimSun" w:hAnsi="Calibri" w:cs="Times New Roman"/>
          <w:sz w:val="22"/>
          <w:szCs w:val="22"/>
          <w:lang w:eastAsia="zh-CN"/>
        </w:rPr>
        <w:t>y</w:t>
      </w:r>
      <w:r w:rsidRPr="00786E6F">
        <w:rPr>
          <w:rFonts w:ascii="Calibri" w:eastAsia="SimSun" w:hAnsi="Calibri" w:cs="Times New Roman"/>
          <w:sz w:val="22"/>
          <w:szCs w:val="22"/>
          <w:lang w:eastAsia="zh-CN"/>
        </w:rPr>
        <w:t xml:space="preserve"> error.</w:t>
      </w:r>
    </w:p>
    <w:p w14:paraId="2A42A287" w14:textId="77777777" w:rsidR="00786E6F" w:rsidRPr="00786E6F" w:rsidRDefault="00786E6F" w:rsidP="00302096">
      <w:pPr>
        <w:tabs>
          <w:tab w:val="left" w:pos="2059"/>
        </w:tabs>
        <w:spacing w:after="160" w:line="259" w:lineRule="auto"/>
        <w:ind w:left="720"/>
        <w:jc w:val="both"/>
        <w:rPr>
          <w:rFonts w:ascii="Calibri" w:eastAsia="SimSun" w:hAnsi="Calibri" w:cs="Times New Roman"/>
          <w:sz w:val="22"/>
          <w:szCs w:val="22"/>
          <w:lang w:eastAsia="zh-CN"/>
        </w:rPr>
      </w:pPr>
    </w:p>
    <w:p w14:paraId="5961E6F0" w14:textId="77777777" w:rsidR="00786E6F" w:rsidRPr="00786E6F" w:rsidRDefault="00786E6F" w:rsidP="00302096">
      <w:pPr>
        <w:keepNext/>
        <w:keepLines/>
        <w:spacing w:before="40" w:after="0" w:line="259" w:lineRule="auto"/>
        <w:ind w:left="720"/>
        <w:outlineLvl w:val="1"/>
        <w:rPr>
          <w:rFonts w:ascii="Calibri Light" w:eastAsia="SimSun" w:hAnsi="Calibri Light" w:cs="Times New Roman"/>
          <w:color w:val="2E74B5"/>
          <w:sz w:val="26"/>
          <w:szCs w:val="26"/>
          <w:lang w:eastAsia="zh-CN"/>
        </w:rPr>
      </w:pPr>
      <w:r w:rsidRPr="00786E6F">
        <w:rPr>
          <w:rFonts w:ascii="Calibri Light" w:eastAsia="SimSun" w:hAnsi="Calibri Light" w:cs="Times New Roman"/>
          <w:color w:val="2E74B5"/>
          <w:sz w:val="26"/>
          <w:szCs w:val="26"/>
          <w:lang w:eastAsia="zh-CN"/>
        </w:rPr>
        <w:t>DATA_CENTER</w:t>
      </w:r>
    </w:p>
    <w:tbl>
      <w:tblPr>
        <w:tblStyle w:val="PlainTable11"/>
        <w:tblW w:w="0" w:type="auto"/>
        <w:tblInd w:w="720" w:type="dxa"/>
        <w:tblLook w:val="0480" w:firstRow="0" w:lastRow="0" w:firstColumn="1" w:lastColumn="0" w:noHBand="0" w:noVBand="1"/>
      </w:tblPr>
      <w:tblGrid>
        <w:gridCol w:w="4675"/>
        <w:gridCol w:w="4675"/>
      </w:tblGrid>
      <w:tr w:rsidR="00786E6F" w:rsidRPr="00786E6F" w14:paraId="36644086"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E5737C"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Description</w:t>
            </w:r>
          </w:p>
        </w:tc>
        <w:tc>
          <w:tcPr>
            <w:tcW w:w="4675" w:type="dxa"/>
          </w:tcPr>
          <w:p w14:paraId="4C8C1DE9"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Name of the Data Center to use</w:t>
            </w:r>
          </w:p>
        </w:tc>
      </w:tr>
      <w:tr w:rsidR="00786E6F" w:rsidRPr="00786E6F" w14:paraId="354D6BF2"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3F0C1618"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Value Types</w:t>
            </w:r>
          </w:p>
        </w:tc>
        <w:tc>
          <w:tcPr>
            <w:tcW w:w="4675" w:type="dxa"/>
          </w:tcPr>
          <w:p w14:paraId="4DB86026"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 xml:space="preserve">String </w:t>
            </w:r>
          </w:p>
        </w:tc>
      </w:tr>
      <w:tr w:rsidR="00786E6F" w:rsidRPr="00786E6F" w14:paraId="5EF97EB5"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32EA18"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Required</w:t>
            </w:r>
          </w:p>
        </w:tc>
        <w:tc>
          <w:tcPr>
            <w:tcW w:w="4675" w:type="dxa"/>
          </w:tcPr>
          <w:p w14:paraId="1A4B89FD"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No</w:t>
            </w:r>
          </w:p>
        </w:tc>
      </w:tr>
      <w:tr w:rsidR="00786E6F" w:rsidRPr="00786E6F" w14:paraId="2030EC2F"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247ED0C1"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Constraints</w:t>
            </w:r>
          </w:p>
        </w:tc>
        <w:tc>
          <w:tcPr>
            <w:tcW w:w="4675" w:type="dxa"/>
          </w:tcPr>
          <w:p w14:paraId="301B3E47"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Created if non-existent.</w:t>
            </w:r>
          </w:p>
        </w:tc>
      </w:tr>
    </w:tbl>
    <w:p w14:paraId="0FE17801" w14:textId="77777777" w:rsidR="00786E6F" w:rsidRPr="00786E6F" w:rsidRDefault="00786E6F" w:rsidP="00302096">
      <w:pPr>
        <w:spacing w:after="160" w:line="259" w:lineRule="auto"/>
        <w:ind w:left="720"/>
        <w:rPr>
          <w:rFonts w:ascii="Calibri" w:eastAsia="SimSun" w:hAnsi="Calibri" w:cs="Times New Roman"/>
          <w:sz w:val="22"/>
          <w:szCs w:val="22"/>
          <w:lang w:eastAsia="zh-CN"/>
        </w:rPr>
      </w:pPr>
    </w:p>
    <w:p w14:paraId="57C5894A" w14:textId="77777777" w:rsidR="00786E6F" w:rsidRPr="00786E6F" w:rsidRDefault="00786E6F" w:rsidP="00302096">
      <w:pPr>
        <w:keepNext/>
        <w:keepLines/>
        <w:spacing w:before="40" w:after="0" w:line="259" w:lineRule="auto"/>
        <w:ind w:left="720"/>
        <w:outlineLvl w:val="1"/>
        <w:rPr>
          <w:rFonts w:ascii="Calibri Light" w:eastAsia="SimSun" w:hAnsi="Calibri Light" w:cs="Times New Roman"/>
          <w:color w:val="2E74B5"/>
          <w:sz w:val="26"/>
          <w:szCs w:val="26"/>
          <w:lang w:eastAsia="zh-CN"/>
        </w:rPr>
      </w:pPr>
      <w:r w:rsidRPr="00786E6F">
        <w:rPr>
          <w:rFonts w:ascii="Calibri Light" w:eastAsia="SimSun" w:hAnsi="Calibri Light" w:cs="Times New Roman"/>
          <w:color w:val="2E74B5"/>
          <w:sz w:val="26"/>
          <w:szCs w:val="26"/>
          <w:lang w:eastAsia="zh-CN"/>
        </w:rPr>
        <w:t>ROOM</w:t>
      </w:r>
    </w:p>
    <w:tbl>
      <w:tblPr>
        <w:tblStyle w:val="PlainTable11"/>
        <w:tblW w:w="0" w:type="auto"/>
        <w:tblInd w:w="720" w:type="dxa"/>
        <w:tblLook w:val="0480" w:firstRow="0" w:lastRow="0" w:firstColumn="1" w:lastColumn="0" w:noHBand="0" w:noVBand="1"/>
      </w:tblPr>
      <w:tblGrid>
        <w:gridCol w:w="4675"/>
        <w:gridCol w:w="4675"/>
      </w:tblGrid>
      <w:tr w:rsidR="00786E6F" w:rsidRPr="00786E6F" w14:paraId="3E7B7C44"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30CE4C"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Description</w:t>
            </w:r>
          </w:p>
        </w:tc>
        <w:tc>
          <w:tcPr>
            <w:tcW w:w="4675" w:type="dxa"/>
          </w:tcPr>
          <w:p w14:paraId="7B672175"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Name of the Room.</w:t>
            </w:r>
          </w:p>
        </w:tc>
      </w:tr>
      <w:tr w:rsidR="00786E6F" w:rsidRPr="00786E6F" w14:paraId="0DF2307B"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225B12CC"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Value Types</w:t>
            </w:r>
          </w:p>
        </w:tc>
        <w:tc>
          <w:tcPr>
            <w:tcW w:w="4675" w:type="dxa"/>
          </w:tcPr>
          <w:p w14:paraId="1AECEAA3"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 xml:space="preserve">String </w:t>
            </w:r>
          </w:p>
        </w:tc>
      </w:tr>
      <w:tr w:rsidR="00786E6F" w:rsidRPr="00786E6F" w14:paraId="09BED65F"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3A9A2E"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Required</w:t>
            </w:r>
          </w:p>
        </w:tc>
        <w:tc>
          <w:tcPr>
            <w:tcW w:w="4675" w:type="dxa"/>
          </w:tcPr>
          <w:p w14:paraId="263992BB"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No</w:t>
            </w:r>
          </w:p>
        </w:tc>
      </w:tr>
      <w:tr w:rsidR="00786E6F" w:rsidRPr="00786E6F" w14:paraId="4D87581A"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7932A418"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Constraints</w:t>
            </w:r>
          </w:p>
        </w:tc>
        <w:tc>
          <w:tcPr>
            <w:tcW w:w="4675" w:type="dxa"/>
          </w:tcPr>
          <w:p w14:paraId="26CE25A8"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Created if non-existent.</w:t>
            </w:r>
          </w:p>
        </w:tc>
      </w:tr>
    </w:tbl>
    <w:p w14:paraId="5C4BAE84" w14:textId="77777777" w:rsidR="00786E6F" w:rsidRPr="00786E6F" w:rsidRDefault="00786E6F" w:rsidP="00302096">
      <w:pPr>
        <w:spacing w:after="160" w:line="259" w:lineRule="auto"/>
        <w:ind w:left="720"/>
        <w:rPr>
          <w:rFonts w:ascii="Calibri" w:eastAsia="SimSun" w:hAnsi="Calibri" w:cs="Times New Roman"/>
          <w:sz w:val="22"/>
          <w:szCs w:val="22"/>
          <w:lang w:eastAsia="zh-CN"/>
        </w:rPr>
      </w:pPr>
    </w:p>
    <w:p w14:paraId="5E72EC52" w14:textId="77777777" w:rsidR="00786E6F" w:rsidRPr="00786E6F" w:rsidRDefault="00786E6F" w:rsidP="00302096">
      <w:pPr>
        <w:keepNext/>
        <w:keepLines/>
        <w:spacing w:before="40" w:after="0" w:line="259" w:lineRule="auto"/>
        <w:ind w:left="720"/>
        <w:outlineLvl w:val="1"/>
        <w:rPr>
          <w:rFonts w:ascii="Calibri Light" w:eastAsia="SimSun" w:hAnsi="Calibri Light" w:cs="Times New Roman"/>
          <w:color w:val="2E74B5"/>
          <w:sz w:val="26"/>
          <w:szCs w:val="26"/>
          <w:lang w:eastAsia="zh-CN"/>
        </w:rPr>
      </w:pPr>
      <w:r w:rsidRPr="00786E6F">
        <w:rPr>
          <w:rFonts w:ascii="Calibri Light" w:eastAsia="SimSun" w:hAnsi="Calibri Light" w:cs="Times New Roman"/>
          <w:color w:val="2E74B5"/>
          <w:sz w:val="26"/>
          <w:szCs w:val="26"/>
          <w:lang w:eastAsia="zh-CN"/>
        </w:rPr>
        <w:t>AISLE</w:t>
      </w:r>
    </w:p>
    <w:tbl>
      <w:tblPr>
        <w:tblStyle w:val="PlainTable11"/>
        <w:tblW w:w="0" w:type="auto"/>
        <w:tblInd w:w="720" w:type="dxa"/>
        <w:tblLook w:val="0480" w:firstRow="0" w:lastRow="0" w:firstColumn="1" w:lastColumn="0" w:noHBand="0" w:noVBand="1"/>
      </w:tblPr>
      <w:tblGrid>
        <w:gridCol w:w="4675"/>
        <w:gridCol w:w="4675"/>
      </w:tblGrid>
      <w:tr w:rsidR="00786E6F" w:rsidRPr="00786E6F" w14:paraId="4F00E233"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E0F4FB"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Description</w:t>
            </w:r>
          </w:p>
        </w:tc>
        <w:tc>
          <w:tcPr>
            <w:tcW w:w="4675" w:type="dxa"/>
          </w:tcPr>
          <w:p w14:paraId="4623304D"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Name of the Aisle.</w:t>
            </w:r>
          </w:p>
        </w:tc>
      </w:tr>
      <w:tr w:rsidR="00786E6F" w:rsidRPr="00786E6F" w14:paraId="545805AB"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6FF28B67"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Value Types</w:t>
            </w:r>
          </w:p>
        </w:tc>
        <w:tc>
          <w:tcPr>
            <w:tcW w:w="4675" w:type="dxa"/>
          </w:tcPr>
          <w:p w14:paraId="46DAD632"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 xml:space="preserve">String </w:t>
            </w:r>
          </w:p>
        </w:tc>
      </w:tr>
      <w:tr w:rsidR="00786E6F" w:rsidRPr="00786E6F" w14:paraId="2CED256B"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DE523A"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Required</w:t>
            </w:r>
          </w:p>
        </w:tc>
        <w:tc>
          <w:tcPr>
            <w:tcW w:w="4675" w:type="dxa"/>
          </w:tcPr>
          <w:p w14:paraId="1F05647F"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No</w:t>
            </w:r>
          </w:p>
        </w:tc>
      </w:tr>
      <w:tr w:rsidR="00786E6F" w:rsidRPr="00786E6F" w14:paraId="65275CAB"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20C14613"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Constraints</w:t>
            </w:r>
          </w:p>
        </w:tc>
        <w:tc>
          <w:tcPr>
            <w:tcW w:w="4675" w:type="dxa"/>
          </w:tcPr>
          <w:p w14:paraId="31AA1654"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Created if non-existent.</w:t>
            </w:r>
          </w:p>
        </w:tc>
      </w:tr>
    </w:tbl>
    <w:p w14:paraId="321B0941" w14:textId="77777777" w:rsidR="00786E6F" w:rsidRPr="00786E6F" w:rsidRDefault="00786E6F" w:rsidP="00302096">
      <w:pPr>
        <w:spacing w:after="160" w:line="259" w:lineRule="auto"/>
        <w:ind w:left="720"/>
        <w:rPr>
          <w:rFonts w:ascii="Calibri" w:eastAsia="SimSun" w:hAnsi="Calibri" w:cs="Times New Roman"/>
          <w:sz w:val="22"/>
          <w:szCs w:val="22"/>
          <w:lang w:eastAsia="zh-CN"/>
        </w:rPr>
      </w:pPr>
    </w:p>
    <w:p w14:paraId="523EC320" w14:textId="77777777" w:rsidR="00786E6F" w:rsidRPr="00786E6F" w:rsidRDefault="00786E6F" w:rsidP="00302096">
      <w:pPr>
        <w:keepNext/>
        <w:keepLines/>
        <w:spacing w:before="40" w:after="0" w:line="259" w:lineRule="auto"/>
        <w:ind w:left="720"/>
        <w:outlineLvl w:val="1"/>
        <w:rPr>
          <w:rFonts w:ascii="Calibri Light" w:eastAsia="SimSun" w:hAnsi="Calibri Light" w:cs="Times New Roman"/>
          <w:color w:val="2E74B5"/>
          <w:sz w:val="26"/>
          <w:szCs w:val="26"/>
          <w:lang w:eastAsia="zh-CN"/>
        </w:rPr>
      </w:pPr>
      <w:r w:rsidRPr="00786E6F">
        <w:rPr>
          <w:rFonts w:ascii="Calibri Light" w:eastAsia="SimSun" w:hAnsi="Calibri Light" w:cs="Times New Roman"/>
          <w:color w:val="2E74B5"/>
          <w:sz w:val="26"/>
          <w:szCs w:val="26"/>
          <w:lang w:eastAsia="zh-CN"/>
        </w:rPr>
        <w:lastRenderedPageBreak/>
        <w:t>RACK</w:t>
      </w:r>
    </w:p>
    <w:tbl>
      <w:tblPr>
        <w:tblStyle w:val="PlainTable11"/>
        <w:tblW w:w="0" w:type="auto"/>
        <w:tblInd w:w="720" w:type="dxa"/>
        <w:tblLook w:val="0480" w:firstRow="0" w:lastRow="0" w:firstColumn="1" w:lastColumn="0" w:noHBand="0" w:noVBand="1"/>
      </w:tblPr>
      <w:tblGrid>
        <w:gridCol w:w="4675"/>
        <w:gridCol w:w="4675"/>
      </w:tblGrid>
      <w:tr w:rsidR="00786E6F" w:rsidRPr="00786E6F" w14:paraId="567C4554"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D08B86"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Description</w:t>
            </w:r>
          </w:p>
        </w:tc>
        <w:tc>
          <w:tcPr>
            <w:tcW w:w="4675" w:type="dxa"/>
          </w:tcPr>
          <w:p w14:paraId="778578E8"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Name of the Rack.</w:t>
            </w:r>
          </w:p>
        </w:tc>
      </w:tr>
      <w:tr w:rsidR="00786E6F" w:rsidRPr="00786E6F" w14:paraId="1A7FEF4D"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787C9AD4"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Value Types</w:t>
            </w:r>
          </w:p>
        </w:tc>
        <w:tc>
          <w:tcPr>
            <w:tcW w:w="4675" w:type="dxa"/>
          </w:tcPr>
          <w:p w14:paraId="5F4CA5C2"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 xml:space="preserve">String </w:t>
            </w:r>
          </w:p>
        </w:tc>
      </w:tr>
      <w:tr w:rsidR="00786E6F" w:rsidRPr="00786E6F" w14:paraId="0CE206D9"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0C1F0F"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Required</w:t>
            </w:r>
          </w:p>
        </w:tc>
        <w:tc>
          <w:tcPr>
            <w:tcW w:w="4675" w:type="dxa"/>
          </w:tcPr>
          <w:p w14:paraId="2110643C"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Yes</w:t>
            </w:r>
          </w:p>
        </w:tc>
      </w:tr>
      <w:tr w:rsidR="00786E6F" w:rsidRPr="00786E6F" w14:paraId="10AA9A3B"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562D7D62"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Constraints</w:t>
            </w:r>
          </w:p>
        </w:tc>
        <w:tc>
          <w:tcPr>
            <w:tcW w:w="4675" w:type="dxa"/>
          </w:tcPr>
          <w:p w14:paraId="2A300E8A"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Created if non-existent.</w:t>
            </w:r>
            <w:r w:rsidR="003E2086">
              <w:rPr>
                <w:rFonts w:ascii="Calibri" w:hAnsi="Calibri" w:cs="Times New Roman"/>
                <w:sz w:val="22"/>
                <w:szCs w:val="22"/>
              </w:rPr>
              <w:t xml:space="preserve"> Ensure that you provide the </w:t>
            </w:r>
            <w:r w:rsidRPr="00786E6F">
              <w:rPr>
                <w:rFonts w:ascii="Calibri" w:hAnsi="Calibri" w:cs="Times New Roman"/>
                <w:sz w:val="22"/>
                <w:szCs w:val="22"/>
              </w:rPr>
              <w:t xml:space="preserve">RACK_CAPACITY and RACK_POWER </w:t>
            </w:r>
            <w:r w:rsidR="003E2086">
              <w:rPr>
                <w:rFonts w:ascii="Calibri" w:hAnsi="Calibri" w:cs="Times New Roman"/>
                <w:sz w:val="22"/>
                <w:szCs w:val="22"/>
              </w:rPr>
              <w:t>for every</w:t>
            </w:r>
            <w:r w:rsidRPr="00786E6F">
              <w:rPr>
                <w:rFonts w:ascii="Calibri" w:hAnsi="Calibri" w:cs="Times New Roman"/>
                <w:sz w:val="22"/>
                <w:szCs w:val="22"/>
              </w:rPr>
              <w:t xml:space="preserve"> rack entry.</w:t>
            </w:r>
          </w:p>
        </w:tc>
      </w:tr>
    </w:tbl>
    <w:p w14:paraId="7BEB7198" w14:textId="77777777" w:rsidR="00786E6F" w:rsidRPr="00786E6F" w:rsidRDefault="00786E6F" w:rsidP="00302096">
      <w:pPr>
        <w:spacing w:after="160" w:line="259" w:lineRule="auto"/>
        <w:ind w:left="720"/>
        <w:rPr>
          <w:rFonts w:ascii="Calibri" w:eastAsia="SimSun" w:hAnsi="Calibri" w:cs="Times New Roman"/>
          <w:sz w:val="22"/>
          <w:szCs w:val="22"/>
          <w:lang w:eastAsia="zh-CN"/>
        </w:rPr>
      </w:pPr>
    </w:p>
    <w:p w14:paraId="1271BBD9" w14:textId="77777777" w:rsidR="00786E6F" w:rsidRPr="00786E6F" w:rsidRDefault="00786E6F" w:rsidP="00302096">
      <w:pPr>
        <w:keepNext/>
        <w:keepLines/>
        <w:spacing w:before="40" w:after="0" w:line="259" w:lineRule="auto"/>
        <w:ind w:left="720"/>
        <w:outlineLvl w:val="1"/>
        <w:rPr>
          <w:rFonts w:ascii="Calibri Light" w:eastAsia="SimSun" w:hAnsi="Calibri Light" w:cs="Times New Roman"/>
          <w:color w:val="2E74B5"/>
          <w:sz w:val="26"/>
          <w:szCs w:val="26"/>
          <w:lang w:eastAsia="zh-CN"/>
        </w:rPr>
      </w:pPr>
      <w:r w:rsidRPr="00786E6F">
        <w:rPr>
          <w:rFonts w:ascii="Calibri Light" w:eastAsia="SimSun" w:hAnsi="Calibri Light" w:cs="Times New Roman"/>
          <w:color w:val="2E74B5"/>
          <w:sz w:val="26"/>
          <w:szCs w:val="26"/>
          <w:lang w:eastAsia="zh-CN"/>
        </w:rPr>
        <w:t>RACK_POWER</w:t>
      </w:r>
    </w:p>
    <w:tbl>
      <w:tblPr>
        <w:tblStyle w:val="PlainTable11"/>
        <w:tblW w:w="0" w:type="auto"/>
        <w:tblInd w:w="720" w:type="dxa"/>
        <w:tblLook w:val="0480" w:firstRow="0" w:lastRow="0" w:firstColumn="1" w:lastColumn="0" w:noHBand="0" w:noVBand="1"/>
      </w:tblPr>
      <w:tblGrid>
        <w:gridCol w:w="4675"/>
        <w:gridCol w:w="4675"/>
      </w:tblGrid>
      <w:tr w:rsidR="00786E6F" w:rsidRPr="00786E6F" w14:paraId="79DE6917"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402F67"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Description</w:t>
            </w:r>
          </w:p>
        </w:tc>
        <w:tc>
          <w:tcPr>
            <w:tcW w:w="4675" w:type="dxa"/>
          </w:tcPr>
          <w:p w14:paraId="29674568"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Power Capacity of corresponding rack in W</w:t>
            </w:r>
            <w:r w:rsidR="00916862">
              <w:rPr>
                <w:rFonts w:ascii="Calibri" w:hAnsi="Calibri" w:cs="Times New Roman"/>
                <w:sz w:val="22"/>
                <w:szCs w:val="22"/>
              </w:rPr>
              <w:t>atts (W)</w:t>
            </w:r>
          </w:p>
        </w:tc>
      </w:tr>
      <w:tr w:rsidR="00786E6F" w:rsidRPr="00786E6F" w14:paraId="77749709"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64728E0A"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Value Types</w:t>
            </w:r>
          </w:p>
        </w:tc>
        <w:tc>
          <w:tcPr>
            <w:tcW w:w="4675" w:type="dxa"/>
          </w:tcPr>
          <w:p w14:paraId="19C00B0C"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Number</w:t>
            </w:r>
          </w:p>
        </w:tc>
      </w:tr>
      <w:tr w:rsidR="00786E6F" w:rsidRPr="00786E6F" w14:paraId="6A38F724"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D31FA4"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Required</w:t>
            </w:r>
          </w:p>
        </w:tc>
        <w:tc>
          <w:tcPr>
            <w:tcW w:w="4675" w:type="dxa"/>
          </w:tcPr>
          <w:p w14:paraId="1471BBA9"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Yes, when device type is RACK</w:t>
            </w:r>
          </w:p>
        </w:tc>
      </w:tr>
      <w:tr w:rsidR="00786E6F" w:rsidRPr="00786E6F" w14:paraId="3C3E9467"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266E1B7D"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Constraints</w:t>
            </w:r>
          </w:p>
        </w:tc>
        <w:tc>
          <w:tcPr>
            <w:tcW w:w="4675" w:type="dxa"/>
          </w:tcPr>
          <w:p w14:paraId="6921441A"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Error if device type is not RACK</w:t>
            </w:r>
          </w:p>
        </w:tc>
      </w:tr>
    </w:tbl>
    <w:p w14:paraId="47D01007" w14:textId="77777777" w:rsidR="00786E6F" w:rsidRPr="00786E6F" w:rsidRDefault="00786E6F" w:rsidP="00302096">
      <w:pPr>
        <w:keepNext/>
        <w:keepLines/>
        <w:spacing w:before="40" w:after="0" w:line="259" w:lineRule="auto"/>
        <w:ind w:left="720"/>
        <w:outlineLvl w:val="1"/>
        <w:rPr>
          <w:rFonts w:ascii="Calibri Light" w:eastAsia="SimSun" w:hAnsi="Calibri Light" w:cs="Times New Roman"/>
          <w:color w:val="2E74B5"/>
          <w:sz w:val="26"/>
          <w:szCs w:val="26"/>
          <w:lang w:eastAsia="zh-CN"/>
        </w:rPr>
      </w:pPr>
    </w:p>
    <w:p w14:paraId="1403C9DE" w14:textId="77777777" w:rsidR="00786E6F" w:rsidRPr="00786E6F" w:rsidRDefault="00786E6F" w:rsidP="00302096">
      <w:pPr>
        <w:keepNext/>
        <w:keepLines/>
        <w:spacing w:before="40" w:after="0" w:line="259" w:lineRule="auto"/>
        <w:ind w:left="720"/>
        <w:outlineLvl w:val="1"/>
        <w:rPr>
          <w:rFonts w:ascii="Calibri Light" w:eastAsia="SimSun" w:hAnsi="Calibri Light" w:cs="Times New Roman"/>
          <w:color w:val="2E74B5"/>
          <w:sz w:val="26"/>
          <w:szCs w:val="26"/>
          <w:lang w:eastAsia="zh-CN"/>
        </w:rPr>
      </w:pPr>
      <w:r w:rsidRPr="00786E6F">
        <w:rPr>
          <w:rFonts w:ascii="Calibri Light" w:eastAsia="SimSun" w:hAnsi="Calibri Light" w:cs="Times New Roman"/>
          <w:color w:val="2E74B5"/>
          <w:sz w:val="26"/>
          <w:szCs w:val="26"/>
          <w:lang w:eastAsia="zh-CN"/>
        </w:rPr>
        <w:t>RACK_CAPACITY</w:t>
      </w:r>
    </w:p>
    <w:tbl>
      <w:tblPr>
        <w:tblStyle w:val="PlainTable11"/>
        <w:tblW w:w="0" w:type="auto"/>
        <w:tblInd w:w="720" w:type="dxa"/>
        <w:tblLook w:val="0480" w:firstRow="0" w:lastRow="0" w:firstColumn="1" w:lastColumn="0" w:noHBand="0" w:noVBand="1"/>
      </w:tblPr>
      <w:tblGrid>
        <w:gridCol w:w="4675"/>
        <w:gridCol w:w="4675"/>
      </w:tblGrid>
      <w:tr w:rsidR="00786E6F" w:rsidRPr="00786E6F" w14:paraId="6503D04E"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63FDA5"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Description</w:t>
            </w:r>
          </w:p>
        </w:tc>
        <w:tc>
          <w:tcPr>
            <w:tcW w:w="4675" w:type="dxa"/>
          </w:tcPr>
          <w:p w14:paraId="4706A564"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 xml:space="preserve">Capacity of corresponding rack in </w:t>
            </w:r>
            <w:r w:rsidR="00436EDA">
              <w:rPr>
                <w:rFonts w:ascii="Calibri" w:hAnsi="Calibri" w:cs="Times New Roman"/>
                <w:sz w:val="22"/>
                <w:szCs w:val="22"/>
              </w:rPr>
              <w:t>Rack Unit (U)</w:t>
            </w:r>
          </w:p>
        </w:tc>
      </w:tr>
      <w:tr w:rsidR="00786E6F" w:rsidRPr="00786E6F" w14:paraId="01A8F02E"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5E5B3E83"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Value Types</w:t>
            </w:r>
          </w:p>
        </w:tc>
        <w:tc>
          <w:tcPr>
            <w:tcW w:w="4675" w:type="dxa"/>
          </w:tcPr>
          <w:p w14:paraId="6D7A234B"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21, 24, 42</w:t>
            </w:r>
            <w:r w:rsidR="00AB75B1">
              <w:rPr>
                <w:rFonts w:ascii="Calibri" w:hAnsi="Calibri" w:cs="Times New Roman"/>
                <w:sz w:val="22"/>
                <w:szCs w:val="22"/>
              </w:rPr>
              <w:t xml:space="preserve">, </w:t>
            </w:r>
            <w:r w:rsidRPr="00786E6F">
              <w:rPr>
                <w:rFonts w:ascii="Calibri" w:hAnsi="Calibri" w:cs="Times New Roman"/>
                <w:sz w:val="22"/>
                <w:szCs w:val="22"/>
              </w:rPr>
              <w:t>48</w:t>
            </w:r>
            <w:r w:rsidR="00AB75B1">
              <w:rPr>
                <w:rFonts w:ascii="Calibri" w:hAnsi="Calibri" w:cs="Times New Roman"/>
                <w:sz w:val="22"/>
                <w:szCs w:val="22"/>
              </w:rPr>
              <w:t xml:space="preserve"> or a custom value</w:t>
            </w:r>
          </w:p>
        </w:tc>
      </w:tr>
      <w:tr w:rsidR="00786E6F" w:rsidRPr="00786E6F" w14:paraId="5CCBDD88"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12D8F8"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Required</w:t>
            </w:r>
          </w:p>
        </w:tc>
        <w:tc>
          <w:tcPr>
            <w:tcW w:w="4675" w:type="dxa"/>
          </w:tcPr>
          <w:p w14:paraId="731A8E24"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Yes, when the device type is RACK</w:t>
            </w:r>
          </w:p>
        </w:tc>
      </w:tr>
      <w:tr w:rsidR="00786E6F" w:rsidRPr="00786E6F" w14:paraId="3E05D74A"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13FE9E53"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Constraints</w:t>
            </w:r>
          </w:p>
        </w:tc>
        <w:tc>
          <w:tcPr>
            <w:tcW w:w="4675" w:type="dxa"/>
          </w:tcPr>
          <w:p w14:paraId="2A0C898E"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Error if device type is not RACK</w:t>
            </w:r>
          </w:p>
        </w:tc>
      </w:tr>
    </w:tbl>
    <w:p w14:paraId="01210F66" w14:textId="77777777" w:rsidR="00786E6F" w:rsidRPr="00786E6F" w:rsidRDefault="00786E6F" w:rsidP="00302096">
      <w:pPr>
        <w:spacing w:after="160" w:line="259" w:lineRule="auto"/>
        <w:ind w:left="720"/>
        <w:rPr>
          <w:rFonts w:ascii="Calibri" w:eastAsia="SimSun" w:hAnsi="Calibri" w:cs="Times New Roman"/>
          <w:sz w:val="22"/>
          <w:szCs w:val="22"/>
          <w:lang w:eastAsia="zh-CN"/>
        </w:rPr>
      </w:pPr>
    </w:p>
    <w:p w14:paraId="6C58638A" w14:textId="77777777" w:rsidR="00786E6F" w:rsidRPr="00786E6F" w:rsidRDefault="00786E6F" w:rsidP="00302096">
      <w:pPr>
        <w:keepNext/>
        <w:keepLines/>
        <w:spacing w:before="40" w:after="0" w:line="259" w:lineRule="auto"/>
        <w:ind w:left="720"/>
        <w:outlineLvl w:val="1"/>
        <w:rPr>
          <w:rFonts w:ascii="Calibri Light" w:eastAsia="SimSun" w:hAnsi="Calibri Light" w:cs="Times New Roman"/>
          <w:color w:val="2E74B5"/>
          <w:sz w:val="26"/>
          <w:szCs w:val="26"/>
          <w:lang w:eastAsia="zh-CN"/>
        </w:rPr>
      </w:pPr>
      <w:r w:rsidRPr="00786E6F">
        <w:rPr>
          <w:rFonts w:ascii="Calibri Light" w:eastAsia="SimSun" w:hAnsi="Calibri Light" w:cs="Times New Roman"/>
          <w:color w:val="2E74B5"/>
          <w:sz w:val="26"/>
          <w:szCs w:val="26"/>
          <w:lang w:eastAsia="zh-CN"/>
        </w:rPr>
        <w:t>RACK_SLOT_NUMBER</w:t>
      </w:r>
    </w:p>
    <w:tbl>
      <w:tblPr>
        <w:tblStyle w:val="PlainTable11"/>
        <w:tblW w:w="0" w:type="auto"/>
        <w:tblInd w:w="720" w:type="dxa"/>
        <w:tblLook w:val="0480" w:firstRow="0" w:lastRow="0" w:firstColumn="1" w:lastColumn="0" w:noHBand="0" w:noVBand="1"/>
      </w:tblPr>
      <w:tblGrid>
        <w:gridCol w:w="4675"/>
        <w:gridCol w:w="4675"/>
      </w:tblGrid>
      <w:tr w:rsidR="00786E6F" w:rsidRPr="00786E6F" w14:paraId="4A2A34E6"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EF9AC6"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Description</w:t>
            </w:r>
          </w:p>
        </w:tc>
        <w:tc>
          <w:tcPr>
            <w:tcW w:w="4675" w:type="dxa"/>
          </w:tcPr>
          <w:p w14:paraId="241163B1"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 xml:space="preserve">Specifies the rack slot number where the device </w:t>
            </w:r>
            <w:r w:rsidR="00AA3F49">
              <w:rPr>
                <w:rFonts w:ascii="Calibri" w:hAnsi="Calibri" w:cs="Times New Roman"/>
                <w:sz w:val="22"/>
                <w:szCs w:val="22"/>
              </w:rPr>
              <w:t>is</w:t>
            </w:r>
            <w:r w:rsidRPr="00786E6F">
              <w:rPr>
                <w:rFonts w:ascii="Calibri" w:hAnsi="Calibri" w:cs="Times New Roman"/>
                <w:sz w:val="22"/>
                <w:szCs w:val="22"/>
              </w:rPr>
              <w:t xml:space="preserve"> associated</w:t>
            </w:r>
          </w:p>
        </w:tc>
      </w:tr>
      <w:tr w:rsidR="00786E6F" w:rsidRPr="00786E6F" w14:paraId="7C85E2A3"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503C2CDA"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Value Types</w:t>
            </w:r>
          </w:p>
        </w:tc>
        <w:tc>
          <w:tcPr>
            <w:tcW w:w="4675" w:type="dxa"/>
          </w:tcPr>
          <w:p w14:paraId="2F91841C"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Number</w:t>
            </w:r>
          </w:p>
        </w:tc>
      </w:tr>
      <w:tr w:rsidR="00786E6F" w:rsidRPr="00786E6F" w14:paraId="0E7183EB"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547775"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Required</w:t>
            </w:r>
          </w:p>
        </w:tc>
        <w:tc>
          <w:tcPr>
            <w:tcW w:w="4675" w:type="dxa"/>
          </w:tcPr>
          <w:p w14:paraId="3E77A13D"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Yes</w:t>
            </w:r>
          </w:p>
        </w:tc>
      </w:tr>
      <w:tr w:rsidR="00786E6F" w:rsidRPr="00786E6F" w14:paraId="2FF5EABB"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33DE9148"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Constraints</w:t>
            </w:r>
          </w:p>
        </w:tc>
        <w:tc>
          <w:tcPr>
            <w:tcW w:w="4675" w:type="dxa"/>
          </w:tcPr>
          <w:p w14:paraId="7C7858DC" w14:textId="77777777" w:rsidR="00786E6F" w:rsidRPr="00786E6F" w:rsidRDefault="000F3675"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Pr>
                <w:rFonts w:ascii="Calibri" w:hAnsi="Calibri" w:cs="Times New Roman"/>
                <w:sz w:val="22"/>
                <w:szCs w:val="22"/>
              </w:rPr>
              <w:t>Is</w:t>
            </w:r>
            <w:r w:rsidR="00786E6F" w:rsidRPr="00786E6F">
              <w:rPr>
                <w:rFonts w:ascii="Calibri" w:hAnsi="Calibri" w:cs="Times New Roman"/>
                <w:sz w:val="22"/>
                <w:szCs w:val="22"/>
              </w:rPr>
              <w:t xml:space="preserve"> unique to avoid error in device association</w:t>
            </w:r>
          </w:p>
        </w:tc>
      </w:tr>
    </w:tbl>
    <w:p w14:paraId="083AD6B0" w14:textId="77777777" w:rsidR="00786E6F" w:rsidRPr="00786E6F" w:rsidRDefault="00786E6F" w:rsidP="00302096">
      <w:pPr>
        <w:spacing w:after="160" w:line="259" w:lineRule="auto"/>
        <w:ind w:left="720"/>
        <w:jc w:val="center"/>
        <w:rPr>
          <w:rFonts w:ascii="Calibri" w:eastAsia="SimSun" w:hAnsi="Calibri" w:cs="Times New Roman"/>
          <w:sz w:val="22"/>
          <w:szCs w:val="22"/>
          <w:lang w:eastAsia="zh-CN"/>
        </w:rPr>
      </w:pPr>
    </w:p>
    <w:p w14:paraId="544ACDBE" w14:textId="77777777" w:rsidR="00786E6F" w:rsidRPr="00786E6F" w:rsidRDefault="00786E6F" w:rsidP="00302096">
      <w:pPr>
        <w:keepNext/>
        <w:keepLines/>
        <w:spacing w:before="40" w:after="0" w:line="259" w:lineRule="auto"/>
        <w:ind w:left="720"/>
        <w:outlineLvl w:val="1"/>
        <w:rPr>
          <w:rFonts w:ascii="Calibri Light" w:eastAsia="SimSun" w:hAnsi="Calibri Light" w:cs="Times New Roman"/>
          <w:color w:val="2E74B5"/>
          <w:sz w:val="26"/>
          <w:szCs w:val="26"/>
          <w:lang w:eastAsia="zh-CN"/>
        </w:rPr>
      </w:pPr>
      <w:r w:rsidRPr="00786E6F">
        <w:rPr>
          <w:rFonts w:ascii="Calibri Light" w:eastAsia="SimSun" w:hAnsi="Calibri Light" w:cs="Times New Roman"/>
          <w:color w:val="2E74B5"/>
          <w:sz w:val="26"/>
          <w:szCs w:val="26"/>
          <w:lang w:eastAsia="zh-CN"/>
        </w:rPr>
        <w:t>DEVICE_SERVICE_TAG</w:t>
      </w:r>
    </w:p>
    <w:tbl>
      <w:tblPr>
        <w:tblStyle w:val="PlainTable11"/>
        <w:tblW w:w="0" w:type="auto"/>
        <w:tblInd w:w="720" w:type="dxa"/>
        <w:tblLook w:val="0480" w:firstRow="0" w:lastRow="0" w:firstColumn="1" w:lastColumn="0" w:noHBand="0" w:noVBand="1"/>
      </w:tblPr>
      <w:tblGrid>
        <w:gridCol w:w="4675"/>
        <w:gridCol w:w="4675"/>
      </w:tblGrid>
      <w:tr w:rsidR="00786E6F" w:rsidRPr="00786E6F" w14:paraId="6000C8BC"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C3C784"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Description</w:t>
            </w:r>
          </w:p>
        </w:tc>
        <w:tc>
          <w:tcPr>
            <w:tcW w:w="4675" w:type="dxa"/>
          </w:tcPr>
          <w:p w14:paraId="75C9F674"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 xml:space="preserve">Service tag of the device that </w:t>
            </w:r>
            <w:r w:rsidR="004444A4">
              <w:rPr>
                <w:rFonts w:ascii="Calibri" w:hAnsi="Calibri" w:cs="Times New Roman"/>
                <w:sz w:val="22"/>
                <w:szCs w:val="22"/>
              </w:rPr>
              <w:t>is</w:t>
            </w:r>
            <w:r w:rsidRPr="00786E6F">
              <w:rPr>
                <w:rFonts w:ascii="Calibri" w:hAnsi="Calibri" w:cs="Times New Roman"/>
                <w:sz w:val="22"/>
                <w:szCs w:val="22"/>
              </w:rPr>
              <w:t xml:space="preserve"> associated with rack slot</w:t>
            </w:r>
          </w:p>
        </w:tc>
      </w:tr>
      <w:tr w:rsidR="00786E6F" w:rsidRPr="00786E6F" w14:paraId="54A73DEB"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1921B33C"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lastRenderedPageBreak/>
              <w:t>Value Types</w:t>
            </w:r>
          </w:p>
        </w:tc>
        <w:tc>
          <w:tcPr>
            <w:tcW w:w="4675" w:type="dxa"/>
          </w:tcPr>
          <w:p w14:paraId="3CE5BD98" w14:textId="77777777" w:rsidR="00786E6F" w:rsidRPr="00786E6F" w:rsidRDefault="00786E6F"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String</w:t>
            </w:r>
          </w:p>
        </w:tc>
      </w:tr>
      <w:tr w:rsidR="00786E6F" w:rsidRPr="00786E6F" w14:paraId="575FA50B" w14:textId="77777777" w:rsidTr="0030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FF4813"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Required</w:t>
            </w:r>
          </w:p>
        </w:tc>
        <w:tc>
          <w:tcPr>
            <w:tcW w:w="4675" w:type="dxa"/>
          </w:tcPr>
          <w:p w14:paraId="127CC35E" w14:textId="77777777" w:rsidR="00786E6F" w:rsidRPr="00786E6F" w:rsidRDefault="00786E6F" w:rsidP="00786E6F">
            <w:pPr>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sz w:val="22"/>
                <w:szCs w:val="22"/>
              </w:rPr>
            </w:pPr>
            <w:r w:rsidRPr="00786E6F">
              <w:rPr>
                <w:rFonts w:ascii="Calibri" w:hAnsi="Calibri" w:cs="Times New Roman"/>
                <w:sz w:val="22"/>
                <w:szCs w:val="22"/>
              </w:rPr>
              <w:t>Yes</w:t>
            </w:r>
          </w:p>
        </w:tc>
      </w:tr>
      <w:tr w:rsidR="00786E6F" w:rsidRPr="00786E6F" w14:paraId="66FEDAB0" w14:textId="77777777" w:rsidTr="00302096">
        <w:tc>
          <w:tcPr>
            <w:cnfStyle w:val="001000000000" w:firstRow="0" w:lastRow="0" w:firstColumn="1" w:lastColumn="0" w:oddVBand="0" w:evenVBand="0" w:oddHBand="0" w:evenHBand="0" w:firstRowFirstColumn="0" w:firstRowLastColumn="0" w:lastRowFirstColumn="0" w:lastRowLastColumn="0"/>
            <w:tcW w:w="4675" w:type="dxa"/>
          </w:tcPr>
          <w:p w14:paraId="0B4B842C" w14:textId="77777777" w:rsidR="00786E6F" w:rsidRPr="00786E6F" w:rsidRDefault="00786E6F" w:rsidP="00786E6F">
            <w:pPr>
              <w:spacing w:after="160" w:line="259" w:lineRule="auto"/>
              <w:ind w:left="0"/>
              <w:jc w:val="both"/>
              <w:rPr>
                <w:rFonts w:ascii="Calibri" w:hAnsi="Calibri" w:cs="Times New Roman"/>
                <w:sz w:val="22"/>
                <w:szCs w:val="22"/>
              </w:rPr>
            </w:pPr>
            <w:r w:rsidRPr="00786E6F">
              <w:rPr>
                <w:rFonts w:ascii="Calibri" w:hAnsi="Calibri" w:cs="Times New Roman"/>
                <w:sz w:val="22"/>
                <w:szCs w:val="22"/>
              </w:rPr>
              <w:t>Constraints</w:t>
            </w:r>
          </w:p>
        </w:tc>
        <w:tc>
          <w:tcPr>
            <w:tcW w:w="4675" w:type="dxa"/>
          </w:tcPr>
          <w:p w14:paraId="6B1A320C" w14:textId="77777777" w:rsidR="00786E6F" w:rsidRPr="00786E6F" w:rsidRDefault="00FE2D29" w:rsidP="00786E6F">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2"/>
                <w:szCs w:val="22"/>
              </w:rPr>
            </w:pPr>
            <w:r>
              <w:rPr>
                <w:rFonts w:ascii="Calibri" w:hAnsi="Calibri" w:cs="Times New Roman"/>
                <w:sz w:val="22"/>
                <w:szCs w:val="22"/>
              </w:rPr>
              <w:t>A</w:t>
            </w:r>
            <w:r w:rsidR="0028722B">
              <w:rPr>
                <w:rFonts w:ascii="Calibri" w:hAnsi="Calibri" w:cs="Times New Roman"/>
                <w:sz w:val="22"/>
                <w:szCs w:val="22"/>
              </w:rPr>
              <w:t xml:space="preserve"> valid</w:t>
            </w:r>
            <w:r w:rsidR="00786E6F" w:rsidRPr="00786E6F">
              <w:rPr>
                <w:rFonts w:ascii="Calibri" w:hAnsi="Calibri" w:cs="Times New Roman"/>
                <w:sz w:val="22"/>
                <w:szCs w:val="22"/>
              </w:rPr>
              <w:t xml:space="preserve"> service tag of the on-boarded devices in Open Manage Enterprise to avoid error in device association</w:t>
            </w:r>
          </w:p>
        </w:tc>
      </w:tr>
    </w:tbl>
    <w:p w14:paraId="5A18742B" w14:textId="77777777" w:rsidR="00786E6F" w:rsidRPr="00786E6F" w:rsidRDefault="00786E6F" w:rsidP="00302096">
      <w:pPr>
        <w:spacing w:after="160" w:line="259" w:lineRule="auto"/>
        <w:ind w:left="720"/>
        <w:rPr>
          <w:rFonts w:ascii="Calibri" w:eastAsia="SimSun" w:hAnsi="Calibri" w:cs="Times New Roman"/>
          <w:sz w:val="22"/>
          <w:szCs w:val="22"/>
          <w:lang w:eastAsia="zh-CN"/>
        </w:rPr>
      </w:pPr>
    </w:p>
    <w:p w14:paraId="772D747A" w14:textId="77777777" w:rsidR="00786E6F" w:rsidRDefault="00786E6F" w:rsidP="00302096">
      <w:pPr>
        <w:keepNext/>
        <w:keepLines/>
        <w:spacing w:before="240" w:after="0" w:line="259" w:lineRule="auto"/>
        <w:ind w:left="720"/>
        <w:outlineLvl w:val="0"/>
        <w:rPr>
          <w:rFonts w:ascii="Calibri Light" w:eastAsia="SimSun" w:hAnsi="Calibri Light" w:cs="Times New Roman"/>
          <w:color w:val="2E74B5"/>
          <w:sz w:val="32"/>
          <w:szCs w:val="32"/>
          <w:lang w:eastAsia="zh-CN"/>
        </w:rPr>
      </w:pPr>
    </w:p>
    <w:p w14:paraId="25DA6AE0" w14:textId="77777777" w:rsidR="00786E6F" w:rsidRPr="00786E6F" w:rsidRDefault="00786E6F" w:rsidP="00302096">
      <w:pPr>
        <w:keepNext/>
        <w:keepLines/>
        <w:spacing w:before="240" w:after="0" w:line="259" w:lineRule="auto"/>
        <w:ind w:left="720"/>
        <w:outlineLvl w:val="0"/>
        <w:rPr>
          <w:rFonts w:ascii="Calibri Light" w:eastAsia="SimSun" w:hAnsi="Calibri Light" w:cs="Times New Roman"/>
          <w:color w:val="2E74B5"/>
          <w:sz w:val="32"/>
          <w:szCs w:val="32"/>
          <w:lang w:eastAsia="zh-CN"/>
        </w:rPr>
      </w:pPr>
      <w:r w:rsidRPr="00786E6F">
        <w:rPr>
          <w:rFonts w:ascii="Calibri Light" w:eastAsia="SimSun" w:hAnsi="Calibri Light" w:cs="Times New Roman"/>
          <w:color w:val="2E74B5"/>
          <w:sz w:val="32"/>
          <w:szCs w:val="32"/>
          <w:lang w:eastAsia="zh-CN"/>
        </w:rPr>
        <w:t>Behavior</w:t>
      </w:r>
    </w:p>
    <w:p w14:paraId="4742E546" w14:textId="77777777" w:rsidR="00786E6F" w:rsidRPr="00786E6F" w:rsidRDefault="00786E6F" w:rsidP="00302096">
      <w:pPr>
        <w:spacing w:after="160" w:line="259" w:lineRule="auto"/>
        <w:ind w:left="720"/>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 xml:space="preserve">The script processes one physical group, the defined hierarchy and device to rack group association at a time. Any grouping structure specified for the device </w:t>
      </w:r>
      <w:r w:rsidR="00F005C7">
        <w:rPr>
          <w:rFonts w:ascii="Calibri" w:eastAsia="SimSun" w:hAnsi="Calibri" w:cs="Times New Roman"/>
          <w:sz w:val="22"/>
          <w:szCs w:val="22"/>
          <w:lang w:eastAsia="zh-CN"/>
        </w:rPr>
        <w:t>is</w:t>
      </w:r>
      <w:r w:rsidRPr="00786E6F">
        <w:rPr>
          <w:rFonts w:ascii="Calibri" w:eastAsia="SimSun" w:hAnsi="Calibri" w:cs="Times New Roman"/>
          <w:sz w:val="22"/>
          <w:szCs w:val="22"/>
          <w:lang w:eastAsia="zh-CN"/>
        </w:rPr>
        <w:t xml:space="preserve"> created if they do not exist. </w:t>
      </w:r>
    </w:p>
    <w:p w14:paraId="6C62765C" w14:textId="77777777" w:rsidR="00786E6F" w:rsidRPr="00786E6F" w:rsidRDefault="00786E6F" w:rsidP="00302096">
      <w:pPr>
        <w:spacing w:after="160" w:line="259" w:lineRule="auto"/>
        <w:ind w:left="720"/>
        <w:jc w:val="both"/>
        <w:rPr>
          <w:rFonts w:ascii="Calibri" w:eastAsia="SimSun" w:hAnsi="Calibri" w:cs="Times New Roman"/>
          <w:sz w:val="22"/>
          <w:szCs w:val="22"/>
          <w:lang w:eastAsia="zh-CN"/>
        </w:rPr>
      </w:pPr>
      <w:r w:rsidRPr="00786E6F">
        <w:rPr>
          <w:rFonts w:ascii="Calibri" w:eastAsia="SimSun" w:hAnsi="Calibri" w:cs="Times New Roman"/>
          <w:sz w:val="22"/>
          <w:szCs w:val="22"/>
          <w:lang w:eastAsia="zh-CN"/>
        </w:rPr>
        <w:t xml:space="preserve">The devices that are mentioned in the CSV file and meant for associating with the Rack group in a defined slot </w:t>
      </w:r>
      <w:r w:rsidR="00E72EA9">
        <w:rPr>
          <w:rFonts w:ascii="Calibri" w:eastAsia="SimSun" w:hAnsi="Calibri" w:cs="Times New Roman"/>
          <w:sz w:val="22"/>
          <w:szCs w:val="22"/>
          <w:lang w:eastAsia="zh-CN"/>
        </w:rPr>
        <w:t>are</w:t>
      </w:r>
      <w:r w:rsidRPr="00786E6F">
        <w:rPr>
          <w:rFonts w:ascii="Calibri" w:eastAsia="SimSun" w:hAnsi="Calibri" w:cs="Times New Roman"/>
          <w:sz w:val="22"/>
          <w:szCs w:val="22"/>
          <w:lang w:eastAsia="zh-CN"/>
        </w:rPr>
        <w:t xml:space="preserve"> discovered and on-boarded in Open Manage Enterprise using the discovery task before </w:t>
      </w:r>
      <w:r w:rsidR="00C245C4">
        <w:rPr>
          <w:rFonts w:ascii="Calibri" w:eastAsia="SimSun" w:hAnsi="Calibri" w:cs="Times New Roman"/>
          <w:sz w:val="22"/>
          <w:szCs w:val="22"/>
          <w:lang w:eastAsia="zh-CN"/>
        </w:rPr>
        <w:t xml:space="preserve">running </w:t>
      </w:r>
      <w:r w:rsidRPr="00786E6F">
        <w:rPr>
          <w:rFonts w:ascii="Calibri" w:eastAsia="SimSun" w:hAnsi="Calibri" w:cs="Times New Roman"/>
          <w:sz w:val="22"/>
          <w:szCs w:val="22"/>
          <w:lang w:eastAsia="zh-CN"/>
        </w:rPr>
        <w:t xml:space="preserve">the script. However, the physical groups defined </w:t>
      </w:r>
      <w:r w:rsidR="00D678E5">
        <w:rPr>
          <w:rFonts w:ascii="Calibri" w:eastAsia="SimSun" w:hAnsi="Calibri" w:cs="Times New Roman"/>
          <w:sz w:val="22"/>
          <w:szCs w:val="22"/>
          <w:lang w:eastAsia="zh-CN"/>
        </w:rPr>
        <w:t xml:space="preserve">are </w:t>
      </w:r>
      <w:r w:rsidRPr="00786E6F">
        <w:rPr>
          <w:rFonts w:ascii="Calibri" w:eastAsia="SimSun" w:hAnsi="Calibri" w:cs="Times New Roman"/>
          <w:sz w:val="22"/>
          <w:szCs w:val="22"/>
          <w:lang w:eastAsia="zh-CN"/>
        </w:rPr>
        <w:t xml:space="preserve">created irrespective of the devices being on-boarded or not. Only on boarded devices </w:t>
      </w:r>
      <w:r w:rsidR="00972491">
        <w:rPr>
          <w:rFonts w:ascii="Calibri" w:eastAsia="SimSun" w:hAnsi="Calibri" w:cs="Times New Roman"/>
          <w:sz w:val="22"/>
          <w:szCs w:val="22"/>
          <w:lang w:eastAsia="zh-CN"/>
        </w:rPr>
        <w:t>are</w:t>
      </w:r>
      <w:r w:rsidRPr="00786E6F">
        <w:rPr>
          <w:rFonts w:ascii="Calibri" w:eastAsia="SimSun" w:hAnsi="Calibri" w:cs="Times New Roman"/>
          <w:sz w:val="22"/>
          <w:szCs w:val="22"/>
          <w:lang w:eastAsia="zh-CN"/>
        </w:rPr>
        <w:t xml:space="preserve"> applicable for device association.</w:t>
      </w:r>
    </w:p>
    <w:p w14:paraId="18638FA6" w14:textId="77777777" w:rsidR="00806702" w:rsidRDefault="00786E6F" w:rsidP="00302096">
      <w:pPr>
        <w:ind w:left="720"/>
      </w:pPr>
      <w:r w:rsidRPr="00786E6F">
        <w:rPr>
          <w:rFonts w:ascii="Calibri" w:eastAsia="SimSun" w:hAnsi="Calibri" w:cs="Times New Roman"/>
          <w:sz w:val="22"/>
          <w:szCs w:val="22"/>
          <w:lang w:eastAsia="zh-CN"/>
        </w:rPr>
        <w:t xml:space="preserve">The order of the physical group elements mentioned above in “input file structure” section is mandatory; however, the existence of groups is not. </w:t>
      </w:r>
      <w:r w:rsidR="000D6156">
        <w:rPr>
          <w:rFonts w:ascii="Calibri" w:eastAsia="SimSun" w:hAnsi="Calibri" w:cs="Times New Roman"/>
          <w:sz w:val="22"/>
          <w:szCs w:val="22"/>
          <w:lang w:eastAsia="zh-CN"/>
        </w:rPr>
        <w:t>You can skip e</w:t>
      </w:r>
      <w:r w:rsidRPr="00786E6F">
        <w:rPr>
          <w:rFonts w:ascii="Calibri" w:eastAsia="SimSun" w:hAnsi="Calibri" w:cs="Times New Roman"/>
          <w:sz w:val="22"/>
          <w:szCs w:val="22"/>
          <w:lang w:eastAsia="zh-CN"/>
        </w:rPr>
        <w:t>mpty group</w:t>
      </w:r>
      <w:r w:rsidR="000D6156">
        <w:rPr>
          <w:rFonts w:ascii="Calibri" w:eastAsia="SimSun" w:hAnsi="Calibri" w:cs="Times New Roman"/>
          <w:sz w:val="22"/>
          <w:szCs w:val="22"/>
          <w:lang w:eastAsia="zh-CN"/>
        </w:rPr>
        <w:t>s</w:t>
      </w:r>
      <w:r w:rsidRPr="00786E6F">
        <w:rPr>
          <w:rFonts w:ascii="Calibri" w:eastAsia="SimSun" w:hAnsi="Calibri" w:cs="Times New Roman"/>
          <w:sz w:val="22"/>
          <w:szCs w:val="22"/>
          <w:lang w:eastAsia="zh-CN"/>
        </w:rPr>
        <w:t xml:space="preserve"> by commas, but the placeholders separated by commas are mandatory.</w:t>
      </w:r>
      <w:bookmarkEnd w:id="5"/>
      <w:bookmarkEnd w:id="6"/>
      <w:bookmarkEnd w:id="7"/>
    </w:p>
    <w:sectPr w:rsidR="00806702" w:rsidSect="004B7FB2">
      <w:headerReference w:type="even" r:id="rId20"/>
      <w:headerReference w:type="default" r:id="rId21"/>
      <w:footerReference w:type="even" r:id="rId22"/>
      <w:headerReference w:type="first" r:id="rId23"/>
      <w:footerReference w:type="first" r:id="rId24"/>
      <w:type w:val="continuous"/>
      <w:pgSz w:w="12240" w:h="15840" w:code="1"/>
      <w:pgMar w:top="1080" w:right="720" w:bottom="1584" w:left="720" w:header="432"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5353D" w14:textId="77777777" w:rsidR="008A4071" w:rsidRDefault="008A4071" w:rsidP="00DE06C5">
      <w:r>
        <w:separator/>
      </w:r>
    </w:p>
    <w:p w14:paraId="5F484F8F" w14:textId="77777777" w:rsidR="008A4071" w:rsidRDefault="008A4071" w:rsidP="00DE06C5"/>
  </w:endnote>
  <w:endnote w:type="continuationSeparator" w:id="0">
    <w:p w14:paraId="2FDA6DB6" w14:textId="77777777" w:rsidR="008A4071" w:rsidRDefault="008A4071" w:rsidP="00DE06C5">
      <w:r>
        <w:continuationSeparator/>
      </w:r>
    </w:p>
    <w:p w14:paraId="69AFB38F" w14:textId="77777777" w:rsidR="008A4071" w:rsidRDefault="008A4071" w:rsidP="00DE06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useo Sans For Dell">
    <w:altName w:val="Calibri"/>
    <w:charset w:val="00"/>
    <w:family w:val="auto"/>
    <w:pitch w:val="variable"/>
    <w:sig w:usb0="A00000AF" w:usb1="4000004B" w:usb2="00000000" w:usb3="00000000" w:csb0="00000093"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useo For Dell">
    <w:charset w:val="00"/>
    <w:family w:val="auto"/>
    <w:pitch w:val="variable"/>
    <w:sig w:usb0="00000001" w:usb1="4000004A" w:usb2="00000000" w:usb3="00000000" w:csb0="00000093" w:csb1="00000000"/>
  </w:font>
  <w:font w:name="MetaNormalLF-Roman">
    <w:charset w:val="00"/>
    <w:family w:val="swiss"/>
    <w:pitch w:val="variable"/>
    <w:sig w:usb0="8000002F" w:usb1="4000004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475D4" w14:textId="77777777" w:rsidR="007201C4" w:rsidRDefault="00720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A8189" w14:textId="77777777" w:rsidR="00543288" w:rsidRDefault="008A4071">
    <w:pPr>
      <w:pStyle w:val="Footer"/>
    </w:pPr>
    <w:sdt>
      <w:sdtPr>
        <w:alias w:val="Manager"/>
        <w:tag w:val=""/>
        <w:id w:val="1489287637"/>
        <w:dataBinding w:prefixMappings="xmlns:ns0='http://schemas.openxmlformats.org/officeDocument/2006/extended-properties' " w:xpath="/ns0:Properties[1]/ns0:Manager[1]" w:storeItemID="{6668398D-A668-4E3E-A5EB-62B293D839F1}"/>
        <w:text/>
      </w:sdtPr>
      <w:sdtEndPr/>
      <w:sdtContent>
        <w:r w:rsidR="00543288">
          <w:t>Document ID</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0EE0" w14:textId="77777777" w:rsidR="007201C4" w:rsidRDefault="00720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C92BF" w14:textId="77777777" w:rsidR="00543288" w:rsidRPr="00FD6C04" w:rsidRDefault="00E91084" w:rsidP="00827C32">
    <w:pPr>
      <w:pStyle w:val="Footer"/>
    </w:pPr>
    <w:r>
      <w:drawing>
        <wp:anchor distT="0" distB="0" distL="114300" distR="114300" simplePos="0" relativeHeight="251710464" behindDoc="0" locked="0" layoutInCell="1" allowOverlap="1" wp14:anchorId="61D4CDF3" wp14:editId="3BEDDC49">
          <wp:simplePos x="0" y="0"/>
          <wp:positionH relativeFrom="page">
            <wp:posOffset>6400800</wp:posOffset>
          </wp:positionH>
          <wp:positionV relativeFrom="page">
            <wp:posOffset>9535131</wp:posOffset>
          </wp:positionV>
          <wp:extent cx="932688" cy="118872"/>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T_Logo_Prm_Gry_4c-sm-01.png"/>
                  <pic:cNvPicPr/>
                </pic:nvPicPr>
                <pic:blipFill>
                  <a:blip r:embed="rId1"/>
                  <a:stretch>
                    <a:fillRect/>
                  </a:stretch>
                </pic:blipFill>
                <pic:spPr>
                  <a:xfrm>
                    <a:off x="0" y="0"/>
                    <a:ext cx="932688" cy="118872"/>
                  </a:xfrm>
                  <a:prstGeom prst="rect">
                    <a:avLst/>
                  </a:prstGeom>
                </pic:spPr>
              </pic:pic>
            </a:graphicData>
          </a:graphic>
          <wp14:sizeRelH relativeFrom="margin">
            <wp14:pctWidth>0</wp14:pctWidth>
          </wp14:sizeRelH>
          <wp14:sizeRelV relativeFrom="margin">
            <wp14:pctHeight>0</wp14:pctHeight>
          </wp14:sizeRelV>
        </wp:anchor>
      </w:drawing>
    </w:r>
    <w:r w:rsidR="00543288">
      <mc:AlternateContent>
        <mc:Choice Requires="wps">
          <w:drawing>
            <wp:anchor distT="0" distB="0" distL="114300" distR="114300" simplePos="0" relativeHeight="251694080" behindDoc="0" locked="0" layoutInCell="0" allowOverlap="0" wp14:anchorId="2F28C3C6" wp14:editId="49EB41F2">
              <wp:simplePos x="0" y="0"/>
              <wp:positionH relativeFrom="page">
                <wp:align>center</wp:align>
              </wp:positionH>
              <wp:positionV relativeFrom="page">
                <wp:posOffset>9144000</wp:posOffset>
              </wp:positionV>
              <wp:extent cx="68580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31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FA620C" id="Straight Connector 5" o:spid="_x0000_s1026" style="position:absolute;z-index:251694080;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54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" o:allowincell="f" o:allowoverlap="f" strokecolor="#a5a5a5 [2092]" strokeweight=".25pt">
              <w10:wrap anchorx="page" anchory="page"/>
            </v:line>
          </w:pict>
        </mc:Fallback>
      </mc:AlternateContent>
    </w:r>
    <w:sdt>
      <w:sdtPr>
        <w:id w:val="1305049364"/>
        <w:docPartObj>
          <w:docPartGallery w:val="Page Numbers (Bottom of Page)"/>
          <w:docPartUnique/>
        </w:docPartObj>
      </w:sdtPr>
      <w:sdtEndPr/>
      <w:sdtContent>
        <w:r w:rsidR="00543288">
          <w:rPr>
            <w:noProof w:val="0"/>
          </w:rPr>
          <w:fldChar w:fldCharType="begin"/>
        </w:r>
        <w:r w:rsidR="00543288">
          <w:instrText xml:space="preserve"> PAGE   \* MERGEFORMAT </w:instrText>
        </w:r>
        <w:r w:rsidR="00543288">
          <w:rPr>
            <w:noProof w:val="0"/>
          </w:rPr>
          <w:fldChar w:fldCharType="separate"/>
        </w:r>
        <w:r w:rsidR="00543288">
          <w:rPr>
            <w:noProof w:val="0"/>
          </w:rPr>
          <w:t>3</w:t>
        </w:r>
        <w:r w:rsidR="00543288">
          <w:fldChar w:fldCharType="end"/>
        </w:r>
      </w:sdtContent>
    </w:sdt>
    <w:r w:rsidR="00543288">
      <w:tab/>
    </w:r>
    <w:sdt>
      <w:sdtPr>
        <w:alias w:val="Title"/>
        <w:tag w:val=""/>
        <w:id w:val="1479646870"/>
        <w:dataBinding w:prefixMappings="xmlns:ns0='http://purl.org/dc/elements/1.1/' xmlns:ns1='http://schemas.openxmlformats.org/package/2006/metadata/core-properties' " w:xpath="/ns1:coreProperties[1]/ns0:title[1]" w:storeItemID="{6C3C8BC8-F283-45AE-878A-BAB7291924A1}"/>
        <w:text/>
      </w:sdtPr>
      <w:sdtEndPr/>
      <w:sdtContent>
        <w:r w:rsidR="008C4A04">
          <w:t>Importing Physical Group and Device Association from a CSV file</w:t>
        </w:r>
      </w:sdtContent>
    </w:sdt>
    <w:r w:rsidR="00543288" w:rsidRPr="00827C32">
      <w:t xml:space="preserve"> | </w:t>
    </w:r>
    <w:sdt>
      <w:sdtPr>
        <w:alias w:val="Manager"/>
        <w:tag w:val=""/>
        <w:id w:val="999541037"/>
        <w:placeholder>
          <w:docPart w:val="A03B3CC0B95A4661880892526C87F188"/>
        </w:placeholder>
        <w:dataBinding w:prefixMappings="xmlns:ns0='http://schemas.openxmlformats.org/officeDocument/2006/extended-properties' " w:xpath="/ns0:Properties[1]/ns0:Manager[1]" w:storeItemID="{6668398D-A668-4E3E-A5EB-62B293D839F1}"/>
        <w:text/>
      </w:sdtPr>
      <w:sdtEndPr/>
      <w:sdtContent>
        <w:r w:rsidR="00543288">
          <w:t>Document ID</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BE38" w14:textId="77777777" w:rsidR="00543288" w:rsidRDefault="00543288" w:rsidP="00827C32">
    <w:pPr>
      <w:pStyle w:val="Footer"/>
    </w:pPr>
    <w:bookmarkStart w:id="9" w:name="DocumentMarkings4FooterEvenPages"/>
  </w:p>
  <w:bookmarkEnd w:id="9"/>
  <w:p w14:paraId="17232863" w14:textId="77777777" w:rsidR="00543288" w:rsidRDefault="00543288" w:rsidP="00827C32">
    <w:pPr>
      <w:pStyle w:val="Footer"/>
    </w:pPr>
  </w:p>
  <w:p w14:paraId="3AD120BA" w14:textId="77777777" w:rsidR="00543288" w:rsidRPr="00587974" w:rsidRDefault="00543288" w:rsidP="00827C32">
    <w:pPr>
      <w:pStyle w:val="Footer"/>
    </w:pPr>
    <w:r>
      <w:drawing>
        <wp:anchor distT="0" distB="0" distL="0" distR="0" simplePos="0" relativeHeight="251679744" behindDoc="0" locked="0" layoutInCell="0" allowOverlap="0" wp14:anchorId="3EDD5D83" wp14:editId="4D593D16">
          <wp:simplePos x="0" y="0"/>
          <wp:positionH relativeFrom="page">
            <wp:posOffset>6748145</wp:posOffset>
          </wp:positionH>
          <wp:positionV relativeFrom="page">
            <wp:posOffset>9335135</wp:posOffset>
          </wp:positionV>
          <wp:extent cx="566928" cy="100584"/>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_gray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6928" cy="100584"/>
                  </a:xfrm>
                  <a:prstGeom prst="rect">
                    <a:avLst/>
                  </a:prstGeom>
                </pic:spPr>
              </pic:pic>
            </a:graphicData>
          </a:graphic>
          <wp14:sizeRelH relativeFrom="margin">
            <wp14:pctWidth>0</wp14:pctWidth>
          </wp14:sizeRelH>
          <wp14:sizeRelV relativeFrom="margin">
            <wp14:pctHeight>0</wp14:pctHeight>
          </wp14:sizeRelV>
        </wp:anchor>
      </w:drawing>
    </w:r>
    <w:sdt>
      <w:sdtPr>
        <w:id w:val="578716083"/>
        <w:docPartObj>
          <w:docPartGallery w:val="Page Numbers (Bottom of Page)"/>
          <w:docPartUnique/>
        </w:docPartObj>
      </w:sdtPr>
      <w:sdtEndPr/>
      <w:sdtContent>
        <w:r>
          <mc:AlternateContent>
            <mc:Choice Requires="wps">
              <w:drawing>
                <wp:anchor distT="0" distB="0" distL="114300" distR="114300" simplePos="0" relativeHeight="251680768" behindDoc="0" locked="0" layoutInCell="0" allowOverlap="0" wp14:anchorId="73894E4E" wp14:editId="758DF3F4">
                  <wp:simplePos x="0" y="0"/>
                  <wp:positionH relativeFrom="page">
                    <wp:align>center</wp:align>
                  </wp:positionH>
                  <wp:positionV relativeFrom="page">
                    <wp:posOffset>9144000</wp:posOffset>
                  </wp:positionV>
                  <wp:extent cx="68580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6858000" cy="0"/>
                          </a:xfrm>
                          <a:prstGeom prst="line">
                            <a:avLst/>
                          </a:prstGeom>
                          <a:ln w="31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09FC28" id="Straight Connector 24" o:spid="_x0000_s1026" style="position:absolute;z-index:251680768;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54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" o:allowincell="f" o:allowoverlap="f" strokecolor="#a5a5a5 [2092]" strokeweight=".25pt">
                  <w10:wrap anchorx="page" anchory="page"/>
                </v:line>
              </w:pict>
            </mc:Fallback>
          </mc:AlternateContent>
        </w:r>
        <w:r>
          <w:rPr>
            <w:noProof w:val="0"/>
          </w:rPr>
          <w:fldChar w:fldCharType="begin"/>
        </w:r>
        <w:r>
          <w:instrText xml:space="preserve"> PAGE   \* MERGEFORMAT </w:instrText>
        </w:r>
        <w:r>
          <w:rPr>
            <w:noProof w:val="0"/>
          </w:rPr>
          <w:fldChar w:fldCharType="separate"/>
        </w:r>
        <w:r>
          <w:t>18</w:t>
        </w:r>
        <w:r>
          <w:fldChar w:fldCharType="end"/>
        </w:r>
      </w:sdtContent>
    </w:sdt>
    <w:r>
      <w:tab/>
    </w:r>
    <w:sdt>
      <w:sdtPr>
        <w:alias w:val="Title"/>
        <w:tag w:val=""/>
        <w:id w:val="418065540"/>
        <w:dataBinding w:prefixMappings="xmlns:ns0='http://purl.org/dc/elements/1.1/' xmlns:ns1='http://schemas.openxmlformats.org/package/2006/metadata/core-properties' " w:xpath="/ns1:coreProperties[1]/ns0:title[1]" w:storeItemID="{6C3C8BC8-F283-45AE-878A-BAB7291924A1}"/>
        <w:text/>
      </w:sdtPr>
      <w:sdtEndPr/>
      <w:sdtContent>
        <w:r w:rsidR="008C4A04">
          <w:t>Importing Physical Group and Device Association from a CSV file</w:t>
        </w:r>
      </w:sdtContent>
    </w:sdt>
    <w:r>
      <w:t xml:space="preserve"> | Document ID</w:t>
    </w:r>
  </w:p>
  <w:p w14:paraId="03E15358" w14:textId="77777777" w:rsidR="00543288" w:rsidRDefault="00543288" w:rsidP="00827C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7ABC9" w14:textId="77777777" w:rsidR="00543288" w:rsidRDefault="00543288" w:rsidP="00827C32">
    <w:pPr>
      <w:pStyle w:val="Footer"/>
    </w:pPr>
    <w:bookmarkStart w:id="10" w:name="DocumentMarkings4FooterFirstPage"/>
  </w:p>
  <w:bookmarkEnd w:id="10"/>
  <w:p w14:paraId="537646FD" w14:textId="77777777" w:rsidR="00543288" w:rsidRDefault="00543288" w:rsidP="00827C32">
    <w:pPr>
      <w:pStyle w:val="Footer"/>
    </w:pPr>
  </w:p>
  <w:p w14:paraId="7B8E333F" w14:textId="77777777" w:rsidR="00543288" w:rsidRDefault="00543288" w:rsidP="00827C32">
    <w:pPr>
      <w:pStyle w:val="Footer"/>
    </w:pPr>
    <w:r>
      <w:t xml:space="preserve">Dell EMC </w:t>
    </w:r>
    <w:sdt>
      <w:sdtPr>
        <w:alias w:val="DocType"/>
        <w:tag w:val="DocType"/>
        <w:id w:val="-1287882009"/>
        <w:lock w:val="sdtLocked"/>
        <w:placeholder>
          <w:docPart w:val="F2355F3252E04F9B98273862F334045D"/>
        </w:placeholder>
        <w:showingPlcHdr/>
        <w:comboBox>
          <w:listItem w:value="Choose an item."/>
          <w:listItem w:displayText="Best Practices" w:value="Best Practices"/>
          <w:listItem w:displayText="Configuration and Deployment Guide" w:value="Configuration and Deployment Guide"/>
          <w:listItem w:displayText="Reference Architecture" w:value="Reference Architecture"/>
          <w:listItem w:displayText="Technical White Paper" w:value="Technical White Paper"/>
        </w:comboBox>
      </w:sdtPr>
      <w:sdtEndPr/>
      <w:sdtContent>
        <w:r w:rsidRPr="0064616D">
          <w:rPr>
            <w:rStyle w:val="PlaceholderText"/>
          </w:rPr>
          <w:t>Choose an item.</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3749D" w14:textId="77777777" w:rsidR="008A4071" w:rsidRDefault="008A4071" w:rsidP="00DE06C5">
      <w:r>
        <w:separator/>
      </w:r>
    </w:p>
    <w:p w14:paraId="5FCD8B64" w14:textId="77777777" w:rsidR="008A4071" w:rsidRDefault="008A4071" w:rsidP="00DE06C5"/>
  </w:footnote>
  <w:footnote w:type="continuationSeparator" w:id="0">
    <w:p w14:paraId="46593D3D" w14:textId="77777777" w:rsidR="008A4071" w:rsidRDefault="008A4071" w:rsidP="00DE06C5">
      <w:r>
        <w:continuationSeparator/>
      </w:r>
    </w:p>
    <w:p w14:paraId="688F159D" w14:textId="77777777" w:rsidR="008A4071" w:rsidRDefault="008A4071" w:rsidP="00DE06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2995" w14:textId="77777777" w:rsidR="007201C4" w:rsidRDefault="007201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9C78" w14:textId="77777777" w:rsidR="00543288" w:rsidRPr="006B2226" w:rsidRDefault="00E91084" w:rsidP="00FD6C04">
    <w:pPr>
      <w:pStyle w:val="Header"/>
    </w:pPr>
    <w:r>
      <w:rPr>
        <w:noProof/>
      </w:rPr>
      <w:drawing>
        <wp:anchor distT="0" distB="0" distL="114300" distR="114300" simplePos="0" relativeHeight="251709440" behindDoc="0" locked="0" layoutInCell="1" allowOverlap="1" wp14:anchorId="1A0E3826" wp14:editId="2E8CD39C">
          <wp:simplePos x="0" y="0"/>
          <wp:positionH relativeFrom="page">
            <wp:posOffset>521335</wp:posOffset>
          </wp:positionH>
          <wp:positionV relativeFrom="page">
            <wp:posOffset>283210</wp:posOffset>
          </wp:positionV>
          <wp:extent cx="2582769" cy="338328"/>
          <wp:effectExtent l="0" t="0" r="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T_Logo_Prm_Wht_4c-sm-01.png"/>
                  <pic:cNvPicPr/>
                </pic:nvPicPr>
                <pic:blipFill>
                  <a:blip r:embed="rId1"/>
                  <a:stretch>
                    <a:fillRect/>
                  </a:stretch>
                </pic:blipFill>
                <pic:spPr>
                  <a:xfrm>
                    <a:off x="0" y="0"/>
                    <a:ext cx="2582769" cy="338328"/>
                  </a:xfrm>
                  <a:prstGeom prst="rect">
                    <a:avLst/>
                  </a:prstGeom>
                </pic:spPr>
              </pic:pic>
            </a:graphicData>
          </a:graphic>
          <wp14:sizeRelV relativeFrom="margin">
            <wp14:pctHeight>0</wp14:pctHeight>
          </wp14:sizeRelV>
        </wp:anchor>
      </w:drawing>
    </w:r>
    <w:r w:rsidRPr="00D553BF">
      <w:rPr>
        <w:noProof/>
      </w:rPr>
      <mc:AlternateContent>
        <mc:Choice Requires="wps">
          <w:drawing>
            <wp:anchor distT="0" distB="0" distL="114300" distR="114300" simplePos="0" relativeHeight="251672575" behindDoc="0" locked="0" layoutInCell="1" allowOverlap="1" wp14:anchorId="6B9EDE49" wp14:editId="48C295D3">
              <wp:simplePos x="0" y="0"/>
              <wp:positionH relativeFrom="page">
                <wp:align>center</wp:align>
              </wp:positionH>
              <wp:positionV relativeFrom="paragraph">
                <wp:posOffset>-466090</wp:posOffset>
              </wp:positionV>
              <wp:extent cx="7772400" cy="1188720"/>
              <wp:effectExtent l="0" t="0" r="0" b="0"/>
              <wp:wrapNone/>
              <wp:docPr id="1843" name="Shape 1852"/>
              <wp:cNvGraphicFramePr/>
              <a:graphic xmlns:a="http://schemas.openxmlformats.org/drawingml/2006/main">
                <a:graphicData uri="http://schemas.microsoft.com/office/word/2010/wordprocessingShape">
                  <wps:wsp>
                    <wps:cNvSpPr/>
                    <wps:spPr>
                      <a:xfrm>
                        <a:off x="0" y="0"/>
                        <a:ext cx="7772400" cy="1188720"/>
                      </a:xfrm>
                      <a:custGeom>
                        <a:avLst/>
                        <a:gdLst/>
                        <a:ahLst/>
                        <a:cxnLst/>
                        <a:rect l="0" t="0" r="0" b="0"/>
                        <a:pathLst>
                          <a:path w="7772400" h="1191260">
                            <a:moveTo>
                              <a:pt x="0" y="0"/>
                            </a:moveTo>
                            <a:lnTo>
                              <a:pt x="7772400" y="0"/>
                            </a:lnTo>
                            <a:lnTo>
                              <a:pt x="7772400" y="1191260"/>
                            </a:lnTo>
                            <a:lnTo>
                              <a:pt x="0" y="1191260"/>
                            </a:lnTo>
                            <a:lnTo>
                              <a:pt x="0" y="0"/>
                            </a:lnTo>
                          </a:path>
                        </a:pathLst>
                      </a:custGeom>
                      <a:solidFill>
                        <a:srgbClr val="00447C"/>
                      </a:solidFill>
                      <a:ln w="0" cap="flat">
                        <a:miter lim="127000"/>
                      </a:ln>
                    </wps:spPr>
                    <wps:style>
                      <a:lnRef idx="0">
                        <a:srgbClr val="000000"/>
                      </a:lnRef>
                      <a:fillRef idx="1">
                        <a:srgbClr val="1A1915"/>
                      </a:fillRef>
                      <a:effectRef idx="0">
                        <a:scrgbClr r="0" g="0" b="0"/>
                      </a:effectRef>
                      <a:fontRef idx="none"/>
                    </wps:style>
                    <wps:txbx>
                      <w:txbxContent>
                        <w:p w14:paraId="41B77C10" w14:textId="77777777" w:rsidR="00543288" w:rsidRPr="00D12EA6" w:rsidRDefault="00543288" w:rsidP="00FD6C04">
                          <w:pPr>
                            <w:rPr>
                              <w:vertAlign w:val="subscript"/>
                            </w:rPr>
                          </w:pP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6B9EDE49" id="Shape 1852" o:spid="_x0000_s1026" style="position:absolute;margin-left:0;margin-top:-36.7pt;width:612pt;height:93.6pt;z-index:251672575;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coordsize="7772400,11912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" adj="-11796480,,5400" path="m,l7772400,r,1191260l,1191260,,e" fillcolor="#00447c" stroked="f" strokeweight="0">
              <v:stroke miterlimit="83231f" joinstyle="miter"/>
              <v:formulas/>
              <v:path arrowok="t" o:connecttype="custom" textboxrect="0,0,7772400,1191260"/>
              <v:textbox>
                <w:txbxContent>
                  <w:p w14:paraId="41B77C10" w14:textId="77777777" w:rsidR="00543288" w:rsidRPr="00D12EA6" w:rsidRDefault="00543288" w:rsidP="00FD6C04">
                    <w:pPr>
                      <w:rPr>
                        <w:vertAlign w:val="subscript"/>
                      </w:rPr>
                    </w:pPr>
                  </w:p>
                </w:txbxContent>
              </v:textbox>
              <w10:wrap anchorx="page"/>
            </v:shape>
          </w:pict>
        </mc:Fallback>
      </mc:AlternateContent>
    </w:r>
  </w:p>
  <w:p w14:paraId="327891D8" w14:textId="77777777" w:rsidR="00543288" w:rsidRPr="00FD6C04" w:rsidRDefault="00543288" w:rsidP="00FD6C04">
    <w:pPr>
      <w:pStyle w:val="Header"/>
    </w:pPr>
    <w:r>
      <w:rPr>
        <w:noProof/>
      </w:rPr>
      <mc:AlternateContent>
        <mc:Choice Requires="wps">
          <w:drawing>
            <wp:anchor distT="0" distB="0" distL="114300" distR="114300" simplePos="0" relativeHeight="251699200" behindDoc="0" locked="0" layoutInCell="1" allowOverlap="1" wp14:anchorId="6BFA8A81" wp14:editId="05A06250">
              <wp:simplePos x="0" y="0"/>
              <wp:positionH relativeFrom="column">
                <wp:posOffset>-11927</wp:posOffset>
              </wp:positionH>
              <wp:positionV relativeFrom="paragraph">
                <wp:posOffset>247540</wp:posOffset>
              </wp:positionV>
              <wp:extent cx="2449002" cy="286247"/>
              <wp:effectExtent l="0" t="0" r="0" b="0"/>
              <wp:wrapNone/>
              <wp:docPr id="7" name="Text Box 7"/>
              <wp:cNvGraphicFramePr/>
              <a:graphic xmlns:a="http://schemas.openxmlformats.org/drawingml/2006/main">
                <a:graphicData uri="http://schemas.microsoft.com/office/word/2010/wordprocessingShape">
                  <wps:wsp>
                    <wps:cNvSpPr txBox="1"/>
                    <wps:spPr>
                      <a:xfrm>
                        <a:off x="0" y="0"/>
                        <a:ext cx="2449002" cy="286247"/>
                      </a:xfrm>
                      <a:prstGeom prst="rect">
                        <a:avLst/>
                      </a:prstGeom>
                      <a:noFill/>
                      <a:ln w="6350">
                        <a:noFill/>
                      </a:ln>
                    </wps:spPr>
                    <wps:txbx>
                      <w:txbxContent>
                        <w:p w14:paraId="4791CCBC" w14:textId="77777777" w:rsidR="00543288" w:rsidRPr="00A90338" w:rsidRDefault="008A4071" w:rsidP="009656E0">
                          <w:pPr>
                            <w:pStyle w:val="DocType0"/>
                          </w:pPr>
                          <w:sdt>
                            <w:sdtPr>
                              <w:alias w:val="Category"/>
                              <w:tag w:val=""/>
                              <w:id w:val="1133916136"/>
                              <w:placeholder>
                                <w:docPart w:val="EBB33D10E1B745398EA5275440BC1312"/>
                              </w:placeholder>
                              <w:dataBinding w:prefixMappings="xmlns:ns0='http://purl.org/dc/elements/1.1/' xmlns:ns1='http://schemas.openxmlformats.org/package/2006/metadata/core-properties' " w:xpath="/ns1:coreProperties[1]/ns1:category[1]" w:storeItemID="{6C3C8BC8-F283-45AE-878A-BAB7291924A1}"/>
                              <w:text/>
                            </w:sdtPr>
                            <w:sdtEndPr/>
                            <w:sdtContent>
                              <w:r w:rsidR="00C50271">
                                <w:t>White Paper</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A8A81" id="_x0000_t202" coordsize="21600,21600" o:spt="202" path="m,l,21600r21600,l21600,xe">
              <v:stroke joinstyle="miter"/>
              <v:path gradientshapeok="t" o:connecttype="rect"/>
            </v:shapetype>
            <v:shape id="Text Box 7" o:spid="_x0000_s1027" type="#_x0000_t202" style="position:absolute;margin-left:-.95pt;margin-top:19.5pt;width:192.85pt;height:2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" filled="f" stroked="f" strokeweight=".5pt">
              <v:textbox>
                <w:txbxContent>
                  <w:p w14:paraId="4791CCBC" w14:textId="77777777" w:rsidR="00543288" w:rsidRPr="00A90338" w:rsidRDefault="008A4071" w:rsidP="009656E0">
                    <w:pPr>
                      <w:pStyle w:val="DocType0"/>
                    </w:pPr>
                    <w:sdt>
                      <w:sdtPr>
                        <w:alias w:val="Category"/>
                        <w:tag w:val=""/>
                        <w:id w:val="1133916136"/>
                        <w:placeholder>
                          <w:docPart w:val="EBB33D10E1B745398EA5275440BC1312"/>
                        </w:placeholder>
                        <w:dataBinding w:prefixMappings="xmlns:ns0='http://purl.org/dc/elements/1.1/' xmlns:ns1='http://schemas.openxmlformats.org/package/2006/metadata/core-properties' " w:xpath="/ns1:coreProperties[1]/ns1:category[1]" w:storeItemID="{6C3C8BC8-F283-45AE-878A-BAB7291924A1}"/>
                        <w:text/>
                      </w:sdtPr>
                      <w:sdtEndPr/>
                      <w:sdtContent>
                        <w:r w:rsidR="00C50271">
                          <w:t>White Paper</w:t>
                        </w:r>
                      </w:sdtContent>
                    </w:sdt>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2FFEA" w14:textId="77777777" w:rsidR="007201C4" w:rsidRDefault="007201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057B" w14:textId="7A0F0508" w:rsidR="00543288" w:rsidRPr="0006762A" w:rsidRDefault="00543288" w:rsidP="00DE06C5">
    <w:pPr>
      <w:pStyle w:val="Header"/>
    </w:pPr>
    <w:r>
      <w:rPr>
        <w:noProof/>
      </w:rPr>
      <w:fldChar w:fldCharType="begin"/>
    </w:r>
    <w:r>
      <w:rPr>
        <w:noProof/>
      </w:rPr>
      <w:instrText xml:space="preserve"> STYLEREF  Heading  \* MERGEFORMAT </w:instrText>
    </w:r>
    <w:r>
      <w:rPr>
        <w:noProof/>
      </w:rPr>
      <w:fldChar w:fldCharType="separate"/>
    </w:r>
    <w:r w:rsidR="00C8014E">
      <w:rPr>
        <w:noProof/>
      </w:rPr>
      <w:t>Executive summary</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0CAE3" w14:textId="77777777" w:rsidR="00543288" w:rsidRPr="0006762A" w:rsidRDefault="00543288" w:rsidP="00DE06C5">
    <w:pPr>
      <w:pStyle w:val="Header"/>
    </w:pPr>
    <w:r>
      <w:rPr>
        <w:noProof/>
      </w:rPr>
      <w:fldChar w:fldCharType="begin"/>
    </w:r>
    <w:r>
      <w:rPr>
        <w:noProof/>
      </w:rPr>
      <w:instrText xml:space="preserve"> STYLEREF  Heading  \* MERGEFORMAT </w:instrText>
    </w:r>
    <w:r>
      <w:rPr>
        <w:noProof/>
      </w:rPr>
      <w:fldChar w:fldCharType="separate"/>
    </w:r>
    <w:r w:rsidR="00F707E7">
      <w:rPr>
        <w:noProof/>
      </w:rPr>
      <w:t>Executive summary</w:t>
    </w:r>
    <w:r>
      <w:rPr>
        <w:noProof/>
      </w:rPr>
      <w:fldChar w:fldCharType="end"/>
    </w:r>
  </w:p>
  <w:p w14:paraId="5DC438F6" w14:textId="77777777" w:rsidR="00543288" w:rsidRDefault="00543288" w:rsidP="00DE06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216D5" w14:textId="502734AE" w:rsidR="00543288" w:rsidRPr="006D5CE9" w:rsidRDefault="00543288" w:rsidP="00DE06C5">
    <w:pPr>
      <w:pStyle w:val="Header"/>
    </w:pPr>
    <w:r>
      <w:rPr>
        <w:noProof/>
      </w:rPr>
      <w:fldChar w:fldCharType="begin"/>
    </w:r>
    <w:r>
      <w:rPr>
        <w:noProof/>
      </w:rPr>
      <w:instrText xml:space="preserve"> STYLEREF  Appx-Hdg1  \* MERGEFORMAT </w:instrText>
    </w:r>
    <w:r>
      <w:rPr>
        <w:noProof/>
      </w:rPr>
      <w:fldChar w:fldCharType="separate"/>
    </w:r>
    <w:r w:rsidR="00C8014E">
      <w:rPr>
        <w:b/>
        <w:bCs/>
        <w:noProof/>
      </w:rPr>
      <w:t>Error! No text of specified style in document.</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C42D" w14:textId="77777777" w:rsidR="00543288" w:rsidRPr="006D5CE9" w:rsidRDefault="00543288" w:rsidP="00FA0D0E">
    <w:pPr>
      <w:pStyle w:val="Header"/>
    </w:pPr>
    <w:r>
      <w:fldChar w:fldCharType="begin"/>
    </w:r>
    <w:r>
      <w:instrText xml:space="preserve"> STYLEREF  Appx-Hdg1  \* MERGEFORMAT </w:instrText>
    </w:r>
    <w:r>
      <w:rPr>
        <w:noProof/>
      </w:rPr>
      <w:fldChar w:fldCharType="end"/>
    </w:r>
  </w:p>
  <w:p w14:paraId="09D3A23B" w14:textId="77777777" w:rsidR="00543288" w:rsidRDefault="00543288" w:rsidP="00DE0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096"/>
    <w:multiLevelType w:val="multilevel"/>
    <w:tmpl w:val="7562B528"/>
    <w:styleLink w:val="Section"/>
    <w:lvl w:ilvl="0">
      <w:start w:val="1"/>
      <w:numFmt w:val="decimal"/>
      <w:pStyle w:val="Heading1"/>
      <w:lvlText w:val="%1"/>
      <w:lvlJc w:val="left"/>
      <w:pPr>
        <w:ind w:left="1080" w:hanging="1080"/>
      </w:pPr>
      <w:rPr>
        <w:rFonts w:ascii="Arial" w:hAnsi="Arial" w:hint="default"/>
        <w:color w:val="0085C3"/>
        <w:sz w:val="36"/>
      </w:rPr>
    </w:lvl>
    <w:lvl w:ilvl="1">
      <w:start w:val="1"/>
      <w:numFmt w:val="decimal"/>
      <w:pStyle w:val="Heading2"/>
      <w:lvlText w:val="%1.%2"/>
      <w:lvlJc w:val="left"/>
      <w:pPr>
        <w:ind w:left="1080" w:hanging="1080"/>
      </w:pPr>
      <w:rPr>
        <w:rFonts w:ascii="Arial" w:hAnsi="Arial" w:hint="default"/>
        <w:color w:val="0085C3"/>
        <w:sz w:val="32"/>
      </w:rPr>
    </w:lvl>
    <w:lvl w:ilvl="2">
      <w:start w:val="1"/>
      <w:numFmt w:val="decimal"/>
      <w:pStyle w:val="Heading3"/>
      <w:lvlText w:val="%1.%2.%3"/>
      <w:lvlJc w:val="left"/>
      <w:pPr>
        <w:ind w:left="1080" w:hanging="1080"/>
      </w:pPr>
      <w:rPr>
        <w:rFonts w:ascii="Arial" w:hAnsi="Arial" w:hint="default"/>
        <w:color w:val="0085C3"/>
        <w:sz w:val="28"/>
      </w:rPr>
    </w:lvl>
    <w:lvl w:ilvl="3">
      <w:start w:val="1"/>
      <w:numFmt w:val="decimal"/>
      <w:pStyle w:val="Heading4"/>
      <w:lvlText w:val="%1.%2.%3.%4"/>
      <w:lvlJc w:val="left"/>
      <w:pPr>
        <w:ind w:left="1080" w:hanging="1080"/>
      </w:pPr>
      <w:rPr>
        <w:rFonts w:ascii="Arial" w:hAnsi="Arial" w:hint="default"/>
        <w:color w:val="0085C3"/>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5E5A66"/>
    <w:multiLevelType w:val="multilevel"/>
    <w:tmpl w:val="296C6824"/>
    <w:styleLink w:val="Numbered"/>
    <w:lvl w:ilvl="0">
      <w:start w:val="1"/>
      <w:numFmt w:val="decimal"/>
      <w:lvlText w:val="%1."/>
      <w:lvlJc w:val="left"/>
      <w:pPr>
        <w:ind w:left="1800" w:hanging="360"/>
      </w:pPr>
      <w:rPr>
        <w:rFonts w:ascii="Arial" w:hAnsi="Arial" w:hint="default"/>
        <w:b w:val="0"/>
        <w:i w:val="0"/>
        <w:color w:val="auto"/>
        <w:sz w:val="20"/>
      </w:rPr>
    </w:lvl>
    <w:lvl w:ilvl="1">
      <w:start w:val="1"/>
      <w:numFmt w:val="lowerLetter"/>
      <w:lvlText w:val="%2."/>
      <w:lvlJc w:val="left"/>
      <w:pPr>
        <w:ind w:left="2160" w:hanging="360"/>
      </w:pPr>
      <w:rPr>
        <w:rFonts w:ascii="Arial" w:hAnsi="Arial" w:hint="default"/>
        <w:sz w:val="20"/>
      </w:rPr>
    </w:lvl>
    <w:lvl w:ilvl="2">
      <w:start w:val="1"/>
      <w:numFmt w:val="lowerRoman"/>
      <w:lvlText w:val="%3."/>
      <w:lvlJc w:val="left"/>
      <w:pPr>
        <w:ind w:left="2520" w:hanging="360"/>
      </w:pPr>
      <w:rPr>
        <w:rFonts w:ascii="Arial" w:hAnsi="Aria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right"/>
      <w:pPr>
        <w:ind w:left="4680" w:hanging="360"/>
      </w:pPr>
      <w:rPr>
        <w:rFonts w:hint="default"/>
      </w:rPr>
    </w:lvl>
  </w:abstractNum>
  <w:abstractNum w:abstractNumId="2" w15:restartNumberingAfterBreak="0">
    <w:nsid w:val="144A199D"/>
    <w:multiLevelType w:val="multilevel"/>
    <w:tmpl w:val="BAA844AE"/>
    <w:numStyleLink w:val="Appendix"/>
  </w:abstractNum>
  <w:abstractNum w:abstractNumId="3" w15:restartNumberingAfterBreak="0">
    <w:nsid w:val="18AE795A"/>
    <w:multiLevelType w:val="hybridMultilevel"/>
    <w:tmpl w:val="7A629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9462E"/>
    <w:multiLevelType w:val="multilevel"/>
    <w:tmpl w:val="477A6AC0"/>
    <w:styleLink w:val="BulletedList"/>
    <w:lvl w:ilvl="0">
      <w:start w:val="1"/>
      <w:numFmt w:val="bullet"/>
      <w:pStyle w:val="ListBullet"/>
      <w:lvlText w:val=""/>
      <w:lvlJc w:val="left"/>
      <w:pPr>
        <w:tabs>
          <w:tab w:val="num" w:pos="1800"/>
        </w:tabs>
        <w:ind w:left="1800" w:hanging="360"/>
      </w:pPr>
      <w:rPr>
        <w:rFonts w:ascii="Symbol" w:hAnsi="Symbol" w:hint="default"/>
        <w:color w:val="auto"/>
      </w:rPr>
    </w:lvl>
    <w:lvl w:ilvl="1">
      <w:start w:val="1"/>
      <w:numFmt w:val="bullet"/>
      <w:pStyle w:val="ListBullet2"/>
      <w:lvlText w:val="-"/>
      <w:lvlJc w:val="left"/>
      <w:pPr>
        <w:tabs>
          <w:tab w:val="num" w:pos="2160"/>
        </w:tabs>
        <w:ind w:left="2160" w:hanging="360"/>
      </w:pPr>
      <w:rPr>
        <w:rFonts w:ascii="Courier New" w:hAnsi="Courier New" w:hint="default"/>
        <w:b/>
        <w:i w:val="0"/>
        <w:color w:val="auto"/>
        <w:sz w:val="20"/>
      </w:rPr>
    </w:lvl>
    <w:lvl w:ilvl="2">
      <w:start w:val="1"/>
      <w:numFmt w:val="bullet"/>
      <w:pStyle w:val="ListBullet3"/>
      <w:lvlText w:val="&gt;"/>
      <w:lvlJc w:val="left"/>
      <w:pPr>
        <w:tabs>
          <w:tab w:val="num" w:pos="2520"/>
        </w:tabs>
        <w:ind w:left="2520" w:hanging="360"/>
      </w:pPr>
      <w:rPr>
        <w:rFonts w:ascii="Museo Sans For Dell" w:hAnsi="Museo Sans For Dell" w:hint="default"/>
        <w:b w:val="0"/>
        <w:i w:val="0"/>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hint="default"/>
      </w:rPr>
    </w:lvl>
  </w:abstractNum>
  <w:abstractNum w:abstractNumId="5" w15:restartNumberingAfterBreak="0">
    <w:nsid w:val="26A2613E"/>
    <w:multiLevelType w:val="hybridMultilevel"/>
    <w:tmpl w:val="D602C600"/>
    <w:lvl w:ilvl="0" w:tplc="67B05E6C">
      <w:start w:val="1"/>
      <w:numFmt w:val="bullet"/>
      <w:lvlText w:val="-"/>
      <w:lvlJc w:val="left"/>
      <w:pPr>
        <w:ind w:left="1800" w:hanging="360"/>
      </w:pPr>
      <w:rPr>
        <w:rFonts w:ascii="Calibri" w:eastAsia="SimSu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1D39EB"/>
    <w:multiLevelType w:val="hybridMultilevel"/>
    <w:tmpl w:val="30B61A08"/>
    <w:lvl w:ilvl="0" w:tplc="E78ED960">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E46193"/>
    <w:multiLevelType w:val="multilevel"/>
    <w:tmpl w:val="BAA844AE"/>
    <w:styleLink w:val="Appendix"/>
    <w:lvl w:ilvl="0">
      <w:start w:val="1"/>
      <w:numFmt w:val="upperLetter"/>
      <w:pStyle w:val="Appx-Hdg1"/>
      <w:lvlText w:val="%1"/>
      <w:lvlJc w:val="left"/>
      <w:pPr>
        <w:ind w:left="1080" w:hanging="1080"/>
      </w:pPr>
      <w:rPr>
        <w:rFonts w:ascii="Arial" w:hAnsi="Arial" w:hint="default"/>
        <w:color w:val="007DB8"/>
        <w:sz w:val="36"/>
      </w:rPr>
    </w:lvl>
    <w:lvl w:ilvl="1">
      <w:start w:val="1"/>
      <w:numFmt w:val="decimal"/>
      <w:pStyle w:val="Appx-Hdg2"/>
      <w:lvlText w:val="%1.%2"/>
      <w:lvlJc w:val="left"/>
      <w:pPr>
        <w:ind w:left="1080" w:hanging="1080"/>
      </w:pPr>
      <w:rPr>
        <w:rFonts w:ascii="Arial" w:hAnsi="Arial" w:hint="default"/>
        <w:color w:val="007DB8"/>
        <w:sz w:val="32"/>
      </w:rPr>
    </w:lvl>
    <w:lvl w:ilvl="2">
      <w:start w:val="1"/>
      <w:numFmt w:val="decimal"/>
      <w:pStyle w:val="Appx-Hdg3"/>
      <w:lvlText w:val="%1.%2.%3"/>
      <w:lvlJc w:val="left"/>
      <w:pPr>
        <w:ind w:left="1080" w:hanging="1080"/>
      </w:pPr>
      <w:rPr>
        <w:rFonts w:ascii="Arial" w:hAnsi="Arial" w:hint="default"/>
        <w:color w:val="007DB8"/>
        <w:sz w:val="28"/>
      </w:rPr>
    </w:lvl>
    <w:lvl w:ilvl="3">
      <w:start w:val="1"/>
      <w:numFmt w:val="decimal"/>
      <w:lvlText w:val="%4."/>
      <w:lvlJc w:val="left"/>
      <w:pPr>
        <w:ind w:left="1080" w:hanging="1080"/>
      </w:pPr>
      <w:rPr>
        <w:rFonts w:hint="default"/>
      </w:rPr>
    </w:lvl>
    <w:lvl w:ilvl="4">
      <w:start w:val="1"/>
      <w:numFmt w:val="lowerLetter"/>
      <w:lvlText w:val="%5."/>
      <w:lvlJc w:val="left"/>
      <w:pPr>
        <w:ind w:left="1080" w:hanging="1080"/>
      </w:pPr>
      <w:rPr>
        <w:rFonts w:hint="default"/>
      </w:rPr>
    </w:lvl>
    <w:lvl w:ilvl="5">
      <w:start w:val="1"/>
      <w:numFmt w:val="lowerRoman"/>
      <w:lvlText w:val="%6."/>
      <w:lvlJc w:val="righ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right"/>
      <w:pPr>
        <w:ind w:left="1080" w:hanging="1080"/>
      </w:pPr>
      <w:rPr>
        <w:rFonts w:hint="default"/>
      </w:rPr>
    </w:lvl>
  </w:abstractNum>
  <w:abstractNum w:abstractNumId="8" w15:restartNumberingAfterBreak="0">
    <w:nsid w:val="3AFC1F98"/>
    <w:multiLevelType w:val="hybridMultilevel"/>
    <w:tmpl w:val="DBC8102A"/>
    <w:lvl w:ilvl="0" w:tplc="397E19C2">
      <w:start w:val="1"/>
      <w:numFmt w:val="decimal"/>
      <w:pStyle w:val="Caption"/>
      <w:lvlText w:val="Figure %1"/>
      <w:lvlJc w:val="left"/>
      <w:pPr>
        <w:ind w:left="216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91396"/>
    <w:multiLevelType w:val="multilevel"/>
    <w:tmpl w:val="CE60B45A"/>
    <w:lvl w:ilvl="0">
      <w:start w:val="1"/>
      <w:numFmt w:val="decimal"/>
      <w:pStyle w:val="Numbered1"/>
      <w:lvlText w:val="%1."/>
      <w:lvlJc w:val="left"/>
      <w:pPr>
        <w:tabs>
          <w:tab w:val="num" w:pos="1800"/>
        </w:tabs>
        <w:ind w:left="1800" w:hanging="360"/>
      </w:pPr>
      <w:rPr>
        <w:rFonts w:ascii="Arial" w:hAnsi="Arial" w:hint="default"/>
        <w:b w:val="0"/>
        <w:i w:val="0"/>
        <w:color w:val="auto"/>
        <w:sz w:val="20"/>
      </w:rPr>
    </w:lvl>
    <w:lvl w:ilvl="1">
      <w:start w:val="1"/>
      <w:numFmt w:val="lowerLetter"/>
      <w:pStyle w:val="Numbereda"/>
      <w:lvlText w:val="%2."/>
      <w:lvlJc w:val="left"/>
      <w:pPr>
        <w:tabs>
          <w:tab w:val="num" w:pos="2160"/>
        </w:tabs>
        <w:ind w:left="2160" w:hanging="360"/>
      </w:pPr>
      <w:rPr>
        <w:rFonts w:ascii="Arial" w:hAnsi="Arial" w:hint="default"/>
        <w:sz w:val="20"/>
      </w:rPr>
    </w:lvl>
    <w:lvl w:ilvl="2">
      <w:start w:val="1"/>
      <w:numFmt w:val="lowerRoman"/>
      <w:pStyle w:val="numberedi"/>
      <w:lvlText w:val="%3."/>
      <w:lvlJc w:val="left"/>
      <w:pPr>
        <w:tabs>
          <w:tab w:val="num" w:pos="2520"/>
        </w:tabs>
        <w:ind w:left="2520" w:hanging="360"/>
      </w:pPr>
      <w:rPr>
        <w:rFonts w:ascii="Arial" w:hAnsi="Arial" w:hint="default"/>
        <w:sz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right"/>
      <w:pPr>
        <w:tabs>
          <w:tab w:val="num" w:pos="4680"/>
        </w:tabs>
        <w:ind w:left="4680" w:hanging="360"/>
      </w:pPr>
      <w:rPr>
        <w:rFonts w:hint="default"/>
      </w:rPr>
    </w:lvl>
  </w:abstractNum>
  <w:abstractNum w:abstractNumId="10" w15:restartNumberingAfterBreak="0">
    <w:nsid w:val="4D353128"/>
    <w:multiLevelType w:val="hybridMultilevel"/>
    <w:tmpl w:val="1DAA5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E6A22"/>
    <w:multiLevelType w:val="hybridMultilevel"/>
    <w:tmpl w:val="FB9EA72A"/>
    <w:lvl w:ilvl="0" w:tplc="035AF73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129D7"/>
    <w:multiLevelType w:val="hybridMultilevel"/>
    <w:tmpl w:val="0C0CA848"/>
    <w:lvl w:ilvl="0" w:tplc="4C86FE1C">
      <w:start w:val="1"/>
      <w:numFmt w:val="bullet"/>
      <w:pStyle w:val="TableBullet"/>
      <w:lvlText w:val=""/>
      <w:lvlJc w:val="left"/>
      <w:pPr>
        <w:ind w:left="720" w:hanging="360"/>
      </w:pPr>
      <w:rPr>
        <w:rFonts w:ascii="Symbol" w:hAnsi="Symbol" w:hint="default"/>
      </w:rPr>
    </w:lvl>
    <w:lvl w:ilvl="1" w:tplc="18500A44" w:tentative="1">
      <w:start w:val="1"/>
      <w:numFmt w:val="bullet"/>
      <w:lvlText w:val="o"/>
      <w:lvlJc w:val="left"/>
      <w:pPr>
        <w:ind w:left="1440" w:hanging="360"/>
      </w:pPr>
      <w:rPr>
        <w:rFonts w:ascii="Courier New" w:hAnsi="Courier New" w:cs="Courier New" w:hint="default"/>
      </w:rPr>
    </w:lvl>
    <w:lvl w:ilvl="2" w:tplc="372AC010" w:tentative="1">
      <w:start w:val="1"/>
      <w:numFmt w:val="bullet"/>
      <w:lvlText w:val=""/>
      <w:lvlJc w:val="left"/>
      <w:pPr>
        <w:ind w:left="2160" w:hanging="360"/>
      </w:pPr>
      <w:rPr>
        <w:rFonts w:ascii="Wingdings" w:hAnsi="Wingdings" w:hint="default"/>
      </w:rPr>
    </w:lvl>
    <w:lvl w:ilvl="3" w:tplc="B4CA49F8" w:tentative="1">
      <w:start w:val="1"/>
      <w:numFmt w:val="bullet"/>
      <w:lvlText w:val=""/>
      <w:lvlJc w:val="left"/>
      <w:pPr>
        <w:ind w:left="2880" w:hanging="360"/>
      </w:pPr>
      <w:rPr>
        <w:rFonts w:ascii="Symbol" w:hAnsi="Symbol" w:hint="default"/>
      </w:rPr>
    </w:lvl>
    <w:lvl w:ilvl="4" w:tplc="3EEE7BE4" w:tentative="1">
      <w:start w:val="1"/>
      <w:numFmt w:val="bullet"/>
      <w:lvlText w:val="o"/>
      <w:lvlJc w:val="left"/>
      <w:pPr>
        <w:ind w:left="3600" w:hanging="360"/>
      </w:pPr>
      <w:rPr>
        <w:rFonts w:ascii="Courier New" w:hAnsi="Courier New" w:cs="Courier New" w:hint="default"/>
      </w:rPr>
    </w:lvl>
    <w:lvl w:ilvl="5" w:tplc="5ACA6412" w:tentative="1">
      <w:start w:val="1"/>
      <w:numFmt w:val="bullet"/>
      <w:lvlText w:val=""/>
      <w:lvlJc w:val="left"/>
      <w:pPr>
        <w:ind w:left="4320" w:hanging="360"/>
      </w:pPr>
      <w:rPr>
        <w:rFonts w:ascii="Wingdings" w:hAnsi="Wingdings" w:hint="default"/>
      </w:rPr>
    </w:lvl>
    <w:lvl w:ilvl="6" w:tplc="9E4683F4" w:tentative="1">
      <w:start w:val="1"/>
      <w:numFmt w:val="bullet"/>
      <w:lvlText w:val=""/>
      <w:lvlJc w:val="left"/>
      <w:pPr>
        <w:ind w:left="5040" w:hanging="360"/>
      </w:pPr>
      <w:rPr>
        <w:rFonts w:ascii="Symbol" w:hAnsi="Symbol" w:hint="default"/>
      </w:rPr>
    </w:lvl>
    <w:lvl w:ilvl="7" w:tplc="8A42A3E2" w:tentative="1">
      <w:start w:val="1"/>
      <w:numFmt w:val="bullet"/>
      <w:lvlText w:val="o"/>
      <w:lvlJc w:val="left"/>
      <w:pPr>
        <w:ind w:left="5760" w:hanging="360"/>
      </w:pPr>
      <w:rPr>
        <w:rFonts w:ascii="Courier New" w:hAnsi="Courier New" w:cs="Courier New" w:hint="default"/>
      </w:rPr>
    </w:lvl>
    <w:lvl w:ilvl="8" w:tplc="B902F87C" w:tentative="1">
      <w:start w:val="1"/>
      <w:numFmt w:val="bullet"/>
      <w:lvlText w:val=""/>
      <w:lvlJc w:val="left"/>
      <w:pPr>
        <w:ind w:left="6480" w:hanging="360"/>
      </w:pPr>
      <w:rPr>
        <w:rFonts w:ascii="Wingdings" w:hAnsi="Wingdings" w:hint="default"/>
      </w:rPr>
    </w:lvl>
  </w:abstractNum>
  <w:abstractNum w:abstractNumId="13" w15:restartNumberingAfterBreak="0">
    <w:nsid w:val="5AA70D58"/>
    <w:multiLevelType w:val="hybridMultilevel"/>
    <w:tmpl w:val="40AA335E"/>
    <w:lvl w:ilvl="0" w:tplc="4B16E20E">
      <w:start w:val="1"/>
      <w:numFmt w:val="lowerRoman"/>
      <w:pStyle w:val="ListNumber3"/>
      <w:lvlText w:val="%1."/>
      <w:lvlJc w:val="righ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4" w15:restartNumberingAfterBreak="0">
    <w:nsid w:val="5E2277B5"/>
    <w:multiLevelType w:val="multilevel"/>
    <w:tmpl w:val="94FE6BAA"/>
    <w:lvl w:ilvl="0">
      <w:start w:val="1"/>
      <w:numFmt w:val="decimal"/>
      <w:pStyle w:val="ListNumber"/>
      <w:lvlText w:val="%1."/>
      <w:lvlJc w:val="left"/>
      <w:pPr>
        <w:ind w:left="3456" w:hanging="360"/>
      </w:pPr>
      <w:rPr>
        <w:rFonts w:ascii="Museo Sans For Dell" w:hAnsi="Museo Sans For Dell" w:hint="default"/>
        <w:b w:val="0"/>
        <w:i w:val="0"/>
        <w:color w:val="auto"/>
        <w:sz w:val="20"/>
      </w:rPr>
    </w:lvl>
    <w:lvl w:ilvl="1">
      <w:start w:val="1"/>
      <w:numFmt w:val="lowerLetter"/>
      <w:pStyle w:val="ListNumber2"/>
      <w:lvlText w:val="%2."/>
      <w:lvlJc w:val="left"/>
      <w:pPr>
        <w:ind w:left="3816" w:hanging="360"/>
      </w:pPr>
      <w:rPr>
        <w:rFonts w:ascii="Museo Sans For Dell" w:hAnsi="Museo Sans For Dell" w:hint="default"/>
        <w:sz w:val="20"/>
      </w:rPr>
    </w:lvl>
    <w:lvl w:ilvl="2">
      <w:start w:val="1"/>
      <w:numFmt w:val="lowerRoman"/>
      <w:lvlText w:val="%3."/>
      <w:lvlJc w:val="right"/>
      <w:pPr>
        <w:ind w:left="4320" w:hanging="144"/>
      </w:pPr>
      <w:rPr>
        <w:rFonts w:ascii="Museo Sans For Dell" w:hAnsi="Museo Sans For Dell" w:hint="default"/>
        <w:sz w:val="20"/>
      </w:rPr>
    </w:lvl>
    <w:lvl w:ilvl="3">
      <w:start w:val="1"/>
      <w:numFmt w:val="decimal"/>
      <w:lvlText w:val="%4."/>
      <w:lvlJc w:val="left"/>
      <w:pPr>
        <w:ind w:left="4896" w:hanging="360"/>
      </w:pPr>
      <w:rPr>
        <w:rFonts w:hint="default"/>
      </w:rPr>
    </w:lvl>
    <w:lvl w:ilvl="4">
      <w:start w:val="1"/>
      <w:numFmt w:val="lowerLetter"/>
      <w:lvlText w:val="%5."/>
      <w:lvlJc w:val="left"/>
      <w:pPr>
        <w:ind w:left="5616" w:hanging="360"/>
      </w:pPr>
      <w:rPr>
        <w:rFonts w:hint="default"/>
      </w:rPr>
    </w:lvl>
    <w:lvl w:ilvl="5">
      <w:start w:val="1"/>
      <w:numFmt w:val="lowerRoman"/>
      <w:lvlText w:val="%6."/>
      <w:lvlJc w:val="right"/>
      <w:pPr>
        <w:ind w:left="6336" w:hanging="180"/>
      </w:pPr>
      <w:rPr>
        <w:rFonts w:hint="default"/>
      </w:rPr>
    </w:lvl>
    <w:lvl w:ilvl="6">
      <w:start w:val="1"/>
      <w:numFmt w:val="decimal"/>
      <w:lvlText w:val="%7."/>
      <w:lvlJc w:val="left"/>
      <w:pPr>
        <w:ind w:left="7056" w:hanging="360"/>
      </w:pPr>
      <w:rPr>
        <w:rFonts w:hint="default"/>
      </w:rPr>
    </w:lvl>
    <w:lvl w:ilvl="7">
      <w:start w:val="1"/>
      <w:numFmt w:val="lowerLetter"/>
      <w:lvlText w:val="%8."/>
      <w:lvlJc w:val="left"/>
      <w:pPr>
        <w:ind w:left="7776" w:hanging="360"/>
      </w:pPr>
      <w:rPr>
        <w:rFonts w:hint="default"/>
      </w:rPr>
    </w:lvl>
    <w:lvl w:ilvl="8">
      <w:start w:val="1"/>
      <w:numFmt w:val="lowerRoman"/>
      <w:lvlText w:val="%9."/>
      <w:lvlJc w:val="right"/>
      <w:pPr>
        <w:ind w:left="8496" w:hanging="180"/>
      </w:pPr>
      <w:rPr>
        <w:rFonts w:hint="default"/>
      </w:rPr>
    </w:lvl>
  </w:abstractNum>
  <w:abstractNum w:abstractNumId="15" w15:restartNumberingAfterBreak="0">
    <w:nsid w:val="626C1BFF"/>
    <w:multiLevelType w:val="hybridMultilevel"/>
    <w:tmpl w:val="5D90F784"/>
    <w:lvl w:ilvl="0" w:tplc="23942C88">
      <w:start w:val="1"/>
      <w:numFmt w:val="bullet"/>
      <w:pStyle w:val="TableCel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 w15:restartNumberingAfterBreak="0">
    <w:nsid w:val="682B0CC9"/>
    <w:multiLevelType w:val="multilevel"/>
    <w:tmpl w:val="2B1896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C5237DC"/>
    <w:multiLevelType w:val="hybridMultilevel"/>
    <w:tmpl w:val="B09602EE"/>
    <w:lvl w:ilvl="0" w:tplc="B17C6E00">
      <w:start w:val="1"/>
      <w:numFmt w:val="decimal"/>
      <w:pStyle w:val="CaptionTable"/>
      <w:lvlText w:val="Table %1"/>
      <w:lvlJc w:val="left"/>
      <w:pPr>
        <w:ind w:left="216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DA7112" w:tentative="1">
      <w:start w:val="1"/>
      <w:numFmt w:val="lowerLetter"/>
      <w:lvlText w:val="%2."/>
      <w:lvlJc w:val="left"/>
      <w:pPr>
        <w:ind w:left="1080" w:hanging="360"/>
      </w:pPr>
    </w:lvl>
    <w:lvl w:ilvl="2" w:tplc="3F6805AE" w:tentative="1">
      <w:start w:val="1"/>
      <w:numFmt w:val="lowerRoman"/>
      <w:lvlText w:val="%3."/>
      <w:lvlJc w:val="right"/>
      <w:pPr>
        <w:ind w:left="1800" w:hanging="180"/>
      </w:pPr>
    </w:lvl>
    <w:lvl w:ilvl="3" w:tplc="3BE073D6" w:tentative="1">
      <w:start w:val="1"/>
      <w:numFmt w:val="decimal"/>
      <w:lvlText w:val="%4."/>
      <w:lvlJc w:val="left"/>
      <w:pPr>
        <w:ind w:left="2520" w:hanging="360"/>
      </w:pPr>
    </w:lvl>
    <w:lvl w:ilvl="4" w:tplc="46F818D6" w:tentative="1">
      <w:start w:val="1"/>
      <w:numFmt w:val="lowerLetter"/>
      <w:lvlText w:val="%5."/>
      <w:lvlJc w:val="left"/>
      <w:pPr>
        <w:ind w:left="3240" w:hanging="360"/>
      </w:pPr>
    </w:lvl>
    <w:lvl w:ilvl="5" w:tplc="0A140546" w:tentative="1">
      <w:start w:val="1"/>
      <w:numFmt w:val="lowerRoman"/>
      <w:lvlText w:val="%6."/>
      <w:lvlJc w:val="right"/>
      <w:pPr>
        <w:ind w:left="3960" w:hanging="180"/>
      </w:pPr>
    </w:lvl>
    <w:lvl w:ilvl="6" w:tplc="868C180A" w:tentative="1">
      <w:start w:val="1"/>
      <w:numFmt w:val="decimal"/>
      <w:lvlText w:val="%7."/>
      <w:lvlJc w:val="left"/>
      <w:pPr>
        <w:ind w:left="4680" w:hanging="360"/>
      </w:pPr>
    </w:lvl>
    <w:lvl w:ilvl="7" w:tplc="829ACFB8" w:tentative="1">
      <w:start w:val="1"/>
      <w:numFmt w:val="lowerLetter"/>
      <w:lvlText w:val="%8."/>
      <w:lvlJc w:val="left"/>
      <w:pPr>
        <w:ind w:left="5400" w:hanging="360"/>
      </w:pPr>
    </w:lvl>
    <w:lvl w:ilvl="8" w:tplc="678018B0" w:tentative="1">
      <w:start w:val="1"/>
      <w:numFmt w:val="lowerRoman"/>
      <w:lvlText w:val="%9."/>
      <w:lvlJc w:val="right"/>
      <w:pPr>
        <w:ind w:left="6120" w:hanging="180"/>
      </w:pPr>
    </w:lvl>
  </w:abstractNum>
  <w:num w:numId="1">
    <w:abstractNumId w:val="7"/>
  </w:num>
  <w:num w:numId="2">
    <w:abstractNumId w:val="4"/>
  </w:num>
  <w:num w:numId="3">
    <w:abstractNumId w:val="17"/>
  </w:num>
  <w:num w:numId="4">
    <w:abstractNumId w:val="14"/>
  </w:num>
  <w:num w:numId="5">
    <w:abstractNumId w:val="13"/>
  </w:num>
  <w:num w:numId="6">
    <w:abstractNumId w:val="1"/>
  </w:num>
  <w:num w:numId="7">
    <w:abstractNumId w:val="6"/>
  </w:num>
  <w:num w:numId="8">
    <w:abstractNumId w:val="12"/>
  </w:num>
  <w:num w:numId="9">
    <w:abstractNumId w:val="15"/>
  </w:num>
  <w:num w:numId="10">
    <w:abstractNumId w:val="0"/>
  </w:num>
  <w:num w:numId="11">
    <w:abstractNumId w:val="16"/>
  </w:num>
  <w:num w:numId="12">
    <w:abstractNumId w:val="2"/>
  </w:num>
  <w:num w:numId="13">
    <w:abstractNumId w:val="9"/>
  </w:num>
  <w:num w:numId="14">
    <w:abstractNumId w:val="8"/>
  </w:num>
  <w:num w:numId="15">
    <w:abstractNumId w:val="3"/>
  </w:num>
  <w:num w:numId="16">
    <w:abstractNumId w:val="10"/>
  </w:num>
  <w:num w:numId="17">
    <w:abstractNumId w:val="1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E7"/>
    <w:rsid w:val="000004C3"/>
    <w:rsid w:val="00000690"/>
    <w:rsid w:val="00001244"/>
    <w:rsid w:val="00002809"/>
    <w:rsid w:val="00002CD2"/>
    <w:rsid w:val="00003087"/>
    <w:rsid w:val="00003269"/>
    <w:rsid w:val="0000461A"/>
    <w:rsid w:val="00005C9C"/>
    <w:rsid w:val="000110DC"/>
    <w:rsid w:val="000114EB"/>
    <w:rsid w:val="000126C9"/>
    <w:rsid w:val="00012F94"/>
    <w:rsid w:val="000132D6"/>
    <w:rsid w:val="00014681"/>
    <w:rsid w:val="00016936"/>
    <w:rsid w:val="000200DB"/>
    <w:rsid w:val="00021E9C"/>
    <w:rsid w:val="0002242E"/>
    <w:rsid w:val="0002480A"/>
    <w:rsid w:val="000257E3"/>
    <w:rsid w:val="0002613B"/>
    <w:rsid w:val="00026C66"/>
    <w:rsid w:val="0002704C"/>
    <w:rsid w:val="000312AB"/>
    <w:rsid w:val="000319AB"/>
    <w:rsid w:val="00032489"/>
    <w:rsid w:val="00034FEF"/>
    <w:rsid w:val="000358B6"/>
    <w:rsid w:val="00036936"/>
    <w:rsid w:val="000375E6"/>
    <w:rsid w:val="00041463"/>
    <w:rsid w:val="0004276D"/>
    <w:rsid w:val="00043A6F"/>
    <w:rsid w:val="00044351"/>
    <w:rsid w:val="00044568"/>
    <w:rsid w:val="00046772"/>
    <w:rsid w:val="000477B0"/>
    <w:rsid w:val="00047933"/>
    <w:rsid w:val="00052131"/>
    <w:rsid w:val="000521A2"/>
    <w:rsid w:val="00053C32"/>
    <w:rsid w:val="000545B6"/>
    <w:rsid w:val="00055ADC"/>
    <w:rsid w:val="00060437"/>
    <w:rsid w:val="00061FF5"/>
    <w:rsid w:val="0006393D"/>
    <w:rsid w:val="00066067"/>
    <w:rsid w:val="00066906"/>
    <w:rsid w:val="0006762A"/>
    <w:rsid w:val="00070C29"/>
    <w:rsid w:val="00070F94"/>
    <w:rsid w:val="00071082"/>
    <w:rsid w:val="00072325"/>
    <w:rsid w:val="000729EE"/>
    <w:rsid w:val="00073598"/>
    <w:rsid w:val="00073D98"/>
    <w:rsid w:val="00074DCF"/>
    <w:rsid w:val="00082A61"/>
    <w:rsid w:val="00085BE7"/>
    <w:rsid w:val="000860F6"/>
    <w:rsid w:val="00086BBE"/>
    <w:rsid w:val="000934DA"/>
    <w:rsid w:val="0009573F"/>
    <w:rsid w:val="0009689D"/>
    <w:rsid w:val="000A0CA4"/>
    <w:rsid w:val="000A1FEF"/>
    <w:rsid w:val="000A5C5F"/>
    <w:rsid w:val="000A5DDB"/>
    <w:rsid w:val="000A6964"/>
    <w:rsid w:val="000A7C05"/>
    <w:rsid w:val="000B0279"/>
    <w:rsid w:val="000B08EC"/>
    <w:rsid w:val="000B0A5B"/>
    <w:rsid w:val="000B1014"/>
    <w:rsid w:val="000B1094"/>
    <w:rsid w:val="000B1CC3"/>
    <w:rsid w:val="000B2E0D"/>
    <w:rsid w:val="000B4BE0"/>
    <w:rsid w:val="000B5396"/>
    <w:rsid w:val="000B63C1"/>
    <w:rsid w:val="000B655B"/>
    <w:rsid w:val="000B6AB9"/>
    <w:rsid w:val="000B74A9"/>
    <w:rsid w:val="000B767F"/>
    <w:rsid w:val="000C23D1"/>
    <w:rsid w:val="000C32F7"/>
    <w:rsid w:val="000C4ED4"/>
    <w:rsid w:val="000C54CD"/>
    <w:rsid w:val="000C55BC"/>
    <w:rsid w:val="000C588F"/>
    <w:rsid w:val="000C6391"/>
    <w:rsid w:val="000C63C3"/>
    <w:rsid w:val="000C64DC"/>
    <w:rsid w:val="000C658E"/>
    <w:rsid w:val="000D0D72"/>
    <w:rsid w:val="000D1C75"/>
    <w:rsid w:val="000D1E3C"/>
    <w:rsid w:val="000D2261"/>
    <w:rsid w:val="000D5D9F"/>
    <w:rsid w:val="000D6156"/>
    <w:rsid w:val="000D6D78"/>
    <w:rsid w:val="000D7C90"/>
    <w:rsid w:val="000D7EC9"/>
    <w:rsid w:val="000E0038"/>
    <w:rsid w:val="000E2C1A"/>
    <w:rsid w:val="000E2E8C"/>
    <w:rsid w:val="000E384A"/>
    <w:rsid w:val="000E4A6A"/>
    <w:rsid w:val="000E4F97"/>
    <w:rsid w:val="000E61FC"/>
    <w:rsid w:val="000F3007"/>
    <w:rsid w:val="000F3675"/>
    <w:rsid w:val="000F39C6"/>
    <w:rsid w:val="000F66BB"/>
    <w:rsid w:val="000F7CC8"/>
    <w:rsid w:val="00103342"/>
    <w:rsid w:val="00104DBC"/>
    <w:rsid w:val="001060C0"/>
    <w:rsid w:val="00106991"/>
    <w:rsid w:val="001073C4"/>
    <w:rsid w:val="00107EF3"/>
    <w:rsid w:val="00111562"/>
    <w:rsid w:val="00111FDB"/>
    <w:rsid w:val="001142F3"/>
    <w:rsid w:val="001158F1"/>
    <w:rsid w:val="00115B51"/>
    <w:rsid w:val="00116040"/>
    <w:rsid w:val="0011644D"/>
    <w:rsid w:val="0011781A"/>
    <w:rsid w:val="00120A7C"/>
    <w:rsid w:val="001211E9"/>
    <w:rsid w:val="00121716"/>
    <w:rsid w:val="0012348A"/>
    <w:rsid w:val="001238A0"/>
    <w:rsid w:val="001244D9"/>
    <w:rsid w:val="00124F16"/>
    <w:rsid w:val="00127E90"/>
    <w:rsid w:val="00127F9B"/>
    <w:rsid w:val="001307BE"/>
    <w:rsid w:val="00131F59"/>
    <w:rsid w:val="0013337B"/>
    <w:rsid w:val="00133746"/>
    <w:rsid w:val="00133F0D"/>
    <w:rsid w:val="00134467"/>
    <w:rsid w:val="001369E9"/>
    <w:rsid w:val="00137A03"/>
    <w:rsid w:val="00137F6D"/>
    <w:rsid w:val="00141582"/>
    <w:rsid w:val="00141D95"/>
    <w:rsid w:val="00145B24"/>
    <w:rsid w:val="00147423"/>
    <w:rsid w:val="0015043E"/>
    <w:rsid w:val="001508D7"/>
    <w:rsid w:val="00151510"/>
    <w:rsid w:val="00153CBB"/>
    <w:rsid w:val="00153CC5"/>
    <w:rsid w:val="0015507F"/>
    <w:rsid w:val="001550FC"/>
    <w:rsid w:val="001561EF"/>
    <w:rsid w:val="00160FA1"/>
    <w:rsid w:val="001615D4"/>
    <w:rsid w:val="00161E37"/>
    <w:rsid w:val="00162117"/>
    <w:rsid w:val="0016335E"/>
    <w:rsid w:val="00164060"/>
    <w:rsid w:val="00165B71"/>
    <w:rsid w:val="00166241"/>
    <w:rsid w:val="001663C8"/>
    <w:rsid w:val="00166F88"/>
    <w:rsid w:val="00167CEB"/>
    <w:rsid w:val="0017049F"/>
    <w:rsid w:val="00172FD9"/>
    <w:rsid w:val="0017375C"/>
    <w:rsid w:val="00173C29"/>
    <w:rsid w:val="00173E42"/>
    <w:rsid w:val="00176BD2"/>
    <w:rsid w:val="00176CAF"/>
    <w:rsid w:val="00177D78"/>
    <w:rsid w:val="0018117A"/>
    <w:rsid w:val="00181515"/>
    <w:rsid w:val="00181D13"/>
    <w:rsid w:val="001834E6"/>
    <w:rsid w:val="00184CD2"/>
    <w:rsid w:val="0018666C"/>
    <w:rsid w:val="001866D8"/>
    <w:rsid w:val="0018708E"/>
    <w:rsid w:val="001874C3"/>
    <w:rsid w:val="00187675"/>
    <w:rsid w:val="00190348"/>
    <w:rsid w:val="0019224B"/>
    <w:rsid w:val="001938F8"/>
    <w:rsid w:val="001953EB"/>
    <w:rsid w:val="00196581"/>
    <w:rsid w:val="00196AC6"/>
    <w:rsid w:val="001978B5"/>
    <w:rsid w:val="001A040A"/>
    <w:rsid w:val="001A0780"/>
    <w:rsid w:val="001A1167"/>
    <w:rsid w:val="001A2E02"/>
    <w:rsid w:val="001A3F8F"/>
    <w:rsid w:val="001A43E1"/>
    <w:rsid w:val="001A592F"/>
    <w:rsid w:val="001A59E5"/>
    <w:rsid w:val="001B0070"/>
    <w:rsid w:val="001B08DC"/>
    <w:rsid w:val="001B0DB4"/>
    <w:rsid w:val="001B10EE"/>
    <w:rsid w:val="001B17B0"/>
    <w:rsid w:val="001B1C2D"/>
    <w:rsid w:val="001B1E33"/>
    <w:rsid w:val="001B2F39"/>
    <w:rsid w:val="001B54DA"/>
    <w:rsid w:val="001B5C47"/>
    <w:rsid w:val="001B7C9B"/>
    <w:rsid w:val="001C136A"/>
    <w:rsid w:val="001C2543"/>
    <w:rsid w:val="001C2A94"/>
    <w:rsid w:val="001C47AC"/>
    <w:rsid w:val="001C5545"/>
    <w:rsid w:val="001C6CA0"/>
    <w:rsid w:val="001C6F44"/>
    <w:rsid w:val="001C77FE"/>
    <w:rsid w:val="001C7DB1"/>
    <w:rsid w:val="001D1E74"/>
    <w:rsid w:val="001D4691"/>
    <w:rsid w:val="001D5233"/>
    <w:rsid w:val="001D5634"/>
    <w:rsid w:val="001D5CBB"/>
    <w:rsid w:val="001D5EA7"/>
    <w:rsid w:val="001D6237"/>
    <w:rsid w:val="001D694A"/>
    <w:rsid w:val="001D7AE7"/>
    <w:rsid w:val="001E24AD"/>
    <w:rsid w:val="001E2A42"/>
    <w:rsid w:val="001E2AEE"/>
    <w:rsid w:val="001E6186"/>
    <w:rsid w:val="001E6398"/>
    <w:rsid w:val="001E63B9"/>
    <w:rsid w:val="001F1AE0"/>
    <w:rsid w:val="001F5147"/>
    <w:rsid w:val="001F5B20"/>
    <w:rsid w:val="00200523"/>
    <w:rsid w:val="002014A5"/>
    <w:rsid w:val="0020194A"/>
    <w:rsid w:val="00201A78"/>
    <w:rsid w:val="0020287A"/>
    <w:rsid w:val="0020445B"/>
    <w:rsid w:val="00204635"/>
    <w:rsid w:val="00204D8F"/>
    <w:rsid w:val="00206183"/>
    <w:rsid w:val="002108A9"/>
    <w:rsid w:val="00210ADA"/>
    <w:rsid w:val="00212C1A"/>
    <w:rsid w:val="002135DC"/>
    <w:rsid w:val="00213FDB"/>
    <w:rsid w:val="00214B1B"/>
    <w:rsid w:val="00215FBB"/>
    <w:rsid w:val="002161C9"/>
    <w:rsid w:val="002169BF"/>
    <w:rsid w:val="00217D15"/>
    <w:rsid w:val="00220C52"/>
    <w:rsid w:val="002218E0"/>
    <w:rsid w:val="00221B90"/>
    <w:rsid w:val="0022345B"/>
    <w:rsid w:val="00223887"/>
    <w:rsid w:val="0022395C"/>
    <w:rsid w:val="00223D68"/>
    <w:rsid w:val="00224729"/>
    <w:rsid w:val="00224843"/>
    <w:rsid w:val="00224AE7"/>
    <w:rsid w:val="002253F4"/>
    <w:rsid w:val="002301C9"/>
    <w:rsid w:val="00231397"/>
    <w:rsid w:val="0023197A"/>
    <w:rsid w:val="00231EEF"/>
    <w:rsid w:val="002320DF"/>
    <w:rsid w:val="00232198"/>
    <w:rsid w:val="002341D0"/>
    <w:rsid w:val="00237BAE"/>
    <w:rsid w:val="002400AB"/>
    <w:rsid w:val="002402BB"/>
    <w:rsid w:val="00242209"/>
    <w:rsid w:val="0024222C"/>
    <w:rsid w:val="0024287A"/>
    <w:rsid w:val="00244B82"/>
    <w:rsid w:val="00244C94"/>
    <w:rsid w:val="00244F38"/>
    <w:rsid w:val="002450E9"/>
    <w:rsid w:val="00245608"/>
    <w:rsid w:val="00245834"/>
    <w:rsid w:val="002470B0"/>
    <w:rsid w:val="00250CDA"/>
    <w:rsid w:val="002511BF"/>
    <w:rsid w:val="00251D7A"/>
    <w:rsid w:val="00251E31"/>
    <w:rsid w:val="00252119"/>
    <w:rsid w:val="0025266A"/>
    <w:rsid w:val="002529BB"/>
    <w:rsid w:val="00254274"/>
    <w:rsid w:val="002552DD"/>
    <w:rsid w:val="00257B8E"/>
    <w:rsid w:val="0026089B"/>
    <w:rsid w:val="00260D5D"/>
    <w:rsid w:val="00261FE8"/>
    <w:rsid w:val="00262135"/>
    <w:rsid w:val="00262B09"/>
    <w:rsid w:val="0026457E"/>
    <w:rsid w:val="00264AEB"/>
    <w:rsid w:val="00267375"/>
    <w:rsid w:val="00267430"/>
    <w:rsid w:val="00267A0F"/>
    <w:rsid w:val="00270480"/>
    <w:rsid w:val="00272389"/>
    <w:rsid w:val="002728C5"/>
    <w:rsid w:val="00272A32"/>
    <w:rsid w:val="002733E2"/>
    <w:rsid w:val="002749A9"/>
    <w:rsid w:val="00276996"/>
    <w:rsid w:val="00276B47"/>
    <w:rsid w:val="00277DED"/>
    <w:rsid w:val="00280F46"/>
    <w:rsid w:val="0028149A"/>
    <w:rsid w:val="00282418"/>
    <w:rsid w:val="00284ACA"/>
    <w:rsid w:val="00285528"/>
    <w:rsid w:val="0028577D"/>
    <w:rsid w:val="00285838"/>
    <w:rsid w:val="002869A6"/>
    <w:rsid w:val="0028722B"/>
    <w:rsid w:val="0028746B"/>
    <w:rsid w:val="00291B88"/>
    <w:rsid w:val="00292E2D"/>
    <w:rsid w:val="002A13E6"/>
    <w:rsid w:val="002A1879"/>
    <w:rsid w:val="002A1A87"/>
    <w:rsid w:val="002A1DC5"/>
    <w:rsid w:val="002A1F95"/>
    <w:rsid w:val="002A36A2"/>
    <w:rsid w:val="002A36C1"/>
    <w:rsid w:val="002A38EB"/>
    <w:rsid w:val="002A43B0"/>
    <w:rsid w:val="002A46A7"/>
    <w:rsid w:val="002A4F0C"/>
    <w:rsid w:val="002A5C6D"/>
    <w:rsid w:val="002A5E04"/>
    <w:rsid w:val="002A762F"/>
    <w:rsid w:val="002A7F9D"/>
    <w:rsid w:val="002B0D83"/>
    <w:rsid w:val="002B1D63"/>
    <w:rsid w:val="002B1F31"/>
    <w:rsid w:val="002B2428"/>
    <w:rsid w:val="002B258E"/>
    <w:rsid w:val="002B4012"/>
    <w:rsid w:val="002B5CCF"/>
    <w:rsid w:val="002B5FF0"/>
    <w:rsid w:val="002B771A"/>
    <w:rsid w:val="002C0B93"/>
    <w:rsid w:val="002C0D7B"/>
    <w:rsid w:val="002C22D8"/>
    <w:rsid w:val="002C3215"/>
    <w:rsid w:val="002C367D"/>
    <w:rsid w:val="002C3D50"/>
    <w:rsid w:val="002C411D"/>
    <w:rsid w:val="002C448E"/>
    <w:rsid w:val="002C4A14"/>
    <w:rsid w:val="002C5326"/>
    <w:rsid w:val="002C5DCB"/>
    <w:rsid w:val="002C6202"/>
    <w:rsid w:val="002C647E"/>
    <w:rsid w:val="002C6F16"/>
    <w:rsid w:val="002D089E"/>
    <w:rsid w:val="002D0A6F"/>
    <w:rsid w:val="002D109B"/>
    <w:rsid w:val="002D168C"/>
    <w:rsid w:val="002D1BEA"/>
    <w:rsid w:val="002D2DBC"/>
    <w:rsid w:val="002D353D"/>
    <w:rsid w:val="002D4CE2"/>
    <w:rsid w:val="002D50B0"/>
    <w:rsid w:val="002D6041"/>
    <w:rsid w:val="002D70D0"/>
    <w:rsid w:val="002E0701"/>
    <w:rsid w:val="002E0B38"/>
    <w:rsid w:val="002E16DE"/>
    <w:rsid w:val="002E519E"/>
    <w:rsid w:val="002E5783"/>
    <w:rsid w:val="002F072B"/>
    <w:rsid w:val="002F1FF0"/>
    <w:rsid w:val="002F2A71"/>
    <w:rsid w:val="002F3C19"/>
    <w:rsid w:val="002F4BBD"/>
    <w:rsid w:val="002F53C6"/>
    <w:rsid w:val="002F54B1"/>
    <w:rsid w:val="002F7E34"/>
    <w:rsid w:val="00300356"/>
    <w:rsid w:val="00300707"/>
    <w:rsid w:val="0030098C"/>
    <w:rsid w:val="00300DCE"/>
    <w:rsid w:val="003014DD"/>
    <w:rsid w:val="00302096"/>
    <w:rsid w:val="00303279"/>
    <w:rsid w:val="00303893"/>
    <w:rsid w:val="00303A8B"/>
    <w:rsid w:val="0030456A"/>
    <w:rsid w:val="00305630"/>
    <w:rsid w:val="003058F0"/>
    <w:rsid w:val="00306962"/>
    <w:rsid w:val="00306AAA"/>
    <w:rsid w:val="003075DE"/>
    <w:rsid w:val="0031058E"/>
    <w:rsid w:val="00311A73"/>
    <w:rsid w:val="00312016"/>
    <w:rsid w:val="0031212F"/>
    <w:rsid w:val="00312B9D"/>
    <w:rsid w:val="00313801"/>
    <w:rsid w:val="0031544D"/>
    <w:rsid w:val="00317E96"/>
    <w:rsid w:val="00321589"/>
    <w:rsid w:val="0032264E"/>
    <w:rsid w:val="00323261"/>
    <w:rsid w:val="003233DE"/>
    <w:rsid w:val="003237D5"/>
    <w:rsid w:val="0032447A"/>
    <w:rsid w:val="00326826"/>
    <w:rsid w:val="0033018B"/>
    <w:rsid w:val="0033024E"/>
    <w:rsid w:val="0033036C"/>
    <w:rsid w:val="00332643"/>
    <w:rsid w:val="0033316D"/>
    <w:rsid w:val="003347A3"/>
    <w:rsid w:val="00334FCE"/>
    <w:rsid w:val="003371E9"/>
    <w:rsid w:val="0033745E"/>
    <w:rsid w:val="0034198E"/>
    <w:rsid w:val="00341ECB"/>
    <w:rsid w:val="00342EBE"/>
    <w:rsid w:val="00343D46"/>
    <w:rsid w:val="00343F6C"/>
    <w:rsid w:val="0034780C"/>
    <w:rsid w:val="0035008A"/>
    <w:rsid w:val="003517C2"/>
    <w:rsid w:val="003519DA"/>
    <w:rsid w:val="0035225E"/>
    <w:rsid w:val="00352C37"/>
    <w:rsid w:val="00353A8D"/>
    <w:rsid w:val="00354511"/>
    <w:rsid w:val="00357C87"/>
    <w:rsid w:val="00360E00"/>
    <w:rsid w:val="003618BE"/>
    <w:rsid w:val="00362B36"/>
    <w:rsid w:val="00362C57"/>
    <w:rsid w:val="00364591"/>
    <w:rsid w:val="00364E1B"/>
    <w:rsid w:val="003654A9"/>
    <w:rsid w:val="00365ADE"/>
    <w:rsid w:val="00365E3E"/>
    <w:rsid w:val="003670D8"/>
    <w:rsid w:val="00367E3E"/>
    <w:rsid w:val="0037188C"/>
    <w:rsid w:val="00372B4F"/>
    <w:rsid w:val="00372BE0"/>
    <w:rsid w:val="00372CDD"/>
    <w:rsid w:val="00375323"/>
    <w:rsid w:val="00376C76"/>
    <w:rsid w:val="003770DE"/>
    <w:rsid w:val="003807B1"/>
    <w:rsid w:val="003821D6"/>
    <w:rsid w:val="003832F2"/>
    <w:rsid w:val="00383BF8"/>
    <w:rsid w:val="00384276"/>
    <w:rsid w:val="00384C8F"/>
    <w:rsid w:val="00384DCC"/>
    <w:rsid w:val="003860B0"/>
    <w:rsid w:val="00386295"/>
    <w:rsid w:val="00386932"/>
    <w:rsid w:val="00386C2A"/>
    <w:rsid w:val="0038781C"/>
    <w:rsid w:val="00387C67"/>
    <w:rsid w:val="00390538"/>
    <w:rsid w:val="00391E31"/>
    <w:rsid w:val="003953DA"/>
    <w:rsid w:val="003964C0"/>
    <w:rsid w:val="00396F86"/>
    <w:rsid w:val="003A2D75"/>
    <w:rsid w:val="003A4DF5"/>
    <w:rsid w:val="003A4F19"/>
    <w:rsid w:val="003A58BB"/>
    <w:rsid w:val="003A735E"/>
    <w:rsid w:val="003B1C5F"/>
    <w:rsid w:val="003B1E30"/>
    <w:rsid w:val="003B20AA"/>
    <w:rsid w:val="003B216E"/>
    <w:rsid w:val="003B23EC"/>
    <w:rsid w:val="003B27B2"/>
    <w:rsid w:val="003B2FD6"/>
    <w:rsid w:val="003B4D64"/>
    <w:rsid w:val="003B5B54"/>
    <w:rsid w:val="003C071C"/>
    <w:rsid w:val="003C34DB"/>
    <w:rsid w:val="003C43EA"/>
    <w:rsid w:val="003C4418"/>
    <w:rsid w:val="003C5642"/>
    <w:rsid w:val="003C5D49"/>
    <w:rsid w:val="003C7B7C"/>
    <w:rsid w:val="003C7F07"/>
    <w:rsid w:val="003D17DD"/>
    <w:rsid w:val="003D1D5A"/>
    <w:rsid w:val="003D2116"/>
    <w:rsid w:val="003D2353"/>
    <w:rsid w:val="003D379B"/>
    <w:rsid w:val="003D4AFD"/>
    <w:rsid w:val="003D50A2"/>
    <w:rsid w:val="003D5DE3"/>
    <w:rsid w:val="003D5F46"/>
    <w:rsid w:val="003D76C5"/>
    <w:rsid w:val="003D7D43"/>
    <w:rsid w:val="003E0C5B"/>
    <w:rsid w:val="003E2086"/>
    <w:rsid w:val="003E34E9"/>
    <w:rsid w:val="003E387D"/>
    <w:rsid w:val="003E3C3A"/>
    <w:rsid w:val="003E4109"/>
    <w:rsid w:val="003E5949"/>
    <w:rsid w:val="003E5A45"/>
    <w:rsid w:val="003F0404"/>
    <w:rsid w:val="003F14F0"/>
    <w:rsid w:val="003F1AA7"/>
    <w:rsid w:val="003F1E72"/>
    <w:rsid w:val="003F297B"/>
    <w:rsid w:val="003F33A0"/>
    <w:rsid w:val="003F38FF"/>
    <w:rsid w:val="003F57C6"/>
    <w:rsid w:val="003F5CD1"/>
    <w:rsid w:val="003F60DA"/>
    <w:rsid w:val="003F6C3D"/>
    <w:rsid w:val="00400BC9"/>
    <w:rsid w:val="004016F6"/>
    <w:rsid w:val="00401A90"/>
    <w:rsid w:val="00401CA5"/>
    <w:rsid w:val="00401D69"/>
    <w:rsid w:val="00404BFF"/>
    <w:rsid w:val="00406EFB"/>
    <w:rsid w:val="0040704C"/>
    <w:rsid w:val="004071AF"/>
    <w:rsid w:val="00407311"/>
    <w:rsid w:val="00407C44"/>
    <w:rsid w:val="0041194B"/>
    <w:rsid w:val="0041198F"/>
    <w:rsid w:val="00411C1E"/>
    <w:rsid w:val="00411CF8"/>
    <w:rsid w:val="00411FF9"/>
    <w:rsid w:val="00413248"/>
    <w:rsid w:val="00414EF8"/>
    <w:rsid w:val="00420473"/>
    <w:rsid w:val="00420BAB"/>
    <w:rsid w:val="00422EEA"/>
    <w:rsid w:val="0042408A"/>
    <w:rsid w:val="00424D12"/>
    <w:rsid w:val="00425EDC"/>
    <w:rsid w:val="00426207"/>
    <w:rsid w:val="004264E9"/>
    <w:rsid w:val="00426651"/>
    <w:rsid w:val="00426E11"/>
    <w:rsid w:val="00427BD5"/>
    <w:rsid w:val="00430991"/>
    <w:rsid w:val="00430D8D"/>
    <w:rsid w:val="0043136F"/>
    <w:rsid w:val="004329DD"/>
    <w:rsid w:val="004329F5"/>
    <w:rsid w:val="0043303D"/>
    <w:rsid w:val="004331B1"/>
    <w:rsid w:val="00433E01"/>
    <w:rsid w:val="004357FF"/>
    <w:rsid w:val="004360DC"/>
    <w:rsid w:val="00436EDA"/>
    <w:rsid w:val="00437E0B"/>
    <w:rsid w:val="0044104C"/>
    <w:rsid w:val="004418FE"/>
    <w:rsid w:val="004421FA"/>
    <w:rsid w:val="00443D3C"/>
    <w:rsid w:val="004444A4"/>
    <w:rsid w:val="0044792C"/>
    <w:rsid w:val="0045021E"/>
    <w:rsid w:val="004514D5"/>
    <w:rsid w:val="00451617"/>
    <w:rsid w:val="00453323"/>
    <w:rsid w:val="00453BD5"/>
    <w:rsid w:val="004545B1"/>
    <w:rsid w:val="00455910"/>
    <w:rsid w:val="0045600A"/>
    <w:rsid w:val="0045690A"/>
    <w:rsid w:val="0045708D"/>
    <w:rsid w:val="00460E19"/>
    <w:rsid w:val="00463BF3"/>
    <w:rsid w:val="00465D56"/>
    <w:rsid w:val="00467A7C"/>
    <w:rsid w:val="00467FE6"/>
    <w:rsid w:val="00470239"/>
    <w:rsid w:val="0047063C"/>
    <w:rsid w:val="0047273C"/>
    <w:rsid w:val="00472E0C"/>
    <w:rsid w:val="00474548"/>
    <w:rsid w:val="00474DF8"/>
    <w:rsid w:val="00476163"/>
    <w:rsid w:val="00476391"/>
    <w:rsid w:val="004771D0"/>
    <w:rsid w:val="00477513"/>
    <w:rsid w:val="00480566"/>
    <w:rsid w:val="00481390"/>
    <w:rsid w:val="00482352"/>
    <w:rsid w:val="00484A64"/>
    <w:rsid w:val="00484F87"/>
    <w:rsid w:val="0048527B"/>
    <w:rsid w:val="00486662"/>
    <w:rsid w:val="004867DB"/>
    <w:rsid w:val="004874B3"/>
    <w:rsid w:val="00487A22"/>
    <w:rsid w:val="00487C55"/>
    <w:rsid w:val="00490508"/>
    <w:rsid w:val="00490B6A"/>
    <w:rsid w:val="00490F29"/>
    <w:rsid w:val="00492B93"/>
    <w:rsid w:val="00493450"/>
    <w:rsid w:val="0049422D"/>
    <w:rsid w:val="004946A4"/>
    <w:rsid w:val="0049492D"/>
    <w:rsid w:val="0049589D"/>
    <w:rsid w:val="00495D68"/>
    <w:rsid w:val="00497552"/>
    <w:rsid w:val="00497BA6"/>
    <w:rsid w:val="00497CFD"/>
    <w:rsid w:val="004A181E"/>
    <w:rsid w:val="004A2072"/>
    <w:rsid w:val="004A3475"/>
    <w:rsid w:val="004A3DFB"/>
    <w:rsid w:val="004A5315"/>
    <w:rsid w:val="004A67A4"/>
    <w:rsid w:val="004B0F16"/>
    <w:rsid w:val="004B3315"/>
    <w:rsid w:val="004B4C4B"/>
    <w:rsid w:val="004B4E13"/>
    <w:rsid w:val="004B57D6"/>
    <w:rsid w:val="004B5EB1"/>
    <w:rsid w:val="004B6C35"/>
    <w:rsid w:val="004B7C1A"/>
    <w:rsid w:val="004B7FB2"/>
    <w:rsid w:val="004C12C1"/>
    <w:rsid w:val="004C1AF3"/>
    <w:rsid w:val="004C2C7F"/>
    <w:rsid w:val="004C4031"/>
    <w:rsid w:val="004C432E"/>
    <w:rsid w:val="004C49AF"/>
    <w:rsid w:val="004C60F9"/>
    <w:rsid w:val="004C62DB"/>
    <w:rsid w:val="004C664F"/>
    <w:rsid w:val="004C70D9"/>
    <w:rsid w:val="004C7E8E"/>
    <w:rsid w:val="004D39D1"/>
    <w:rsid w:val="004D3A39"/>
    <w:rsid w:val="004D4235"/>
    <w:rsid w:val="004D520E"/>
    <w:rsid w:val="004D54A3"/>
    <w:rsid w:val="004D5C0F"/>
    <w:rsid w:val="004D6FE5"/>
    <w:rsid w:val="004D747D"/>
    <w:rsid w:val="004E0B91"/>
    <w:rsid w:val="004E1E2C"/>
    <w:rsid w:val="004E1F0B"/>
    <w:rsid w:val="004E20FD"/>
    <w:rsid w:val="004E241D"/>
    <w:rsid w:val="004E2A74"/>
    <w:rsid w:val="004E2E38"/>
    <w:rsid w:val="004E3844"/>
    <w:rsid w:val="004E4E9F"/>
    <w:rsid w:val="004E5C56"/>
    <w:rsid w:val="004E6870"/>
    <w:rsid w:val="004F3975"/>
    <w:rsid w:val="004F46E2"/>
    <w:rsid w:val="004F48A7"/>
    <w:rsid w:val="004F4960"/>
    <w:rsid w:val="004F76A7"/>
    <w:rsid w:val="005009A5"/>
    <w:rsid w:val="005039B1"/>
    <w:rsid w:val="00503CD1"/>
    <w:rsid w:val="00503F36"/>
    <w:rsid w:val="00504454"/>
    <w:rsid w:val="00505BF2"/>
    <w:rsid w:val="00506641"/>
    <w:rsid w:val="00507851"/>
    <w:rsid w:val="00510453"/>
    <w:rsid w:val="0051086A"/>
    <w:rsid w:val="00510891"/>
    <w:rsid w:val="00511B69"/>
    <w:rsid w:val="0051316E"/>
    <w:rsid w:val="0051356C"/>
    <w:rsid w:val="005147E7"/>
    <w:rsid w:val="00515152"/>
    <w:rsid w:val="0051606A"/>
    <w:rsid w:val="005176B3"/>
    <w:rsid w:val="00520421"/>
    <w:rsid w:val="0052168D"/>
    <w:rsid w:val="00521B9F"/>
    <w:rsid w:val="0052377C"/>
    <w:rsid w:val="005246F8"/>
    <w:rsid w:val="00526B19"/>
    <w:rsid w:val="00526DDF"/>
    <w:rsid w:val="005270E4"/>
    <w:rsid w:val="005279AE"/>
    <w:rsid w:val="00530CE0"/>
    <w:rsid w:val="00530FA3"/>
    <w:rsid w:val="00531699"/>
    <w:rsid w:val="0053231C"/>
    <w:rsid w:val="0053244A"/>
    <w:rsid w:val="00535213"/>
    <w:rsid w:val="00535C1F"/>
    <w:rsid w:val="00536E66"/>
    <w:rsid w:val="00537230"/>
    <w:rsid w:val="005418AA"/>
    <w:rsid w:val="00543182"/>
    <w:rsid w:val="00543288"/>
    <w:rsid w:val="00546E7B"/>
    <w:rsid w:val="00547255"/>
    <w:rsid w:val="005473DD"/>
    <w:rsid w:val="00550695"/>
    <w:rsid w:val="005517C5"/>
    <w:rsid w:val="00554260"/>
    <w:rsid w:val="00554E26"/>
    <w:rsid w:val="0055671B"/>
    <w:rsid w:val="00561EDA"/>
    <w:rsid w:val="00563E70"/>
    <w:rsid w:val="0056770C"/>
    <w:rsid w:val="00570160"/>
    <w:rsid w:val="005703CB"/>
    <w:rsid w:val="005709A2"/>
    <w:rsid w:val="00570B41"/>
    <w:rsid w:val="005726A2"/>
    <w:rsid w:val="00573197"/>
    <w:rsid w:val="00575015"/>
    <w:rsid w:val="00577222"/>
    <w:rsid w:val="00577D6E"/>
    <w:rsid w:val="0058160C"/>
    <w:rsid w:val="00581D9F"/>
    <w:rsid w:val="0058219C"/>
    <w:rsid w:val="00582E46"/>
    <w:rsid w:val="0058320D"/>
    <w:rsid w:val="00583765"/>
    <w:rsid w:val="00584C6F"/>
    <w:rsid w:val="00584CEA"/>
    <w:rsid w:val="00585BE9"/>
    <w:rsid w:val="00585FF8"/>
    <w:rsid w:val="00587412"/>
    <w:rsid w:val="00587974"/>
    <w:rsid w:val="005918F9"/>
    <w:rsid w:val="00591ED2"/>
    <w:rsid w:val="005932B2"/>
    <w:rsid w:val="0059424E"/>
    <w:rsid w:val="00594759"/>
    <w:rsid w:val="00595BCE"/>
    <w:rsid w:val="005965D2"/>
    <w:rsid w:val="005973C7"/>
    <w:rsid w:val="005A1785"/>
    <w:rsid w:val="005A4B8A"/>
    <w:rsid w:val="005A64E7"/>
    <w:rsid w:val="005A6B97"/>
    <w:rsid w:val="005A7C33"/>
    <w:rsid w:val="005B28C2"/>
    <w:rsid w:val="005B2992"/>
    <w:rsid w:val="005B438D"/>
    <w:rsid w:val="005B4E78"/>
    <w:rsid w:val="005B62DE"/>
    <w:rsid w:val="005B6BEB"/>
    <w:rsid w:val="005C155F"/>
    <w:rsid w:val="005C181E"/>
    <w:rsid w:val="005C2884"/>
    <w:rsid w:val="005C2DBC"/>
    <w:rsid w:val="005C4DB7"/>
    <w:rsid w:val="005C6E8D"/>
    <w:rsid w:val="005D057C"/>
    <w:rsid w:val="005D0D5F"/>
    <w:rsid w:val="005D112F"/>
    <w:rsid w:val="005D1A9C"/>
    <w:rsid w:val="005D37CC"/>
    <w:rsid w:val="005D38EA"/>
    <w:rsid w:val="005D4549"/>
    <w:rsid w:val="005D4889"/>
    <w:rsid w:val="005D53A2"/>
    <w:rsid w:val="005D757D"/>
    <w:rsid w:val="005E0EAB"/>
    <w:rsid w:val="005E4B06"/>
    <w:rsid w:val="005E5EA1"/>
    <w:rsid w:val="005F0C8A"/>
    <w:rsid w:val="005F43F6"/>
    <w:rsid w:val="005F6585"/>
    <w:rsid w:val="005F670D"/>
    <w:rsid w:val="005F744A"/>
    <w:rsid w:val="0060085F"/>
    <w:rsid w:val="00600E48"/>
    <w:rsid w:val="00601091"/>
    <w:rsid w:val="006031D7"/>
    <w:rsid w:val="006042E7"/>
    <w:rsid w:val="0060460E"/>
    <w:rsid w:val="006060D9"/>
    <w:rsid w:val="00607503"/>
    <w:rsid w:val="006117C0"/>
    <w:rsid w:val="00612549"/>
    <w:rsid w:val="0061556D"/>
    <w:rsid w:val="0061614E"/>
    <w:rsid w:val="00617326"/>
    <w:rsid w:val="00621218"/>
    <w:rsid w:val="00622ECE"/>
    <w:rsid w:val="00623095"/>
    <w:rsid w:val="006263CF"/>
    <w:rsid w:val="00626E63"/>
    <w:rsid w:val="00631499"/>
    <w:rsid w:val="00631A0F"/>
    <w:rsid w:val="006328E3"/>
    <w:rsid w:val="006347C6"/>
    <w:rsid w:val="00636071"/>
    <w:rsid w:val="00637638"/>
    <w:rsid w:val="00640023"/>
    <w:rsid w:val="0064121F"/>
    <w:rsid w:val="00643926"/>
    <w:rsid w:val="006458C7"/>
    <w:rsid w:val="0065062F"/>
    <w:rsid w:val="00651759"/>
    <w:rsid w:val="00652CCB"/>
    <w:rsid w:val="00652D9B"/>
    <w:rsid w:val="00653B79"/>
    <w:rsid w:val="006558AF"/>
    <w:rsid w:val="00656B75"/>
    <w:rsid w:val="0066139C"/>
    <w:rsid w:val="0066171F"/>
    <w:rsid w:val="00663491"/>
    <w:rsid w:val="00663BB2"/>
    <w:rsid w:val="00664561"/>
    <w:rsid w:val="00664D4B"/>
    <w:rsid w:val="0066556D"/>
    <w:rsid w:val="006709AA"/>
    <w:rsid w:val="00671E1E"/>
    <w:rsid w:val="006730C0"/>
    <w:rsid w:val="00673A5C"/>
    <w:rsid w:val="00673C4D"/>
    <w:rsid w:val="00674B7E"/>
    <w:rsid w:val="00674FF8"/>
    <w:rsid w:val="00676442"/>
    <w:rsid w:val="006767B7"/>
    <w:rsid w:val="006768B5"/>
    <w:rsid w:val="006775F4"/>
    <w:rsid w:val="00677662"/>
    <w:rsid w:val="00677E6F"/>
    <w:rsid w:val="00680027"/>
    <w:rsid w:val="006810AD"/>
    <w:rsid w:val="006837DC"/>
    <w:rsid w:val="006843C7"/>
    <w:rsid w:val="006846FB"/>
    <w:rsid w:val="00685919"/>
    <w:rsid w:val="00685B39"/>
    <w:rsid w:val="00686999"/>
    <w:rsid w:val="00687EDD"/>
    <w:rsid w:val="00690827"/>
    <w:rsid w:val="00692108"/>
    <w:rsid w:val="00692CB3"/>
    <w:rsid w:val="00693164"/>
    <w:rsid w:val="00695AAC"/>
    <w:rsid w:val="006964B1"/>
    <w:rsid w:val="0069695A"/>
    <w:rsid w:val="0069744E"/>
    <w:rsid w:val="00697D42"/>
    <w:rsid w:val="006A15A7"/>
    <w:rsid w:val="006A1794"/>
    <w:rsid w:val="006A226B"/>
    <w:rsid w:val="006A456F"/>
    <w:rsid w:val="006A48F0"/>
    <w:rsid w:val="006A5995"/>
    <w:rsid w:val="006A6F98"/>
    <w:rsid w:val="006B1793"/>
    <w:rsid w:val="006B1A4C"/>
    <w:rsid w:val="006B1C33"/>
    <w:rsid w:val="006B2226"/>
    <w:rsid w:val="006B2CAC"/>
    <w:rsid w:val="006B42B8"/>
    <w:rsid w:val="006B728F"/>
    <w:rsid w:val="006B7932"/>
    <w:rsid w:val="006C138D"/>
    <w:rsid w:val="006C30D3"/>
    <w:rsid w:val="006C409D"/>
    <w:rsid w:val="006C45DA"/>
    <w:rsid w:val="006C4A54"/>
    <w:rsid w:val="006C5050"/>
    <w:rsid w:val="006D14FD"/>
    <w:rsid w:val="006D35A5"/>
    <w:rsid w:val="006D3977"/>
    <w:rsid w:val="006D421B"/>
    <w:rsid w:val="006D5095"/>
    <w:rsid w:val="006D5CE9"/>
    <w:rsid w:val="006E050C"/>
    <w:rsid w:val="006E1A36"/>
    <w:rsid w:val="006E1CBA"/>
    <w:rsid w:val="006E2967"/>
    <w:rsid w:val="006E4137"/>
    <w:rsid w:val="006E5676"/>
    <w:rsid w:val="006E72AE"/>
    <w:rsid w:val="006E796E"/>
    <w:rsid w:val="006F046C"/>
    <w:rsid w:val="006F21DB"/>
    <w:rsid w:val="006F390E"/>
    <w:rsid w:val="006F3D83"/>
    <w:rsid w:val="006F47FD"/>
    <w:rsid w:val="006F6B45"/>
    <w:rsid w:val="006F6CE0"/>
    <w:rsid w:val="006F6E37"/>
    <w:rsid w:val="006F7B09"/>
    <w:rsid w:val="007000C0"/>
    <w:rsid w:val="00700703"/>
    <w:rsid w:val="00700737"/>
    <w:rsid w:val="00700AAD"/>
    <w:rsid w:val="007031D5"/>
    <w:rsid w:val="00703E5F"/>
    <w:rsid w:val="00705423"/>
    <w:rsid w:val="00705B89"/>
    <w:rsid w:val="00706495"/>
    <w:rsid w:val="0070671B"/>
    <w:rsid w:val="0070773D"/>
    <w:rsid w:val="00707BF8"/>
    <w:rsid w:val="00707D13"/>
    <w:rsid w:val="00711E59"/>
    <w:rsid w:val="007123DE"/>
    <w:rsid w:val="0071248B"/>
    <w:rsid w:val="00712692"/>
    <w:rsid w:val="00712BD7"/>
    <w:rsid w:val="00713C9B"/>
    <w:rsid w:val="007200CC"/>
    <w:rsid w:val="007201C4"/>
    <w:rsid w:val="00720DAC"/>
    <w:rsid w:val="00721147"/>
    <w:rsid w:val="007223EE"/>
    <w:rsid w:val="007229A6"/>
    <w:rsid w:val="007231C8"/>
    <w:rsid w:val="0072467D"/>
    <w:rsid w:val="0072507F"/>
    <w:rsid w:val="0072693B"/>
    <w:rsid w:val="007279B2"/>
    <w:rsid w:val="0073042D"/>
    <w:rsid w:val="0073095D"/>
    <w:rsid w:val="00731D3B"/>
    <w:rsid w:val="00732A73"/>
    <w:rsid w:val="00733B6E"/>
    <w:rsid w:val="00733C68"/>
    <w:rsid w:val="0073409F"/>
    <w:rsid w:val="00737997"/>
    <w:rsid w:val="007402D0"/>
    <w:rsid w:val="007429FA"/>
    <w:rsid w:val="00742AA2"/>
    <w:rsid w:val="00742CB4"/>
    <w:rsid w:val="007438B3"/>
    <w:rsid w:val="00744CB6"/>
    <w:rsid w:val="0074514D"/>
    <w:rsid w:val="007470F9"/>
    <w:rsid w:val="007478BC"/>
    <w:rsid w:val="007501AB"/>
    <w:rsid w:val="0075080F"/>
    <w:rsid w:val="00750D41"/>
    <w:rsid w:val="0075170A"/>
    <w:rsid w:val="00751E96"/>
    <w:rsid w:val="007527A4"/>
    <w:rsid w:val="00752AB4"/>
    <w:rsid w:val="00757D21"/>
    <w:rsid w:val="0076104B"/>
    <w:rsid w:val="007619A4"/>
    <w:rsid w:val="00763E65"/>
    <w:rsid w:val="00763F0A"/>
    <w:rsid w:val="00764171"/>
    <w:rsid w:val="00765EE8"/>
    <w:rsid w:val="00766D56"/>
    <w:rsid w:val="007672F7"/>
    <w:rsid w:val="00767B45"/>
    <w:rsid w:val="00770BF0"/>
    <w:rsid w:val="00772B73"/>
    <w:rsid w:val="0077443B"/>
    <w:rsid w:val="00775223"/>
    <w:rsid w:val="007764CD"/>
    <w:rsid w:val="0078140A"/>
    <w:rsid w:val="00781CA8"/>
    <w:rsid w:val="007820D5"/>
    <w:rsid w:val="00782533"/>
    <w:rsid w:val="0078318B"/>
    <w:rsid w:val="00783E7C"/>
    <w:rsid w:val="00785AC9"/>
    <w:rsid w:val="00786BBB"/>
    <w:rsid w:val="00786E6F"/>
    <w:rsid w:val="007876FD"/>
    <w:rsid w:val="00787FC9"/>
    <w:rsid w:val="00793051"/>
    <w:rsid w:val="00796E9B"/>
    <w:rsid w:val="00797E3F"/>
    <w:rsid w:val="007A0360"/>
    <w:rsid w:val="007A1480"/>
    <w:rsid w:val="007A2B52"/>
    <w:rsid w:val="007A34F7"/>
    <w:rsid w:val="007A36F1"/>
    <w:rsid w:val="007A5884"/>
    <w:rsid w:val="007A616C"/>
    <w:rsid w:val="007A61E1"/>
    <w:rsid w:val="007A69B4"/>
    <w:rsid w:val="007A7A78"/>
    <w:rsid w:val="007A7EE1"/>
    <w:rsid w:val="007B0141"/>
    <w:rsid w:val="007B0312"/>
    <w:rsid w:val="007B09A2"/>
    <w:rsid w:val="007B0A04"/>
    <w:rsid w:val="007B21D9"/>
    <w:rsid w:val="007B494C"/>
    <w:rsid w:val="007B6970"/>
    <w:rsid w:val="007B6BB6"/>
    <w:rsid w:val="007B70FA"/>
    <w:rsid w:val="007B7ACE"/>
    <w:rsid w:val="007B7C48"/>
    <w:rsid w:val="007B7C7E"/>
    <w:rsid w:val="007C1309"/>
    <w:rsid w:val="007C13B4"/>
    <w:rsid w:val="007C1E26"/>
    <w:rsid w:val="007C2DF7"/>
    <w:rsid w:val="007C2E98"/>
    <w:rsid w:val="007C33B1"/>
    <w:rsid w:val="007C376E"/>
    <w:rsid w:val="007C6902"/>
    <w:rsid w:val="007C6AB7"/>
    <w:rsid w:val="007D1069"/>
    <w:rsid w:val="007D18EC"/>
    <w:rsid w:val="007D2CA6"/>
    <w:rsid w:val="007D44CF"/>
    <w:rsid w:val="007D5763"/>
    <w:rsid w:val="007D5A78"/>
    <w:rsid w:val="007D6565"/>
    <w:rsid w:val="007E0093"/>
    <w:rsid w:val="007E2C32"/>
    <w:rsid w:val="007E2C6F"/>
    <w:rsid w:val="007E4763"/>
    <w:rsid w:val="007E5D02"/>
    <w:rsid w:val="007E71BE"/>
    <w:rsid w:val="007E7457"/>
    <w:rsid w:val="007E77EA"/>
    <w:rsid w:val="007F031A"/>
    <w:rsid w:val="007F16A3"/>
    <w:rsid w:val="007F1E3E"/>
    <w:rsid w:val="007F2A1C"/>
    <w:rsid w:val="007F321A"/>
    <w:rsid w:val="007F3324"/>
    <w:rsid w:val="007F3714"/>
    <w:rsid w:val="007F3FA3"/>
    <w:rsid w:val="007F4CBD"/>
    <w:rsid w:val="007F6120"/>
    <w:rsid w:val="007F6447"/>
    <w:rsid w:val="007F78A2"/>
    <w:rsid w:val="007F7CA2"/>
    <w:rsid w:val="00800ECE"/>
    <w:rsid w:val="008017BE"/>
    <w:rsid w:val="00806256"/>
    <w:rsid w:val="00806702"/>
    <w:rsid w:val="00807CFD"/>
    <w:rsid w:val="0081175B"/>
    <w:rsid w:val="00812CF7"/>
    <w:rsid w:val="00817488"/>
    <w:rsid w:val="00817693"/>
    <w:rsid w:val="008224E2"/>
    <w:rsid w:val="008224F2"/>
    <w:rsid w:val="008236FB"/>
    <w:rsid w:val="00823F17"/>
    <w:rsid w:val="00824B15"/>
    <w:rsid w:val="00824F74"/>
    <w:rsid w:val="0082523B"/>
    <w:rsid w:val="008252E8"/>
    <w:rsid w:val="008257DA"/>
    <w:rsid w:val="008262A2"/>
    <w:rsid w:val="00826C47"/>
    <w:rsid w:val="00827B56"/>
    <w:rsid w:val="00827C32"/>
    <w:rsid w:val="00830B94"/>
    <w:rsid w:val="0083151E"/>
    <w:rsid w:val="00832FDA"/>
    <w:rsid w:val="008338EF"/>
    <w:rsid w:val="00836723"/>
    <w:rsid w:val="00837766"/>
    <w:rsid w:val="008429A2"/>
    <w:rsid w:val="00843766"/>
    <w:rsid w:val="00843FA8"/>
    <w:rsid w:val="00844132"/>
    <w:rsid w:val="008450A4"/>
    <w:rsid w:val="0084531A"/>
    <w:rsid w:val="008469D2"/>
    <w:rsid w:val="00850BBE"/>
    <w:rsid w:val="00850DE5"/>
    <w:rsid w:val="00850ECD"/>
    <w:rsid w:val="00851290"/>
    <w:rsid w:val="00851A78"/>
    <w:rsid w:val="008530A8"/>
    <w:rsid w:val="00853BB7"/>
    <w:rsid w:val="0085422F"/>
    <w:rsid w:val="00854E01"/>
    <w:rsid w:val="00855162"/>
    <w:rsid w:val="0085533A"/>
    <w:rsid w:val="00856619"/>
    <w:rsid w:val="00856D0B"/>
    <w:rsid w:val="008573D1"/>
    <w:rsid w:val="0085775B"/>
    <w:rsid w:val="00857D27"/>
    <w:rsid w:val="00865A14"/>
    <w:rsid w:val="0086646A"/>
    <w:rsid w:val="00866513"/>
    <w:rsid w:val="00867236"/>
    <w:rsid w:val="00867D60"/>
    <w:rsid w:val="008710B4"/>
    <w:rsid w:val="008716E0"/>
    <w:rsid w:val="00872B57"/>
    <w:rsid w:val="00873EC8"/>
    <w:rsid w:val="00874AB9"/>
    <w:rsid w:val="00875AA7"/>
    <w:rsid w:val="00875AFF"/>
    <w:rsid w:val="00877CA2"/>
    <w:rsid w:val="0088084E"/>
    <w:rsid w:val="00880F8E"/>
    <w:rsid w:val="00882899"/>
    <w:rsid w:val="00883BE3"/>
    <w:rsid w:val="00885A1F"/>
    <w:rsid w:val="00886E61"/>
    <w:rsid w:val="00887614"/>
    <w:rsid w:val="00887A27"/>
    <w:rsid w:val="00892049"/>
    <w:rsid w:val="00892627"/>
    <w:rsid w:val="008927D6"/>
    <w:rsid w:val="00892E4C"/>
    <w:rsid w:val="00894B86"/>
    <w:rsid w:val="00895797"/>
    <w:rsid w:val="00895D0B"/>
    <w:rsid w:val="00896648"/>
    <w:rsid w:val="0089783B"/>
    <w:rsid w:val="008A0A76"/>
    <w:rsid w:val="008A10DE"/>
    <w:rsid w:val="008A3D66"/>
    <w:rsid w:val="008A4071"/>
    <w:rsid w:val="008A4430"/>
    <w:rsid w:val="008A46D5"/>
    <w:rsid w:val="008A491C"/>
    <w:rsid w:val="008B22A3"/>
    <w:rsid w:val="008B368A"/>
    <w:rsid w:val="008B57F9"/>
    <w:rsid w:val="008B6004"/>
    <w:rsid w:val="008B6904"/>
    <w:rsid w:val="008B76E6"/>
    <w:rsid w:val="008B7A17"/>
    <w:rsid w:val="008C0726"/>
    <w:rsid w:val="008C2501"/>
    <w:rsid w:val="008C3742"/>
    <w:rsid w:val="008C38D6"/>
    <w:rsid w:val="008C4A04"/>
    <w:rsid w:val="008C4BCA"/>
    <w:rsid w:val="008C4CC7"/>
    <w:rsid w:val="008C52C7"/>
    <w:rsid w:val="008C5623"/>
    <w:rsid w:val="008C6C4F"/>
    <w:rsid w:val="008C7E75"/>
    <w:rsid w:val="008D08DD"/>
    <w:rsid w:val="008D093A"/>
    <w:rsid w:val="008D0BDA"/>
    <w:rsid w:val="008D1CED"/>
    <w:rsid w:val="008D20C2"/>
    <w:rsid w:val="008D2FA6"/>
    <w:rsid w:val="008D5528"/>
    <w:rsid w:val="008D55FC"/>
    <w:rsid w:val="008E0B2D"/>
    <w:rsid w:val="008E3074"/>
    <w:rsid w:val="008E492F"/>
    <w:rsid w:val="008E5571"/>
    <w:rsid w:val="008E58CA"/>
    <w:rsid w:val="008E6335"/>
    <w:rsid w:val="008E7013"/>
    <w:rsid w:val="008F0F29"/>
    <w:rsid w:val="008F1942"/>
    <w:rsid w:val="008F4DB4"/>
    <w:rsid w:val="008F5989"/>
    <w:rsid w:val="008F5A92"/>
    <w:rsid w:val="008F5BCF"/>
    <w:rsid w:val="008F5F20"/>
    <w:rsid w:val="008F6507"/>
    <w:rsid w:val="008F78CF"/>
    <w:rsid w:val="00901071"/>
    <w:rsid w:val="009026DF"/>
    <w:rsid w:val="00902F21"/>
    <w:rsid w:val="00903CE3"/>
    <w:rsid w:val="00904161"/>
    <w:rsid w:val="00905A4A"/>
    <w:rsid w:val="00905D3B"/>
    <w:rsid w:val="00911A48"/>
    <w:rsid w:val="009141C1"/>
    <w:rsid w:val="00916862"/>
    <w:rsid w:val="00916D3D"/>
    <w:rsid w:val="0091709A"/>
    <w:rsid w:val="009212A1"/>
    <w:rsid w:val="00922564"/>
    <w:rsid w:val="00922EDB"/>
    <w:rsid w:val="00923430"/>
    <w:rsid w:val="00923744"/>
    <w:rsid w:val="00924673"/>
    <w:rsid w:val="00926956"/>
    <w:rsid w:val="00926E89"/>
    <w:rsid w:val="00930342"/>
    <w:rsid w:val="009307F0"/>
    <w:rsid w:val="00930B6C"/>
    <w:rsid w:val="0093178D"/>
    <w:rsid w:val="00931858"/>
    <w:rsid w:val="00931EA8"/>
    <w:rsid w:val="00933E0D"/>
    <w:rsid w:val="00934145"/>
    <w:rsid w:val="009343DC"/>
    <w:rsid w:val="00934D0A"/>
    <w:rsid w:val="00934EC6"/>
    <w:rsid w:val="0093525D"/>
    <w:rsid w:val="00935C40"/>
    <w:rsid w:val="00935C60"/>
    <w:rsid w:val="00935F59"/>
    <w:rsid w:val="00937253"/>
    <w:rsid w:val="00940994"/>
    <w:rsid w:val="00943579"/>
    <w:rsid w:val="009436DB"/>
    <w:rsid w:val="00943C1A"/>
    <w:rsid w:val="009440EF"/>
    <w:rsid w:val="0094635B"/>
    <w:rsid w:val="00950154"/>
    <w:rsid w:val="00950CC7"/>
    <w:rsid w:val="0095406B"/>
    <w:rsid w:val="00954ACE"/>
    <w:rsid w:val="00955599"/>
    <w:rsid w:val="0095572D"/>
    <w:rsid w:val="00956E1D"/>
    <w:rsid w:val="00960D29"/>
    <w:rsid w:val="009613E6"/>
    <w:rsid w:val="0096143F"/>
    <w:rsid w:val="00961634"/>
    <w:rsid w:val="00961686"/>
    <w:rsid w:val="00961D12"/>
    <w:rsid w:val="00963164"/>
    <w:rsid w:val="00963E95"/>
    <w:rsid w:val="0096439B"/>
    <w:rsid w:val="009656E0"/>
    <w:rsid w:val="00965A4A"/>
    <w:rsid w:val="00966A14"/>
    <w:rsid w:val="00966FB8"/>
    <w:rsid w:val="009676F4"/>
    <w:rsid w:val="00970F6E"/>
    <w:rsid w:val="00972372"/>
    <w:rsid w:val="00972491"/>
    <w:rsid w:val="0097271B"/>
    <w:rsid w:val="00972DDE"/>
    <w:rsid w:val="00973071"/>
    <w:rsid w:val="00974B11"/>
    <w:rsid w:val="00974FFB"/>
    <w:rsid w:val="0097710F"/>
    <w:rsid w:val="00977EAC"/>
    <w:rsid w:val="0098088D"/>
    <w:rsid w:val="009816FB"/>
    <w:rsid w:val="00981757"/>
    <w:rsid w:val="00982B04"/>
    <w:rsid w:val="009855DE"/>
    <w:rsid w:val="0099153D"/>
    <w:rsid w:val="00991A3C"/>
    <w:rsid w:val="00992550"/>
    <w:rsid w:val="00992FFE"/>
    <w:rsid w:val="0099598A"/>
    <w:rsid w:val="00995A16"/>
    <w:rsid w:val="00996A4C"/>
    <w:rsid w:val="00996C73"/>
    <w:rsid w:val="009A2D09"/>
    <w:rsid w:val="009A33B3"/>
    <w:rsid w:val="009A3BA3"/>
    <w:rsid w:val="009A415E"/>
    <w:rsid w:val="009A6199"/>
    <w:rsid w:val="009A61A7"/>
    <w:rsid w:val="009A729D"/>
    <w:rsid w:val="009B0A64"/>
    <w:rsid w:val="009B2CE1"/>
    <w:rsid w:val="009B4239"/>
    <w:rsid w:val="009B5D5E"/>
    <w:rsid w:val="009B68FF"/>
    <w:rsid w:val="009C0D94"/>
    <w:rsid w:val="009C1AD7"/>
    <w:rsid w:val="009C42FE"/>
    <w:rsid w:val="009C725E"/>
    <w:rsid w:val="009D0207"/>
    <w:rsid w:val="009D0CC6"/>
    <w:rsid w:val="009D1A9A"/>
    <w:rsid w:val="009D1D85"/>
    <w:rsid w:val="009D25CD"/>
    <w:rsid w:val="009D3363"/>
    <w:rsid w:val="009D3647"/>
    <w:rsid w:val="009D3CEE"/>
    <w:rsid w:val="009D7160"/>
    <w:rsid w:val="009E0D96"/>
    <w:rsid w:val="009E1489"/>
    <w:rsid w:val="009E21CC"/>
    <w:rsid w:val="009E2599"/>
    <w:rsid w:val="009E4F05"/>
    <w:rsid w:val="009E630D"/>
    <w:rsid w:val="009F0399"/>
    <w:rsid w:val="009F06BD"/>
    <w:rsid w:val="009F21B7"/>
    <w:rsid w:val="009F3B96"/>
    <w:rsid w:val="009F59A0"/>
    <w:rsid w:val="00A00556"/>
    <w:rsid w:val="00A00913"/>
    <w:rsid w:val="00A015A2"/>
    <w:rsid w:val="00A01E0E"/>
    <w:rsid w:val="00A03066"/>
    <w:rsid w:val="00A0399B"/>
    <w:rsid w:val="00A03B47"/>
    <w:rsid w:val="00A04688"/>
    <w:rsid w:val="00A059F1"/>
    <w:rsid w:val="00A060CF"/>
    <w:rsid w:val="00A068AF"/>
    <w:rsid w:val="00A06D41"/>
    <w:rsid w:val="00A0766E"/>
    <w:rsid w:val="00A13C18"/>
    <w:rsid w:val="00A144C2"/>
    <w:rsid w:val="00A14598"/>
    <w:rsid w:val="00A15244"/>
    <w:rsid w:val="00A152D7"/>
    <w:rsid w:val="00A166BF"/>
    <w:rsid w:val="00A17441"/>
    <w:rsid w:val="00A218BA"/>
    <w:rsid w:val="00A21A5C"/>
    <w:rsid w:val="00A22085"/>
    <w:rsid w:val="00A23137"/>
    <w:rsid w:val="00A23288"/>
    <w:rsid w:val="00A237ED"/>
    <w:rsid w:val="00A2425A"/>
    <w:rsid w:val="00A25506"/>
    <w:rsid w:val="00A2596B"/>
    <w:rsid w:val="00A30002"/>
    <w:rsid w:val="00A30B48"/>
    <w:rsid w:val="00A31AC5"/>
    <w:rsid w:val="00A34924"/>
    <w:rsid w:val="00A34D30"/>
    <w:rsid w:val="00A353C5"/>
    <w:rsid w:val="00A36669"/>
    <w:rsid w:val="00A36BDD"/>
    <w:rsid w:val="00A36CAB"/>
    <w:rsid w:val="00A36D93"/>
    <w:rsid w:val="00A36ED2"/>
    <w:rsid w:val="00A37655"/>
    <w:rsid w:val="00A40A54"/>
    <w:rsid w:val="00A40C08"/>
    <w:rsid w:val="00A41466"/>
    <w:rsid w:val="00A421F9"/>
    <w:rsid w:val="00A423CC"/>
    <w:rsid w:val="00A438C3"/>
    <w:rsid w:val="00A4507E"/>
    <w:rsid w:val="00A45C54"/>
    <w:rsid w:val="00A52517"/>
    <w:rsid w:val="00A53EBF"/>
    <w:rsid w:val="00A5408C"/>
    <w:rsid w:val="00A55446"/>
    <w:rsid w:val="00A55545"/>
    <w:rsid w:val="00A55D13"/>
    <w:rsid w:val="00A56CB4"/>
    <w:rsid w:val="00A605E7"/>
    <w:rsid w:val="00A60632"/>
    <w:rsid w:val="00A6063F"/>
    <w:rsid w:val="00A6067F"/>
    <w:rsid w:val="00A6098A"/>
    <w:rsid w:val="00A60A79"/>
    <w:rsid w:val="00A62055"/>
    <w:rsid w:val="00A625E9"/>
    <w:rsid w:val="00A6336A"/>
    <w:rsid w:val="00A6383C"/>
    <w:rsid w:val="00A64288"/>
    <w:rsid w:val="00A646CD"/>
    <w:rsid w:val="00A65A30"/>
    <w:rsid w:val="00A65A62"/>
    <w:rsid w:val="00A6738E"/>
    <w:rsid w:val="00A67FAA"/>
    <w:rsid w:val="00A709A4"/>
    <w:rsid w:val="00A70ECD"/>
    <w:rsid w:val="00A71431"/>
    <w:rsid w:val="00A7198C"/>
    <w:rsid w:val="00A724B0"/>
    <w:rsid w:val="00A733AF"/>
    <w:rsid w:val="00A74655"/>
    <w:rsid w:val="00A74D00"/>
    <w:rsid w:val="00A75D8D"/>
    <w:rsid w:val="00A761F8"/>
    <w:rsid w:val="00A806F4"/>
    <w:rsid w:val="00A82201"/>
    <w:rsid w:val="00A82BE8"/>
    <w:rsid w:val="00A90338"/>
    <w:rsid w:val="00A90CE9"/>
    <w:rsid w:val="00A90E41"/>
    <w:rsid w:val="00A91845"/>
    <w:rsid w:val="00A9215D"/>
    <w:rsid w:val="00A94755"/>
    <w:rsid w:val="00A956EB"/>
    <w:rsid w:val="00A95851"/>
    <w:rsid w:val="00A96752"/>
    <w:rsid w:val="00AA1E8C"/>
    <w:rsid w:val="00AA25EA"/>
    <w:rsid w:val="00AA3E70"/>
    <w:rsid w:val="00AA3F49"/>
    <w:rsid w:val="00AA5B35"/>
    <w:rsid w:val="00AB1990"/>
    <w:rsid w:val="00AB1CF3"/>
    <w:rsid w:val="00AB23DF"/>
    <w:rsid w:val="00AB3775"/>
    <w:rsid w:val="00AB3805"/>
    <w:rsid w:val="00AB3911"/>
    <w:rsid w:val="00AB40B9"/>
    <w:rsid w:val="00AB4563"/>
    <w:rsid w:val="00AB6886"/>
    <w:rsid w:val="00AB75B1"/>
    <w:rsid w:val="00AC0806"/>
    <w:rsid w:val="00AC1ADB"/>
    <w:rsid w:val="00AC2585"/>
    <w:rsid w:val="00AC3948"/>
    <w:rsid w:val="00AC4D59"/>
    <w:rsid w:val="00AC50B0"/>
    <w:rsid w:val="00AC5E4B"/>
    <w:rsid w:val="00AC6BB4"/>
    <w:rsid w:val="00AD0553"/>
    <w:rsid w:val="00AD254B"/>
    <w:rsid w:val="00AD3107"/>
    <w:rsid w:val="00AD3708"/>
    <w:rsid w:val="00AD3E2E"/>
    <w:rsid w:val="00AD4DBC"/>
    <w:rsid w:val="00AD5814"/>
    <w:rsid w:val="00AD5C99"/>
    <w:rsid w:val="00AD6412"/>
    <w:rsid w:val="00AD7435"/>
    <w:rsid w:val="00AE2FC7"/>
    <w:rsid w:val="00AE4CAC"/>
    <w:rsid w:val="00AE4EF5"/>
    <w:rsid w:val="00AE580C"/>
    <w:rsid w:val="00AE5B26"/>
    <w:rsid w:val="00AE5FEF"/>
    <w:rsid w:val="00AE7785"/>
    <w:rsid w:val="00AE7E31"/>
    <w:rsid w:val="00AF00BA"/>
    <w:rsid w:val="00AF17F2"/>
    <w:rsid w:val="00AF21E4"/>
    <w:rsid w:val="00AF2C35"/>
    <w:rsid w:val="00AF376F"/>
    <w:rsid w:val="00AF4380"/>
    <w:rsid w:val="00AF513F"/>
    <w:rsid w:val="00B022DC"/>
    <w:rsid w:val="00B03D28"/>
    <w:rsid w:val="00B07D57"/>
    <w:rsid w:val="00B10D1F"/>
    <w:rsid w:val="00B11E49"/>
    <w:rsid w:val="00B125CD"/>
    <w:rsid w:val="00B13521"/>
    <w:rsid w:val="00B15738"/>
    <w:rsid w:val="00B16C08"/>
    <w:rsid w:val="00B171B0"/>
    <w:rsid w:val="00B174E9"/>
    <w:rsid w:val="00B17AEB"/>
    <w:rsid w:val="00B17C61"/>
    <w:rsid w:val="00B20FEC"/>
    <w:rsid w:val="00B2180D"/>
    <w:rsid w:val="00B22DE1"/>
    <w:rsid w:val="00B24061"/>
    <w:rsid w:val="00B24303"/>
    <w:rsid w:val="00B2767B"/>
    <w:rsid w:val="00B27DD6"/>
    <w:rsid w:val="00B301DD"/>
    <w:rsid w:val="00B31353"/>
    <w:rsid w:val="00B31BA9"/>
    <w:rsid w:val="00B32CB9"/>
    <w:rsid w:val="00B32E90"/>
    <w:rsid w:val="00B33A57"/>
    <w:rsid w:val="00B34ED3"/>
    <w:rsid w:val="00B36316"/>
    <w:rsid w:val="00B363B3"/>
    <w:rsid w:val="00B366A0"/>
    <w:rsid w:val="00B3749C"/>
    <w:rsid w:val="00B41289"/>
    <w:rsid w:val="00B43F4A"/>
    <w:rsid w:val="00B441ED"/>
    <w:rsid w:val="00B4463D"/>
    <w:rsid w:val="00B45134"/>
    <w:rsid w:val="00B45FAA"/>
    <w:rsid w:val="00B46C69"/>
    <w:rsid w:val="00B46ECB"/>
    <w:rsid w:val="00B476B4"/>
    <w:rsid w:val="00B478AA"/>
    <w:rsid w:val="00B47A90"/>
    <w:rsid w:val="00B47E44"/>
    <w:rsid w:val="00B50B83"/>
    <w:rsid w:val="00B517A8"/>
    <w:rsid w:val="00B521F6"/>
    <w:rsid w:val="00B53AA2"/>
    <w:rsid w:val="00B54070"/>
    <w:rsid w:val="00B5442A"/>
    <w:rsid w:val="00B56F27"/>
    <w:rsid w:val="00B57CDE"/>
    <w:rsid w:val="00B604DA"/>
    <w:rsid w:val="00B61453"/>
    <w:rsid w:val="00B61BF1"/>
    <w:rsid w:val="00B65863"/>
    <w:rsid w:val="00B661DB"/>
    <w:rsid w:val="00B706B9"/>
    <w:rsid w:val="00B708E6"/>
    <w:rsid w:val="00B733C3"/>
    <w:rsid w:val="00B73C7F"/>
    <w:rsid w:val="00B74BDF"/>
    <w:rsid w:val="00B74E5A"/>
    <w:rsid w:val="00B757DA"/>
    <w:rsid w:val="00B75A93"/>
    <w:rsid w:val="00B76D3E"/>
    <w:rsid w:val="00B77E47"/>
    <w:rsid w:val="00B80254"/>
    <w:rsid w:val="00B80DF3"/>
    <w:rsid w:val="00B811D8"/>
    <w:rsid w:val="00B81868"/>
    <w:rsid w:val="00B82E6C"/>
    <w:rsid w:val="00B83060"/>
    <w:rsid w:val="00B832B0"/>
    <w:rsid w:val="00B84726"/>
    <w:rsid w:val="00B849B1"/>
    <w:rsid w:val="00B869AB"/>
    <w:rsid w:val="00B869FA"/>
    <w:rsid w:val="00B86CC9"/>
    <w:rsid w:val="00B87466"/>
    <w:rsid w:val="00B9143E"/>
    <w:rsid w:val="00B925DA"/>
    <w:rsid w:val="00B92F38"/>
    <w:rsid w:val="00B93AD0"/>
    <w:rsid w:val="00B9405E"/>
    <w:rsid w:val="00B94E97"/>
    <w:rsid w:val="00B953A5"/>
    <w:rsid w:val="00B95E8E"/>
    <w:rsid w:val="00B964AE"/>
    <w:rsid w:val="00B97B81"/>
    <w:rsid w:val="00B97C1B"/>
    <w:rsid w:val="00BA008E"/>
    <w:rsid w:val="00BA1760"/>
    <w:rsid w:val="00BA26C0"/>
    <w:rsid w:val="00BA286F"/>
    <w:rsid w:val="00BA290E"/>
    <w:rsid w:val="00BA509B"/>
    <w:rsid w:val="00BA5129"/>
    <w:rsid w:val="00BA59BA"/>
    <w:rsid w:val="00BA5BAB"/>
    <w:rsid w:val="00BA657C"/>
    <w:rsid w:val="00BA6A47"/>
    <w:rsid w:val="00BA6D06"/>
    <w:rsid w:val="00BA705B"/>
    <w:rsid w:val="00BA71B8"/>
    <w:rsid w:val="00BB0B00"/>
    <w:rsid w:val="00BB0EB9"/>
    <w:rsid w:val="00BB1D16"/>
    <w:rsid w:val="00BB28DC"/>
    <w:rsid w:val="00BB33C5"/>
    <w:rsid w:val="00BB3E54"/>
    <w:rsid w:val="00BB6274"/>
    <w:rsid w:val="00BC0430"/>
    <w:rsid w:val="00BC26BA"/>
    <w:rsid w:val="00BC442F"/>
    <w:rsid w:val="00BC4F9D"/>
    <w:rsid w:val="00BC7743"/>
    <w:rsid w:val="00BC779B"/>
    <w:rsid w:val="00BD094E"/>
    <w:rsid w:val="00BD1DA6"/>
    <w:rsid w:val="00BD25F1"/>
    <w:rsid w:val="00BD3AFB"/>
    <w:rsid w:val="00BD4160"/>
    <w:rsid w:val="00BD58A2"/>
    <w:rsid w:val="00BD6062"/>
    <w:rsid w:val="00BD688B"/>
    <w:rsid w:val="00BD700C"/>
    <w:rsid w:val="00BD70AF"/>
    <w:rsid w:val="00BE0580"/>
    <w:rsid w:val="00BE061F"/>
    <w:rsid w:val="00BE30AF"/>
    <w:rsid w:val="00BE54CD"/>
    <w:rsid w:val="00BE64B1"/>
    <w:rsid w:val="00BE65F7"/>
    <w:rsid w:val="00BF00D3"/>
    <w:rsid w:val="00BF0781"/>
    <w:rsid w:val="00BF0BDD"/>
    <w:rsid w:val="00BF3589"/>
    <w:rsid w:val="00BF3E87"/>
    <w:rsid w:val="00BF4235"/>
    <w:rsid w:val="00BF4D5F"/>
    <w:rsid w:val="00BF54A2"/>
    <w:rsid w:val="00BF5F89"/>
    <w:rsid w:val="00BF64B4"/>
    <w:rsid w:val="00BF67F8"/>
    <w:rsid w:val="00BF7324"/>
    <w:rsid w:val="00BF75E6"/>
    <w:rsid w:val="00BF7AD5"/>
    <w:rsid w:val="00C01EEE"/>
    <w:rsid w:val="00C0286E"/>
    <w:rsid w:val="00C02AF3"/>
    <w:rsid w:val="00C02F8F"/>
    <w:rsid w:val="00C05668"/>
    <w:rsid w:val="00C0644D"/>
    <w:rsid w:val="00C0762B"/>
    <w:rsid w:val="00C07A08"/>
    <w:rsid w:val="00C07AE5"/>
    <w:rsid w:val="00C1009D"/>
    <w:rsid w:val="00C109D0"/>
    <w:rsid w:val="00C115BD"/>
    <w:rsid w:val="00C117B7"/>
    <w:rsid w:val="00C11BCF"/>
    <w:rsid w:val="00C1349A"/>
    <w:rsid w:val="00C140ED"/>
    <w:rsid w:val="00C15D69"/>
    <w:rsid w:val="00C168DC"/>
    <w:rsid w:val="00C16C8D"/>
    <w:rsid w:val="00C173D3"/>
    <w:rsid w:val="00C2006D"/>
    <w:rsid w:val="00C20836"/>
    <w:rsid w:val="00C21FFC"/>
    <w:rsid w:val="00C23AEF"/>
    <w:rsid w:val="00C2458B"/>
    <w:rsid w:val="00C245C4"/>
    <w:rsid w:val="00C24AD1"/>
    <w:rsid w:val="00C25196"/>
    <w:rsid w:val="00C25224"/>
    <w:rsid w:val="00C25457"/>
    <w:rsid w:val="00C2697C"/>
    <w:rsid w:val="00C30EBB"/>
    <w:rsid w:val="00C312E6"/>
    <w:rsid w:val="00C313BE"/>
    <w:rsid w:val="00C31CFD"/>
    <w:rsid w:val="00C32081"/>
    <w:rsid w:val="00C33C77"/>
    <w:rsid w:val="00C36955"/>
    <w:rsid w:val="00C40BA8"/>
    <w:rsid w:val="00C41D3C"/>
    <w:rsid w:val="00C44A2A"/>
    <w:rsid w:val="00C45172"/>
    <w:rsid w:val="00C45936"/>
    <w:rsid w:val="00C45A0F"/>
    <w:rsid w:val="00C45D30"/>
    <w:rsid w:val="00C46517"/>
    <w:rsid w:val="00C46E58"/>
    <w:rsid w:val="00C4751A"/>
    <w:rsid w:val="00C47CDD"/>
    <w:rsid w:val="00C50180"/>
    <w:rsid w:val="00C50271"/>
    <w:rsid w:val="00C512FA"/>
    <w:rsid w:val="00C51E21"/>
    <w:rsid w:val="00C52298"/>
    <w:rsid w:val="00C52F29"/>
    <w:rsid w:val="00C5305E"/>
    <w:rsid w:val="00C530AF"/>
    <w:rsid w:val="00C5356D"/>
    <w:rsid w:val="00C55453"/>
    <w:rsid w:val="00C554DF"/>
    <w:rsid w:val="00C57580"/>
    <w:rsid w:val="00C57AC8"/>
    <w:rsid w:val="00C57BF4"/>
    <w:rsid w:val="00C60043"/>
    <w:rsid w:val="00C6308B"/>
    <w:rsid w:val="00C67390"/>
    <w:rsid w:val="00C673D7"/>
    <w:rsid w:val="00C715C8"/>
    <w:rsid w:val="00C74251"/>
    <w:rsid w:val="00C74E41"/>
    <w:rsid w:val="00C7558A"/>
    <w:rsid w:val="00C76DD8"/>
    <w:rsid w:val="00C77493"/>
    <w:rsid w:val="00C8014E"/>
    <w:rsid w:val="00C80198"/>
    <w:rsid w:val="00C80F8C"/>
    <w:rsid w:val="00C84767"/>
    <w:rsid w:val="00C86825"/>
    <w:rsid w:val="00C878F9"/>
    <w:rsid w:val="00C90085"/>
    <w:rsid w:val="00C91AC0"/>
    <w:rsid w:val="00C92727"/>
    <w:rsid w:val="00C94794"/>
    <w:rsid w:val="00C94932"/>
    <w:rsid w:val="00C9572A"/>
    <w:rsid w:val="00C97529"/>
    <w:rsid w:val="00C9786C"/>
    <w:rsid w:val="00C97C38"/>
    <w:rsid w:val="00CA0301"/>
    <w:rsid w:val="00CA0C40"/>
    <w:rsid w:val="00CA1247"/>
    <w:rsid w:val="00CA3A4F"/>
    <w:rsid w:val="00CA4593"/>
    <w:rsid w:val="00CA4859"/>
    <w:rsid w:val="00CA50E7"/>
    <w:rsid w:val="00CA6695"/>
    <w:rsid w:val="00CB01D5"/>
    <w:rsid w:val="00CB198B"/>
    <w:rsid w:val="00CB1AE3"/>
    <w:rsid w:val="00CB1DA5"/>
    <w:rsid w:val="00CB1EAA"/>
    <w:rsid w:val="00CB2832"/>
    <w:rsid w:val="00CB2AC9"/>
    <w:rsid w:val="00CB2C1B"/>
    <w:rsid w:val="00CB338F"/>
    <w:rsid w:val="00CB4860"/>
    <w:rsid w:val="00CB6105"/>
    <w:rsid w:val="00CB67D2"/>
    <w:rsid w:val="00CB687C"/>
    <w:rsid w:val="00CB6BBD"/>
    <w:rsid w:val="00CB71FE"/>
    <w:rsid w:val="00CB795A"/>
    <w:rsid w:val="00CC2524"/>
    <w:rsid w:val="00CC287A"/>
    <w:rsid w:val="00CC2CAA"/>
    <w:rsid w:val="00CC2D2E"/>
    <w:rsid w:val="00CC3408"/>
    <w:rsid w:val="00CC731B"/>
    <w:rsid w:val="00CC7A9B"/>
    <w:rsid w:val="00CC7F66"/>
    <w:rsid w:val="00CD0F80"/>
    <w:rsid w:val="00CD1922"/>
    <w:rsid w:val="00CD2C98"/>
    <w:rsid w:val="00CD33DF"/>
    <w:rsid w:val="00CD48D4"/>
    <w:rsid w:val="00CD4949"/>
    <w:rsid w:val="00CD6B07"/>
    <w:rsid w:val="00CD6E4F"/>
    <w:rsid w:val="00CD78B5"/>
    <w:rsid w:val="00CE0E0C"/>
    <w:rsid w:val="00CE18E1"/>
    <w:rsid w:val="00CE1EEC"/>
    <w:rsid w:val="00CE470B"/>
    <w:rsid w:val="00CE5683"/>
    <w:rsid w:val="00CE6C1A"/>
    <w:rsid w:val="00CE7CE5"/>
    <w:rsid w:val="00CF04CC"/>
    <w:rsid w:val="00CF1781"/>
    <w:rsid w:val="00CF1812"/>
    <w:rsid w:val="00CF1A03"/>
    <w:rsid w:val="00CF359A"/>
    <w:rsid w:val="00CF4F4C"/>
    <w:rsid w:val="00CF5178"/>
    <w:rsid w:val="00CF6351"/>
    <w:rsid w:val="00CF6D32"/>
    <w:rsid w:val="00D014A1"/>
    <w:rsid w:val="00D03905"/>
    <w:rsid w:val="00D04563"/>
    <w:rsid w:val="00D0581A"/>
    <w:rsid w:val="00D06887"/>
    <w:rsid w:val="00D10294"/>
    <w:rsid w:val="00D11E68"/>
    <w:rsid w:val="00D12E4F"/>
    <w:rsid w:val="00D1316D"/>
    <w:rsid w:val="00D15183"/>
    <w:rsid w:val="00D17CB9"/>
    <w:rsid w:val="00D20FB9"/>
    <w:rsid w:val="00D21312"/>
    <w:rsid w:val="00D22A9F"/>
    <w:rsid w:val="00D23527"/>
    <w:rsid w:val="00D246CC"/>
    <w:rsid w:val="00D25AF7"/>
    <w:rsid w:val="00D2655D"/>
    <w:rsid w:val="00D27CB4"/>
    <w:rsid w:val="00D31D28"/>
    <w:rsid w:val="00D31E72"/>
    <w:rsid w:val="00D32D4D"/>
    <w:rsid w:val="00D35DA2"/>
    <w:rsid w:val="00D36997"/>
    <w:rsid w:val="00D40D8C"/>
    <w:rsid w:val="00D41571"/>
    <w:rsid w:val="00D4251D"/>
    <w:rsid w:val="00D42624"/>
    <w:rsid w:val="00D427BF"/>
    <w:rsid w:val="00D42AA3"/>
    <w:rsid w:val="00D42ABD"/>
    <w:rsid w:val="00D42BBD"/>
    <w:rsid w:val="00D446EC"/>
    <w:rsid w:val="00D4519E"/>
    <w:rsid w:val="00D460DD"/>
    <w:rsid w:val="00D46F27"/>
    <w:rsid w:val="00D4713B"/>
    <w:rsid w:val="00D47E91"/>
    <w:rsid w:val="00D50C04"/>
    <w:rsid w:val="00D514B9"/>
    <w:rsid w:val="00D51992"/>
    <w:rsid w:val="00D519A3"/>
    <w:rsid w:val="00D534FF"/>
    <w:rsid w:val="00D53980"/>
    <w:rsid w:val="00D550E5"/>
    <w:rsid w:val="00D56023"/>
    <w:rsid w:val="00D563DB"/>
    <w:rsid w:val="00D573AD"/>
    <w:rsid w:val="00D57422"/>
    <w:rsid w:val="00D60A98"/>
    <w:rsid w:val="00D617EF"/>
    <w:rsid w:val="00D618CB"/>
    <w:rsid w:val="00D62FE6"/>
    <w:rsid w:val="00D66CC7"/>
    <w:rsid w:val="00D67714"/>
    <w:rsid w:val="00D678E5"/>
    <w:rsid w:val="00D70104"/>
    <w:rsid w:val="00D72BB7"/>
    <w:rsid w:val="00D73450"/>
    <w:rsid w:val="00D74DBF"/>
    <w:rsid w:val="00D75211"/>
    <w:rsid w:val="00D75C83"/>
    <w:rsid w:val="00D767F2"/>
    <w:rsid w:val="00D769FF"/>
    <w:rsid w:val="00D76CFB"/>
    <w:rsid w:val="00D77FDE"/>
    <w:rsid w:val="00D802CE"/>
    <w:rsid w:val="00D8070B"/>
    <w:rsid w:val="00D8112B"/>
    <w:rsid w:val="00D81782"/>
    <w:rsid w:val="00D82600"/>
    <w:rsid w:val="00D83A7E"/>
    <w:rsid w:val="00D85AEE"/>
    <w:rsid w:val="00D85B70"/>
    <w:rsid w:val="00D85C1A"/>
    <w:rsid w:val="00D86CA2"/>
    <w:rsid w:val="00D87A1C"/>
    <w:rsid w:val="00D87C2B"/>
    <w:rsid w:val="00D9061E"/>
    <w:rsid w:val="00D90638"/>
    <w:rsid w:val="00D91316"/>
    <w:rsid w:val="00D927BF"/>
    <w:rsid w:val="00D93F27"/>
    <w:rsid w:val="00D949F4"/>
    <w:rsid w:val="00D94FD7"/>
    <w:rsid w:val="00D95CF3"/>
    <w:rsid w:val="00D95E12"/>
    <w:rsid w:val="00D977EB"/>
    <w:rsid w:val="00DA0377"/>
    <w:rsid w:val="00DA1A27"/>
    <w:rsid w:val="00DA34AF"/>
    <w:rsid w:val="00DA4C05"/>
    <w:rsid w:val="00DA5360"/>
    <w:rsid w:val="00DA5A42"/>
    <w:rsid w:val="00DA64BD"/>
    <w:rsid w:val="00DA6582"/>
    <w:rsid w:val="00DA7991"/>
    <w:rsid w:val="00DB1278"/>
    <w:rsid w:val="00DB13B4"/>
    <w:rsid w:val="00DB1A18"/>
    <w:rsid w:val="00DB1CFC"/>
    <w:rsid w:val="00DB1F02"/>
    <w:rsid w:val="00DB1F64"/>
    <w:rsid w:val="00DB2346"/>
    <w:rsid w:val="00DB3013"/>
    <w:rsid w:val="00DB31E1"/>
    <w:rsid w:val="00DB4126"/>
    <w:rsid w:val="00DB4979"/>
    <w:rsid w:val="00DB4BD1"/>
    <w:rsid w:val="00DB5D20"/>
    <w:rsid w:val="00DB6164"/>
    <w:rsid w:val="00DB7AE6"/>
    <w:rsid w:val="00DC2F93"/>
    <w:rsid w:val="00DC316D"/>
    <w:rsid w:val="00DC318F"/>
    <w:rsid w:val="00DC3B9B"/>
    <w:rsid w:val="00DC4E44"/>
    <w:rsid w:val="00DC54EA"/>
    <w:rsid w:val="00DC6566"/>
    <w:rsid w:val="00DD1A4F"/>
    <w:rsid w:val="00DD1F21"/>
    <w:rsid w:val="00DD3288"/>
    <w:rsid w:val="00DD475C"/>
    <w:rsid w:val="00DD7374"/>
    <w:rsid w:val="00DE0558"/>
    <w:rsid w:val="00DE06C5"/>
    <w:rsid w:val="00DE0C78"/>
    <w:rsid w:val="00DE2696"/>
    <w:rsid w:val="00DE35F9"/>
    <w:rsid w:val="00DE373B"/>
    <w:rsid w:val="00DE3FF0"/>
    <w:rsid w:val="00DE47AC"/>
    <w:rsid w:val="00DE4A58"/>
    <w:rsid w:val="00DE625C"/>
    <w:rsid w:val="00DF013A"/>
    <w:rsid w:val="00DF027C"/>
    <w:rsid w:val="00DF1AD2"/>
    <w:rsid w:val="00DF1D63"/>
    <w:rsid w:val="00DF1EBD"/>
    <w:rsid w:val="00DF599C"/>
    <w:rsid w:val="00DF59D7"/>
    <w:rsid w:val="00DF62F6"/>
    <w:rsid w:val="00E0040C"/>
    <w:rsid w:val="00E00C03"/>
    <w:rsid w:val="00E00CDB"/>
    <w:rsid w:val="00E03948"/>
    <w:rsid w:val="00E03961"/>
    <w:rsid w:val="00E039BA"/>
    <w:rsid w:val="00E04F36"/>
    <w:rsid w:val="00E0564D"/>
    <w:rsid w:val="00E05FA1"/>
    <w:rsid w:val="00E066D7"/>
    <w:rsid w:val="00E06DBA"/>
    <w:rsid w:val="00E073A3"/>
    <w:rsid w:val="00E075EA"/>
    <w:rsid w:val="00E07EA7"/>
    <w:rsid w:val="00E10640"/>
    <w:rsid w:val="00E107B9"/>
    <w:rsid w:val="00E1092E"/>
    <w:rsid w:val="00E12576"/>
    <w:rsid w:val="00E14C7B"/>
    <w:rsid w:val="00E16F0D"/>
    <w:rsid w:val="00E172A9"/>
    <w:rsid w:val="00E173DA"/>
    <w:rsid w:val="00E17E52"/>
    <w:rsid w:val="00E20544"/>
    <w:rsid w:val="00E20E47"/>
    <w:rsid w:val="00E226D5"/>
    <w:rsid w:val="00E22B4A"/>
    <w:rsid w:val="00E247AB"/>
    <w:rsid w:val="00E25CDD"/>
    <w:rsid w:val="00E27CA2"/>
    <w:rsid w:val="00E30F5E"/>
    <w:rsid w:val="00E336D3"/>
    <w:rsid w:val="00E338A7"/>
    <w:rsid w:val="00E33B9D"/>
    <w:rsid w:val="00E361BA"/>
    <w:rsid w:val="00E36FB5"/>
    <w:rsid w:val="00E373B2"/>
    <w:rsid w:val="00E37875"/>
    <w:rsid w:val="00E409F7"/>
    <w:rsid w:val="00E40CE9"/>
    <w:rsid w:val="00E41115"/>
    <w:rsid w:val="00E419F5"/>
    <w:rsid w:val="00E4264F"/>
    <w:rsid w:val="00E451F0"/>
    <w:rsid w:val="00E45397"/>
    <w:rsid w:val="00E4587D"/>
    <w:rsid w:val="00E45F75"/>
    <w:rsid w:val="00E46824"/>
    <w:rsid w:val="00E469EC"/>
    <w:rsid w:val="00E4789D"/>
    <w:rsid w:val="00E508B0"/>
    <w:rsid w:val="00E51906"/>
    <w:rsid w:val="00E525E3"/>
    <w:rsid w:val="00E55CAB"/>
    <w:rsid w:val="00E55ED9"/>
    <w:rsid w:val="00E56B2D"/>
    <w:rsid w:val="00E6215E"/>
    <w:rsid w:val="00E6383C"/>
    <w:rsid w:val="00E63F12"/>
    <w:rsid w:val="00E64871"/>
    <w:rsid w:val="00E66008"/>
    <w:rsid w:val="00E72538"/>
    <w:rsid w:val="00E72EA9"/>
    <w:rsid w:val="00E72FA3"/>
    <w:rsid w:val="00E73B32"/>
    <w:rsid w:val="00E76975"/>
    <w:rsid w:val="00E77669"/>
    <w:rsid w:val="00E804ED"/>
    <w:rsid w:val="00E8107B"/>
    <w:rsid w:val="00E81579"/>
    <w:rsid w:val="00E82527"/>
    <w:rsid w:val="00E8347F"/>
    <w:rsid w:val="00E856D0"/>
    <w:rsid w:val="00E863AD"/>
    <w:rsid w:val="00E86B72"/>
    <w:rsid w:val="00E90D9C"/>
    <w:rsid w:val="00E91084"/>
    <w:rsid w:val="00E915EF"/>
    <w:rsid w:val="00E9181D"/>
    <w:rsid w:val="00E91F83"/>
    <w:rsid w:val="00E93CF9"/>
    <w:rsid w:val="00E97C74"/>
    <w:rsid w:val="00EA0679"/>
    <w:rsid w:val="00EA29F3"/>
    <w:rsid w:val="00EA7BEF"/>
    <w:rsid w:val="00EB0349"/>
    <w:rsid w:val="00EB201B"/>
    <w:rsid w:val="00EB4949"/>
    <w:rsid w:val="00EB64E0"/>
    <w:rsid w:val="00EB6861"/>
    <w:rsid w:val="00EB6A4A"/>
    <w:rsid w:val="00EB7819"/>
    <w:rsid w:val="00EC1CB9"/>
    <w:rsid w:val="00EC30C8"/>
    <w:rsid w:val="00EC3D9C"/>
    <w:rsid w:val="00EC77E2"/>
    <w:rsid w:val="00ED09E7"/>
    <w:rsid w:val="00ED0AB4"/>
    <w:rsid w:val="00ED1617"/>
    <w:rsid w:val="00ED2E31"/>
    <w:rsid w:val="00EE06E3"/>
    <w:rsid w:val="00EE18E8"/>
    <w:rsid w:val="00EE31BF"/>
    <w:rsid w:val="00EE4391"/>
    <w:rsid w:val="00EE542D"/>
    <w:rsid w:val="00EE6A4C"/>
    <w:rsid w:val="00EF0B2C"/>
    <w:rsid w:val="00EF1F54"/>
    <w:rsid w:val="00EF376A"/>
    <w:rsid w:val="00EF48B0"/>
    <w:rsid w:val="00EF5DE6"/>
    <w:rsid w:val="00F005C7"/>
    <w:rsid w:val="00F00B6B"/>
    <w:rsid w:val="00F0144A"/>
    <w:rsid w:val="00F01609"/>
    <w:rsid w:val="00F02418"/>
    <w:rsid w:val="00F036EA"/>
    <w:rsid w:val="00F05E23"/>
    <w:rsid w:val="00F06B21"/>
    <w:rsid w:val="00F1047C"/>
    <w:rsid w:val="00F1102E"/>
    <w:rsid w:val="00F128A1"/>
    <w:rsid w:val="00F12C28"/>
    <w:rsid w:val="00F13BA6"/>
    <w:rsid w:val="00F13CD3"/>
    <w:rsid w:val="00F14116"/>
    <w:rsid w:val="00F177A2"/>
    <w:rsid w:val="00F2075D"/>
    <w:rsid w:val="00F20DAE"/>
    <w:rsid w:val="00F21F75"/>
    <w:rsid w:val="00F22366"/>
    <w:rsid w:val="00F246D3"/>
    <w:rsid w:val="00F257E4"/>
    <w:rsid w:val="00F267EB"/>
    <w:rsid w:val="00F26BF5"/>
    <w:rsid w:val="00F2765A"/>
    <w:rsid w:val="00F27BEE"/>
    <w:rsid w:val="00F306CF"/>
    <w:rsid w:val="00F31D85"/>
    <w:rsid w:val="00F3237E"/>
    <w:rsid w:val="00F32D87"/>
    <w:rsid w:val="00F32DB4"/>
    <w:rsid w:val="00F35804"/>
    <w:rsid w:val="00F36081"/>
    <w:rsid w:val="00F40F91"/>
    <w:rsid w:val="00F41A95"/>
    <w:rsid w:val="00F41C5E"/>
    <w:rsid w:val="00F421F2"/>
    <w:rsid w:val="00F42B48"/>
    <w:rsid w:val="00F439F9"/>
    <w:rsid w:val="00F450AE"/>
    <w:rsid w:val="00F459FB"/>
    <w:rsid w:val="00F45F55"/>
    <w:rsid w:val="00F46F92"/>
    <w:rsid w:val="00F47545"/>
    <w:rsid w:val="00F47651"/>
    <w:rsid w:val="00F54969"/>
    <w:rsid w:val="00F54C6F"/>
    <w:rsid w:val="00F54F6E"/>
    <w:rsid w:val="00F552C6"/>
    <w:rsid w:val="00F56AEF"/>
    <w:rsid w:val="00F56B00"/>
    <w:rsid w:val="00F57B35"/>
    <w:rsid w:val="00F60469"/>
    <w:rsid w:val="00F60D08"/>
    <w:rsid w:val="00F61D18"/>
    <w:rsid w:val="00F62CB8"/>
    <w:rsid w:val="00F62FDD"/>
    <w:rsid w:val="00F64D27"/>
    <w:rsid w:val="00F64F1E"/>
    <w:rsid w:val="00F64F95"/>
    <w:rsid w:val="00F651B3"/>
    <w:rsid w:val="00F65D5A"/>
    <w:rsid w:val="00F66CF2"/>
    <w:rsid w:val="00F67600"/>
    <w:rsid w:val="00F67905"/>
    <w:rsid w:val="00F707E7"/>
    <w:rsid w:val="00F715FC"/>
    <w:rsid w:val="00F71C64"/>
    <w:rsid w:val="00F73311"/>
    <w:rsid w:val="00F73BE6"/>
    <w:rsid w:val="00F76E1D"/>
    <w:rsid w:val="00F7724C"/>
    <w:rsid w:val="00F81142"/>
    <w:rsid w:val="00F822BC"/>
    <w:rsid w:val="00F8364E"/>
    <w:rsid w:val="00F836C7"/>
    <w:rsid w:val="00F8374A"/>
    <w:rsid w:val="00F8484F"/>
    <w:rsid w:val="00F84E05"/>
    <w:rsid w:val="00F852CA"/>
    <w:rsid w:val="00F85334"/>
    <w:rsid w:val="00F853F9"/>
    <w:rsid w:val="00F86054"/>
    <w:rsid w:val="00F86E85"/>
    <w:rsid w:val="00F90327"/>
    <w:rsid w:val="00F90A01"/>
    <w:rsid w:val="00F91995"/>
    <w:rsid w:val="00F92C98"/>
    <w:rsid w:val="00F94D81"/>
    <w:rsid w:val="00F96C37"/>
    <w:rsid w:val="00FA0D0E"/>
    <w:rsid w:val="00FA31BB"/>
    <w:rsid w:val="00FA46AC"/>
    <w:rsid w:val="00FA4FD3"/>
    <w:rsid w:val="00FB03A9"/>
    <w:rsid w:val="00FB09A5"/>
    <w:rsid w:val="00FB0FA4"/>
    <w:rsid w:val="00FB10D2"/>
    <w:rsid w:val="00FB22B6"/>
    <w:rsid w:val="00FB28B5"/>
    <w:rsid w:val="00FB2D63"/>
    <w:rsid w:val="00FB6838"/>
    <w:rsid w:val="00FC0576"/>
    <w:rsid w:val="00FC05DC"/>
    <w:rsid w:val="00FC21CF"/>
    <w:rsid w:val="00FC23B4"/>
    <w:rsid w:val="00FC3E47"/>
    <w:rsid w:val="00FC46A4"/>
    <w:rsid w:val="00FD0651"/>
    <w:rsid w:val="00FD0A1A"/>
    <w:rsid w:val="00FD3171"/>
    <w:rsid w:val="00FD35F9"/>
    <w:rsid w:val="00FD5679"/>
    <w:rsid w:val="00FD57C9"/>
    <w:rsid w:val="00FD5B5C"/>
    <w:rsid w:val="00FD639B"/>
    <w:rsid w:val="00FD6C04"/>
    <w:rsid w:val="00FD7814"/>
    <w:rsid w:val="00FE038F"/>
    <w:rsid w:val="00FE18A5"/>
    <w:rsid w:val="00FE2D29"/>
    <w:rsid w:val="00FE2F09"/>
    <w:rsid w:val="00FE4657"/>
    <w:rsid w:val="00FE5C33"/>
    <w:rsid w:val="00FE5F1B"/>
    <w:rsid w:val="00FF02B6"/>
    <w:rsid w:val="00FF35F0"/>
    <w:rsid w:val="00FF4723"/>
    <w:rsid w:val="00FF4767"/>
    <w:rsid w:val="00FF4FDA"/>
    <w:rsid w:val="00FF5B61"/>
    <w:rsid w:val="00FF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614DB189"/>
  <w15:docId w15:val="{9DBB606F-1A7A-4F40-9BF0-B61848CE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53A5"/>
    <w:pPr>
      <w:ind w:left="1080"/>
    </w:pPr>
    <w:rPr>
      <w:rFonts w:ascii="Arial" w:hAnsi="Arial"/>
      <w:sz w:val="20"/>
      <w:szCs w:val="20"/>
    </w:rPr>
  </w:style>
  <w:style w:type="paragraph" w:styleId="Heading1">
    <w:name w:val="heading 1"/>
    <w:basedOn w:val="Heading"/>
    <w:next w:val="Normal"/>
    <w:link w:val="Heading1Char"/>
    <w:autoRedefine/>
    <w:uiPriority w:val="9"/>
    <w:qFormat/>
    <w:rsid w:val="0020287A"/>
    <w:pPr>
      <w:keepNext/>
      <w:keepLines/>
      <w:pageBreakBefore/>
      <w:numPr>
        <w:numId w:val="10"/>
      </w:numPr>
      <w:spacing w:after="0"/>
      <w:outlineLvl w:val="0"/>
    </w:pPr>
    <w:rPr>
      <w:rFonts w:eastAsiaTheme="majorEastAsia"/>
      <w:bCs w:val="0"/>
    </w:rPr>
  </w:style>
  <w:style w:type="paragraph" w:styleId="Heading2">
    <w:name w:val="heading 2"/>
    <w:basedOn w:val="Normal"/>
    <w:next w:val="Normal"/>
    <w:link w:val="Heading2Char"/>
    <w:autoRedefine/>
    <w:uiPriority w:val="9"/>
    <w:unhideWhenUsed/>
    <w:qFormat/>
    <w:rsid w:val="0020287A"/>
    <w:pPr>
      <w:keepNext/>
      <w:keepLines/>
      <w:numPr>
        <w:ilvl w:val="1"/>
        <w:numId w:val="10"/>
      </w:numPr>
      <w:spacing w:before="400" w:after="0"/>
      <w:outlineLvl w:val="1"/>
    </w:pPr>
    <w:rPr>
      <w:rFonts w:eastAsiaTheme="majorEastAsia" w:cstheme="majorBidi"/>
      <w:bCs/>
      <w:color w:val="0076CE"/>
      <w:sz w:val="32"/>
      <w:szCs w:val="26"/>
    </w:rPr>
  </w:style>
  <w:style w:type="paragraph" w:styleId="Heading3">
    <w:name w:val="heading 3"/>
    <w:basedOn w:val="Normal"/>
    <w:next w:val="Normal"/>
    <w:link w:val="Heading3Char"/>
    <w:autoRedefine/>
    <w:uiPriority w:val="9"/>
    <w:unhideWhenUsed/>
    <w:qFormat/>
    <w:rsid w:val="0020287A"/>
    <w:pPr>
      <w:keepNext/>
      <w:keepLines/>
      <w:numPr>
        <w:ilvl w:val="2"/>
        <w:numId w:val="10"/>
      </w:numPr>
      <w:spacing w:before="300" w:after="0"/>
      <w:outlineLvl w:val="2"/>
    </w:pPr>
    <w:rPr>
      <w:rFonts w:eastAsiaTheme="majorEastAsia" w:cstheme="majorBidi"/>
      <w:bCs/>
      <w:color w:val="0076CE"/>
      <w:sz w:val="28"/>
    </w:rPr>
  </w:style>
  <w:style w:type="paragraph" w:styleId="Heading4">
    <w:name w:val="heading 4"/>
    <w:basedOn w:val="Normal"/>
    <w:next w:val="Normal"/>
    <w:link w:val="Heading4Char"/>
    <w:autoRedefine/>
    <w:uiPriority w:val="9"/>
    <w:unhideWhenUsed/>
    <w:qFormat/>
    <w:rsid w:val="0020287A"/>
    <w:pPr>
      <w:keepNext/>
      <w:keepLines/>
      <w:numPr>
        <w:ilvl w:val="3"/>
        <w:numId w:val="10"/>
      </w:numPr>
      <w:spacing w:before="200" w:after="0"/>
      <w:outlineLvl w:val="3"/>
    </w:pPr>
    <w:rPr>
      <w:rFonts w:eastAsiaTheme="majorEastAsia" w:cstheme="majorBidi"/>
      <w:bCs/>
      <w:iCs/>
      <w:color w:val="0076CE"/>
      <w:sz w:val="26"/>
    </w:rPr>
  </w:style>
  <w:style w:type="paragraph" w:styleId="Heading5">
    <w:name w:val="heading 5"/>
    <w:basedOn w:val="Normal"/>
    <w:next w:val="Normal"/>
    <w:link w:val="Heading5Char"/>
    <w:uiPriority w:val="9"/>
    <w:unhideWhenUsed/>
    <w:rsid w:val="00887614"/>
    <w:pPr>
      <w:keepNext/>
      <w:keepLines/>
      <w:numPr>
        <w:ilvl w:val="4"/>
        <w:numId w:val="11"/>
      </w:numPr>
      <w:spacing w:before="200" w:after="0"/>
      <w:outlineLvl w:val="4"/>
    </w:pPr>
    <w:rPr>
      <w:rFonts w:asciiTheme="majorHAnsi" w:eastAsiaTheme="majorEastAsia" w:hAnsiTheme="majorHAnsi" w:cstheme="majorBidi"/>
      <w:color w:val="00213D" w:themeColor="accent1" w:themeShade="7F"/>
    </w:rPr>
  </w:style>
  <w:style w:type="paragraph" w:styleId="Heading6">
    <w:name w:val="heading 6"/>
    <w:next w:val="Normal"/>
    <w:link w:val="Heading6Char"/>
    <w:uiPriority w:val="9"/>
    <w:unhideWhenUsed/>
    <w:rsid w:val="00887614"/>
    <w:pPr>
      <w:keepNext/>
      <w:keepLines/>
      <w:numPr>
        <w:ilvl w:val="5"/>
        <w:numId w:val="11"/>
      </w:numPr>
      <w:spacing w:before="200" w:after="0"/>
      <w:outlineLvl w:val="5"/>
    </w:pPr>
    <w:rPr>
      <w:rFonts w:ascii="Museo Sans For Dell" w:eastAsiaTheme="majorEastAsia" w:hAnsi="Museo Sans For Dell" w:cstheme="majorBidi"/>
      <w:b/>
      <w:iCs/>
      <w:sz w:val="36"/>
      <w:szCs w:val="20"/>
    </w:rPr>
  </w:style>
  <w:style w:type="paragraph" w:styleId="Heading7">
    <w:name w:val="heading 7"/>
    <w:basedOn w:val="Normal"/>
    <w:next w:val="Normal"/>
    <w:link w:val="Heading7Char"/>
    <w:uiPriority w:val="9"/>
    <w:unhideWhenUsed/>
    <w:rsid w:val="00887614"/>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887614"/>
    <w:pPr>
      <w:keepNext/>
      <w:keepLines/>
      <w:numPr>
        <w:ilvl w:val="7"/>
        <w:numId w:val="1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rsid w:val="00887614"/>
    <w:pPr>
      <w:keepNext/>
      <w:keepLines/>
      <w:numPr>
        <w:ilvl w:val="8"/>
        <w:numId w:val="1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4"/>
    <w:rPr>
      <w:rFonts w:ascii="Tahoma" w:hAnsi="Tahoma" w:cs="Tahoma"/>
      <w:sz w:val="16"/>
      <w:szCs w:val="16"/>
    </w:rPr>
  </w:style>
  <w:style w:type="character" w:customStyle="1" w:styleId="Heading1Char">
    <w:name w:val="Heading 1 Char"/>
    <w:basedOn w:val="DefaultParagraphFont"/>
    <w:link w:val="Heading1"/>
    <w:uiPriority w:val="9"/>
    <w:rsid w:val="0020287A"/>
    <w:rPr>
      <w:rFonts w:ascii="Arial" w:eastAsiaTheme="majorEastAsia" w:hAnsi="Arial"/>
      <w:color w:val="0076CE"/>
      <w:sz w:val="36"/>
      <w:szCs w:val="36"/>
    </w:rPr>
  </w:style>
  <w:style w:type="character" w:customStyle="1" w:styleId="Heading2Char">
    <w:name w:val="Heading 2 Char"/>
    <w:basedOn w:val="DefaultParagraphFont"/>
    <w:link w:val="Heading2"/>
    <w:uiPriority w:val="9"/>
    <w:rsid w:val="0020287A"/>
    <w:rPr>
      <w:rFonts w:ascii="Arial" w:eastAsiaTheme="majorEastAsia" w:hAnsi="Arial" w:cstheme="majorBidi"/>
      <w:bCs/>
      <w:color w:val="0076CE"/>
      <w:sz w:val="32"/>
      <w:szCs w:val="26"/>
    </w:rPr>
  </w:style>
  <w:style w:type="character" w:customStyle="1" w:styleId="Heading3Char">
    <w:name w:val="Heading 3 Char"/>
    <w:basedOn w:val="DefaultParagraphFont"/>
    <w:link w:val="Heading3"/>
    <w:uiPriority w:val="9"/>
    <w:rsid w:val="0020287A"/>
    <w:rPr>
      <w:rFonts w:ascii="Arial" w:eastAsiaTheme="majorEastAsia" w:hAnsi="Arial" w:cstheme="majorBidi"/>
      <w:bCs/>
      <w:color w:val="0076CE"/>
      <w:sz w:val="28"/>
      <w:szCs w:val="20"/>
    </w:rPr>
  </w:style>
  <w:style w:type="paragraph" w:styleId="DocumentMap">
    <w:name w:val="Document Map"/>
    <w:basedOn w:val="Normal"/>
    <w:link w:val="DocumentMapChar"/>
    <w:uiPriority w:val="99"/>
    <w:semiHidden/>
    <w:unhideWhenUsed/>
    <w:rsid w:val="008876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7614"/>
    <w:rPr>
      <w:rFonts w:ascii="Tahoma" w:hAnsi="Tahoma" w:cs="Tahoma"/>
      <w:sz w:val="16"/>
      <w:szCs w:val="16"/>
    </w:rPr>
  </w:style>
  <w:style w:type="character" w:customStyle="1" w:styleId="Heading4Char">
    <w:name w:val="Heading 4 Char"/>
    <w:basedOn w:val="DefaultParagraphFont"/>
    <w:link w:val="Heading4"/>
    <w:uiPriority w:val="9"/>
    <w:rsid w:val="0020287A"/>
    <w:rPr>
      <w:rFonts w:ascii="Arial" w:eastAsiaTheme="majorEastAsia" w:hAnsi="Arial" w:cstheme="majorBidi"/>
      <w:bCs/>
      <w:iCs/>
      <w:color w:val="0076CE"/>
      <w:sz w:val="26"/>
      <w:szCs w:val="20"/>
    </w:rPr>
  </w:style>
  <w:style w:type="paragraph" w:styleId="Caption">
    <w:name w:val="caption"/>
    <w:basedOn w:val="Normal"/>
    <w:next w:val="Normal"/>
    <w:autoRedefine/>
    <w:unhideWhenUsed/>
    <w:qFormat/>
    <w:rsid w:val="009307F0"/>
    <w:pPr>
      <w:numPr>
        <w:numId w:val="14"/>
      </w:numPr>
      <w:spacing w:before="60" w:line="240" w:lineRule="auto"/>
    </w:pPr>
    <w:rPr>
      <w:bCs/>
      <w:noProof/>
      <w:color w:val="444444"/>
      <w:szCs w:val="18"/>
    </w:rPr>
  </w:style>
  <w:style w:type="character" w:styleId="Emphasis">
    <w:name w:val="Emphasis"/>
    <w:basedOn w:val="DefaultParagraphFont"/>
    <w:uiPriority w:val="20"/>
    <w:rsid w:val="00887614"/>
    <w:rPr>
      <w:i/>
      <w:iCs/>
    </w:rPr>
  </w:style>
  <w:style w:type="character" w:customStyle="1" w:styleId="Heading5Char">
    <w:name w:val="Heading 5 Char"/>
    <w:basedOn w:val="DefaultParagraphFont"/>
    <w:link w:val="Heading5"/>
    <w:uiPriority w:val="9"/>
    <w:rsid w:val="00887614"/>
    <w:rPr>
      <w:rFonts w:asciiTheme="majorHAnsi" w:eastAsiaTheme="majorEastAsia" w:hAnsiTheme="majorHAnsi" w:cstheme="majorBidi"/>
      <w:color w:val="00213D" w:themeColor="accent1" w:themeShade="7F"/>
      <w:sz w:val="20"/>
      <w:szCs w:val="20"/>
    </w:rPr>
  </w:style>
  <w:style w:type="paragraph" w:styleId="Revision">
    <w:name w:val="Revision"/>
    <w:hidden/>
    <w:uiPriority w:val="99"/>
    <w:semiHidden/>
    <w:rsid w:val="00867D60"/>
    <w:pPr>
      <w:spacing w:after="0" w:line="240" w:lineRule="auto"/>
    </w:pPr>
    <w:rPr>
      <w:rFonts w:cs="Arial"/>
      <w:sz w:val="20"/>
      <w:szCs w:val="20"/>
    </w:rPr>
  </w:style>
  <w:style w:type="character" w:customStyle="1" w:styleId="Heading6Char">
    <w:name w:val="Heading 6 Char"/>
    <w:basedOn w:val="DefaultParagraphFont"/>
    <w:link w:val="Heading6"/>
    <w:uiPriority w:val="9"/>
    <w:rsid w:val="00887614"/>
    <w:rPr>
      <w:rFonts w:ascii="Museo Sans For Dell" w:eastAsiaTheme="majorEastAsia" w:hAnsi="Museo Sans For Dell" w:cstheme="majorBidi"/>
      <w:b/>
      <w:iCs/>
      <w:sz w:val="36"/>
      <w:szCs w:val="20"/>
    </w:rPr>
  </w:style>
  <w:style w:type="character" w:customStyle="1" w:styleId="Heading7Char">
    <w:name w:val="Heading 7 Char"/>
    <w:basedOn w:val="DefaultParagraphFont"/>
    <w:link w:val="Heading7"/>
    <w:uiPriority w:val="9"/>
    <w:rsid w:val="0088761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8876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61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887614"/>
    <w:rPr>
      <w:color w:val="800080" w:themeColor="followedHyperlink"/>
      <w:u w:val="single"/>
    </w:rPr>
  </w:style>
  <w:style w:type="paragraph" w:customStyle="1" w:styleId="Default">
    <w:name w:val="Default"/>
    <w:rsid w:val="004329F5"/>
    <w:pPr>
      <w:autoSpaceDE w:val="0"/>
      <w:autoSpaceDN w:val="0"/>
      <w:adjustRightInd w:val="0"/>
      <w:spacing w:after="0" w:line="240" w:lineRule="auto"/>
    </w:pPr>
    <w:rPr>
      <w:rFonts w:ascii="Arial" w:eastAsia="Calibri" w:hAnsi="Arial" w:cs="Arial"/>
      <w:color w:val="000000"/>
      <w:sz w:val="24"/>
      <w:szCs w:val="24"/>
      <w:lang w:eastAsia="zh-CN"/>
    </w:rPr>
  </w:style>
  <w:style w:type="paragraph" w:styleId="Title">
    <w:name w:val="Title"/>
    <w:basedOn w:val="Normal"/>
    <w:next w:val="Normal"/>
    <w:link w:val="TitleChar"/>
    <w:autoRedefine/>
    <w:uiPriority w:val="10"/>
    <w:qFormat/>
    <w:rsid w:val="00DE0C78"/>
    <w:pPr>
      <w:autoSpaceDE w:val="0"/>
      <w:autoSpaceDN w:val="0"/>
      <w:adjustRightInd w:val="0"/>
      <w:spacing w:after="160" w:line="240" w:lineRule="auto"/>
      <w:ind w:left="144"/>
    </w:pPr>
    <w:rPr>
      <w:rFonts w:cs="Museo For Dell"/>
      <w:color w:val="0076CE"/>
      <w:spacing w:val="-12"/>
      <w:position w:val="3"/>
      <w:sz w:val="52"/>
      <w:szCs w:val="52"/>
    </w:rPr>
  </w:style>
  <w:style w:type="character" w:customStyle="1" w:styleId="TitleChar">
    <w:name w:val="Title Char"/>
    <w:basedOn w:val="DefaultParagraphFont"/>
    <w:link w:val="Title"/>
    <w:uiPriority w:val="10"/>
    <w:rsid w:val="00DE0C78"/>
    <w:rPr>
      <w:rFonts w:ascii="Arial" w:hAnsi="Arial" w:cs="Museo For Dell"/>
      <w:color w:val="0076CE"/>
      <w:spacing w:val="-12"/>
      <w:position w:val="3"/>
      <w:sz w:val="52"/>
      <w:szCs w:val="52"/>
    </w:rPr>
  </w:style>
  <w:style w:type="paragraph" w:styleId="Date">
    <w:name w:val="Date"/>
    <w:basedOn w:val="Normal"/>
    <w:next w:val="Normal"/>
    <w:link w:val="DateChar"/>
    <w:uiPriority w:val="99"/>
    <w:semiHidden/>
    <w:unhideWhenUsed/>
    <w:rsid w:val="00887614"/>
  </w:style>
  <w:style w:type="character" w:customStyle="1" w:styleId="DateChar">
    <w:name w:val="Date Char"/>
    <w:basedOn w:val="DefaultParagraphFont"/>
    <w:link w:val="Date"/>
    <w:uiPriority w:val="99"/>
    <w:semiHidden/>
    <w:rsid w:val="00887614"/>
    <w:rPr>
      <w:rFonts w:ascii="Museo Sans For Dell" w:hAnsi="Museo Sans For Dell"/>
      <w:sz w:val="20"/>
      <w:szCs w:val="20"/>
    </w:rPr>
  </w:style>
  <w:style w:type="paragraph" w:styleId="ListBullet">
    <w:name w:val="List Bullet"/>
    <w:basedOn w:val="Normal"/>
    <w:autoRedefine/>
    <w:uiPriority w:val="99"/>
    <w:unhideWhenUsed/>
    <w:qFormat/>
    <w:rsid w:val="003D7D43"/>
    <w:pPr>
      <w:numPr>
        <w:numId w:val="2"/>
      </w:numPr>
      <w:adjustRightInd w:val="0"/>
      <w:snapToGrid w:val="0"/>
      <w:contextualSpacing/>
    </w:pPr>
  </w:style>
  <w:style w:type="paragraph" w:styleId="ListNumber">
    <w:name w:val="List Number"/>
    <w:basedOn w:val="Normal"/>
    <w:autoRedefine/>
    <w:uiPriority w:val="99"/>
    <w:unhideWhenUsed/>
    <w:rsid w:val="00887614"/>
    <w:pPr>
      <w:numPr>
        <w:numId w:val="4"/>
      </w:numPr>
      <w:contextualSpacing/>
    </w:pPr>
  </w:style>
  <w:style w:type="paragraph" w:styleId="NormalIndent">
    <w:name w:val="Normal Indent"/>
    <w:basedOn w:val="Normal"/>
    <w:autoRedefine/>
    <w:uiPriority w:val="99"/>
    <w:unhideWhenUsed/>
    <w:qFormat/>
    <w:rsid w:val="00732A73"/>
    <w:pPr>
      <w:ind w:left="1800"/>
    </w:pPr>
  </w:style>
  <w:style w:type="paragraph" w:styleId="Subtitle">
    <w:name w:val="Subtitle"/>
    <w:basedOn w:val="Normal"/>
    <w:next w:val="Normal"/>
    <w:link w:val="SubtitleChar"/>
    <w:autoRedefine/>
    <w:uiPriority w:val="11"/>
    <w:qFormat/>
    <w:rsid w:val="009656E0"/>
    <w:pPr>
      <w:spacing w:before="120" w:after="240" w:line="240" w:lineRule="auto"/>
      <w:ind w:left="144"/>
    </w:pPr>
    <w:rPr>
      <w:rFonts w:cstheme="minorHAnsi"/>
      <w:color w:val="444444"/>
      <w:kern w:val="34"/>
      <w:lang w:eastAsia="zh-TW"/>
    </w:rPr>
  </w:style>
  <w:style w:type="character" w:customStyle="1" w:styleId="SubtitleChar">
    <w:name w:val="Subtitle Char"/>
    <w:basedOn w:val="DefaultParagraphFont"/>
    <w:link w:val="Subtitle"/>
    <w:uiPriority w:val="11"/>
    <w:rsid w:val="009656E0"/>
    <w:rPr>
      <w:rFonts w:ascii="Arial" w:hAnsi="Arial" w:cstheme="minorHAnsi"/>
      <w:color w:val="444444"/>
      <w:kern w:val="34"/>
      <w:sz w:val="20"/>
      <w:szCs w:val="20"/>
      <w:lang w:eastAsia="zh-TW"/>
    </w:rPr>
  </w:style>
  <w:style w:type="paragraph" w:customStyle="1" w:styleId="TableBullet">
    <w:name w:val="Table Bullet"/>
    <w:basedOn w:val="TableCell"/>
    <w:qFormat/>
    <w:rsid w:val="009B4239"/>
    <w:pPr>
      <w:numPr>
        <w:numId w:val="8"/>
      </w:numPr>
      <w:ind w:left="184" w:hanging="180"/>
    </w:pPr>
  </w:style>
  <w:style w:type="paragraph" w:customStyle="1" w:styleId="TableNumber">
    <w:name w:val="Table Number"/>
    <w:basedOn w:val="TableCell"/>
    <w:qFormat/>
    <w:rsid w:val="00384276"/>
    <w:pPr>
      <w:numPr>
        <w:numId w:val="7"/>
      </w:numPr>
    </w:pPr>
  </w:style>
  <w:style w:type="paragraph" w:customStyle="1" w:styleId="Note">
    <w:name w:val="Note"/>
    <w:basedOn w:val="Normal"/>
    <w:next w:val="Normal"/>
    <w:autoRedefine/>
    <w:qFormat/>
    <w:rsid w:val="00535213"/>
    <w:pPr>
      <w:pBdr>
        <w:top w:val="single" w:sz="6" w:space="4" w:color="444444"/>
        <w:bottom w:val="single" w:sz="6" w:space="1" w:color="444444"/>
      </w:pBdr>
      <w:spacing w:before="60"/>
      <w:contextualSpacing/>
    </w:pPr>
    <w:rPr>
      <w:snapToGrid w:val="0"/>
    </w:rPr>
  </w:style>
  <w:style w:type="paragraph" w:customStyle="1" w:styleId="Heading">
    <w:name w:val="Heading"/>
    <w:basedOn w:val="Normal"/>
    <w:autoRedefine/>
    <w:qFormat/>
    <w:rsid w:val="0020287A"/>
    <w:pPr>
      <w:ind w:left="0"/>
    </w:pPr>
    <w:rPr>
      <w:bCs/>
      <w:color w:val="0076CE"/>
      <w:sz w:val="36"/>
      <w:szCs w:val="36"/>
    </w:rPr>
  </w:style>
  <w:style w:type="paragraph" w:customStyle="1" w:styleId="Code">
    <w:name w:val="Code"/>
    <w:basedOn w:val="Normal"/>
    <w:link w:val="CodeChar"/>
    <w:autoRedefine/>
    <w:qFormat/>
    <w:rsid w:val="0073042D"/>
    <w:pPr>
      <w:spacing w:before="160" w:after="160"/>
      <w:contextualSpacing/>
    </w:pPr>
    <w:rPr>
      <w:rFonts w:ascii="Courier New" w:hAnsi="Courier New"/>
      <w:noProof/>
    </w:rPr>
  </w:style>
  <w:style w:type="paragraph" w:customStyle="1" w:styleId="CaptionTable">
    <w:name w:val="Caption(Table)"/>
    <w:basedOn w:val="Normal"/>
    <w:next w:val="Normal"/>
    <w:autoRedefine/>
    <w:qFormat/>
    <w:rsid w:val="00B733C3"/>
    <w:pPr>
      <w:numPr>
        <w:numId w:val="3"/>
      </w:numPr>
      <w:spacing w:after="0"/>
    </w:pPr>
    <w:rPr>
      <w:color w:val="444444"/>
    </w:rPr>
  </w:style>
  <w:style w:type="paragraph" w:customStyle="1" w:styleId="Graphic">
    <w:name w:val="Graphic"/>
    <w:basedOn w:val="Normal"/>
    <w:next w:val="Caption"/>
    <w:autoRedefine/>
    <w:qFormat/>
    <w:rsid w:val="009307F0"/>
    <w:pPr>
      <w:keepNext/>
      <w:spacing w:after="0" w:line="240" w:lineRule="auto"/>
    </w:pPr>
    <w:rPr>
      <w:noProof/>
    </w:rPr>
  </w:style>
  <w:style w:type="table" w:customStyle="1" w:styleId="Dell-Wide">
    <w:name w:val="Dell-Wide"/>
    <w:basedOn w:val="TableNormal"/>
    <w:uiPriority w:val="99"/>
    <w:rsid w:val="00CC2D2E"/>
    <w:pPr>
      <w:spacing w:after="0" w:line="240" w:lineRule="auto"/>
    </w:pPr>
    <w:rPr>
      <w:rFonts w:ascii="Arial" w:hAnsi="Arial"/>
      <w:sz w:val="20"/>
    </w:rPr>
    <w:tblPr>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72" w:type="dxa"/>
        <w:left w:w="72" w:type="dxa"/>
        <w:bottom w:w="72" w:type="dxa"/>
        <w:right w:w="72" w:type="dxa"/>
      </w:tblCellMar>
    </w:tblPr>
    <w:tblStylePr w:type="firstRow">
      <w:pPr>
        <w:wordWrap/>
        <w:spacing w:beforeLines="0" w:before="60" w:beforeAutospacing="0"/>
      </w:pPr>
      <w:rPr>
        <w:b/>
      </w:rPr>
      <w:tblPr/>
      <w:tcPr>
        <w:shd w:val="clear" w:color="auto" w:fill="EEEEEE"/>
        <w:tcMar>
          <w:top w:w="0" w:type="dxa"/>
          <w:left w:w="72" w:type="dxa"/>
          <w:bottom w:w="72" w:type="dxa"/>
          <w:right w:w="72" w:type="dxa"/>
        </w:tcMar>
      </w:tcPr>
    </w:tblStylePr>
  </w:style>
  <w:style w:type="paragraph" w:customStyle="1" w:styleId="disclaimer">
    <w:name w:val="disclaimer"/>
    <w:basedOn w:val="Normal"/>
    <w:autoRedefine/>
    <w:rsid w:val="00292E2D"/>
    <w:pPr>
      <w:spacing w:before="700"/>
      <w:ind w:left="0"/>
      <w:contextualSpacing/>
    </w:pPr>
    <w:rPr>
      <w:color w:val="444444"/>
      <w:sz w:val="16"/>
    </w:rPr>
  </w:style>
  <w:style w:type="paragraph" w:styleId="TOC1">
    <w:name w:val="toc 1"/>
    <w:basedOn w:val="Normal"/>
    <w:next w:val="Normal"/>
    <w:autoRedefine/>
    <w:uiPriority w:val="39"/>
    <w:unhideWhenUsed/>
    <w:rsid w:val="00FA31BB"/>
    <w:pPr>
      <w:tabs>
        <w:tab w:val="left" w:pos="540"/>
        <w:tab w:val="right" w:leader="dot" w:pos="10710"/>
      </w:tabs>
      <w:spacing w:after="100"/>
      <w:ind w:left="180"/>
    </w:pPr>
    <w:rPr>
      <w:noProof/>
      <w:color w:val="007DB8"/>
    </w:rPr>
  </w:style>
  <w:style w:type="paragraph" w:styleId="TOC2">
    <w:name w:val="toc 2"/>
    <w:basedOn w:val="Normal"/>
    <w:next w:val="Normal"/>
    <w:autoRedefine/>
    <w:uiPriority w:val="39"/>
    <w:unhideWhenUsed/>
    <w:rsid w:val="00887614"/>
    <w:pPr>
      <w:tabs>
        <w:tab w:val="left" w:pos="1080"/>
        <w:tab w:val="right" w:leader="dot" w:pos="10710"/>
      </w:tabs>
      <w:spacing w:after="100"/>
      <w:ind w:left="540"/>
    </w:pPr>
    <w:rPr>
      <w:noProof/>
    </w:rPr>
  </w:style>
  <w:style w:type="paragraph" w:styleId="TOC3">
    <w:name w:val="toc 3"/>
    <w:basedOn w:val="Normal"/>
    <w:next w:val="Normal"/>
    <w:autoRedefine/>
    <w:uiPriority w:val="39"/>
    <w:unhideWhenUsed/>
    <w:rsid w:val="00887614"/>
    <w:pPr>
      <w:tabs>
        <w:tab w:val="left" w:pos="1080"/>
        <w:tab w:val="right" w:leader="dot" w:pos="10710"/>
      </w:tabs>
      <w:spacing w:after="100"/>
      <w:ind w:left="540"/>
    </w:pPr>
    <w:rPr>
      <w:noProof/>
    </w:rPr>
  </w:style>
  <w:style w:type="character" w:styleId="Hyperlink">
    <w:name w:val="Hyperlink"/>
    <w:basedOn w:val="DefaultParagraphFont"/>
    <w:uiPriority w:val="99"/>
    <w:unhideWhenUsed/>
    <w:rsid w:val="00887614"/>
    <w:rPr>
      <w:color w:val="0000FF" w:themeColor="hyperlink"/>
      <w:u w:val="single"/>
    </w:rPr>
  </w:style>
  <w:style w:type="paragraph" w:styleId="Header">
    <w:name w:val="header"/>
    <w:basedOn w:val="Normal"/>
    <w:link w:val="HeaderChar"/>
    <w:uiPriority w:val="99"/>
    <w:unhideWhenUsed/>
    <w:rsid w:val="00887614"/>
    <w:pPr>
      <w:tabs>
        <w:tab w:val="right" w:pos="10780"/>
      </w:tabs>
      <w:spacing w:after="0" w:line="240" w:lineRule="auto"/>
      <w:ind w:left="0"/>
    </w:pPr>
    <w:rPr>
      <w:color w:val="444444"/>
    </w:rPr>
  </w:style>
  <w:style w:type="character" w:customStyle="1" w:styleId="HeaderChar">
    <w:name w:val="Header Char"/>
    <w:basedOn w:val="DefaultParagraphFont"/>
    <w:link w:val="Header"/>
    <w:uiPriority w:val="99"/>
    <w:rsid w:val="00887614"/>
    <w:rPr>
      <w:rFonts w:ascii="Museo Sans For Dell" w:hAnsi="Museo Sans For Dell"/>
      <w:color w:val="444444"/>
      <w:sz w:val="20"/>
      <w:szCs w:val="20"/>
    </w:rPr>
  </w:style>
  <w:style w:type="paragraph" w:styleId="Footer">
    <w:name w:val="footer"/>
    <w:basedOn w:val="Normal"/>
    <w:link w:val="FooterChar"/>
    <w:autoRedefine/>
    <w:uiPriority w:val="99"/>
    <w:unhideWhenUsed/>
    <w:rsid w:val="00827C32"/>
    <w:pPr>
      <w:tabs>
        <w:tab w:val="left" w:pos="720"/>
      </w:tabs>
      <w:spacing w:after="0" w:line="240" w:lineRule="atLeast"/>
      <w:ind w:left="720" w:right="1080" w:hanging="720"/>
    </w:pPr>
    <w:rPr>
      <w:noProof/>
      <w:color w:val="444444"/>
      <w:sz w:val="18"/>
    </w:rPr>
  </w:style>
  <w:style w:type="character" w:customStyle="1" w:styleId="FooterChar">
    <w:name w:val="Footer Char"/>
    <w:basedOn w:val="DefaultParagraphFont"/>
    <w:link w:val="Footer"/>
    <w:uiPriority w:val="99"/>
    <w:rsid w:val="00827C32"/>
    <w:rPr>
      <w:rFonts w:ascii="Arial" w:hAnsi="Arial"/>
      <w:noProof/>
      <w:color w:val="444444"/>
      <w:sz w:val="18"/>
      <w:szCs w:val="20"/>
    </w:rPr>
  </w:style>
  <w:style w:type="paragraph" w:customStyle="1" w:styleId="TextBox">
    <w:name w:val="TextBox"/>
    <w:basedOn w:val="Normal"/>
    <w:qFormat/>
    <w:rsid w:val="00887614"/>
    <w:pPr>
      <w:spacing w:after="0" w:line="240" w:lineRule="auto"/>
      <w:ind w:left="0"/>
      <w:jc w:val="center"/>
    </w:pPr>
  </w:style>
  <w:style w:type="paragraph" w:customStyle="1" w:styleId="TableHeading">
    <w:name w:val="TableHeading"/>
    <w:basedOn w:val="Normal"/>
    <w:qFormat/>
    <w:rsid w:val="00887614"/>
    <w:pPr>
      <w:spacing w:after="0" w:line="240" w:lineRule="auto"/>
      <w:ind w:left="0"/>
    </w:pPr>
  </w:style>
  <w:style w:type="paragraph" w:customStyle="1" w:styleId="TableCell">
    <w:name w:val="TableCell"/>
    <w:basedOn w:val="Normal"/>
    <w:qFormat/>
    <w:rsid w:val="00887614"/>
    <w:pPr>
      <w:spacing w:after="0" w:line="240" w:lineRule="auto"/>
      <w:ind w:left="0"/>
    </w:pPr>
  </w:style>
  <w:style w:type="paragraph" w:customStyle="1" w:styleId="Appx-Hdg1">
    <w:name w:val="Appx-Hdg1"/>
    <w:basedOn w:val="Heading"/>
    <w:next w:val="Normal"/>
    <w:qFormat/>
    <w:rsid w:val="00775223"/>
    <w:pPr>
      <w:pageBreakBefore/>
      <w:numPr>
        <w:numId w:val="12"/>
      </w:numPr>
      <w:outlineLvl w:val="0"/>
    </w:pPr>
    <w:rPr>
      <w:color w:val="007BB8"/>
    </w:rPr>
  </w:style>
  <w:style w:type="paragraph" w:customStyle="1" w:styleId="Appx-Hdg2">
    <w:name w:val="Appx-Hdg2"/>
    <w:basedOn w:val="Normal"/>
    <w:qFormat/>
    <w:rsid w:val="00775223"/>
    <w:pPr>
      <w:numPr>
        <w:ilvl w:val="1"/>
        <w:numId w:val="12"/>
      </w:numPr>
      <w:spacing w:before="360"/>
      <w:outlineLvl w:val="1"/>
    </w:pPr>
    <w:rPr>
      <w:color w:val="007BB8"/>
      <w:sz w:val="32"/>
    </w:rPr>
  </w:style>
  <w:style w:type="paragraph" w:customStyle="1" w:styleId="Appx-Hdg3">
    <w:name w:val="Appx-Hdg3"/>
    <w:basedOn w:val="Normal"/>
    <w:next w:val="Normal"/>
    <w:qFormat/>
    <w:rsid w:val="00775223"/>
    <w:pPr>
      <w:numPr>
        <w:ilvl w:val="2"/>
        <w:numId w:val="12"/>
      </w:numPr>
      <w:spacing w:before="360"/>
      <w:outlineLvl w:val="2"/>
    </w:pPr>
    <w:rPr>
      <w:color w:val="007BB8"/>
      <w:sz w:val="28"/>
    </w:rPr>
  </w:style>
  <w:style w:type="paragraph" w:styleId="TOCHeading">
    <w:name w:val="TOC Heading"/>
    <w:basedOn w:val="Heading"/>
    <w:next w:val="Normal"/>
    <w:autoRedefine/>
    <w:uiPriority w:val="39"/>
    <w:unhideWhenUsed/>
    <w:rsid w:val="00DF59D7"/>
  </w:style>
  <w:style w:type="paragraph" w:styleId="ListBullet2">
    <w:name w:val="List Bullet 2"/>
    <w:basedOn w:val="ListBullet"/>
    <w:autoRedefine/>
    <w:uiPriority w:val="99"/>
    <w:unhideWhenUsed/>
    <w:qFormat/>
    <w:rsid w:val="00DE06C5"/>
    <w:pPr>
      <w:numPr>
        <w:ilvl w:val="1"/>
      </w:numPr>
    </w:pPr>
  </w:style>
  <w:style w:type="paragraph" w:styleId="ListBullet3">
    <w:name w:val="List Bullet 3"/>
    <w:basedOn w:val="Normal"/>
    <w:autoRedefine/>
    <w:uiPriority w:val="99"/>
    <w:unhideWhenUsed/>
    <w:qFormat/>
    <w:rsid w:val="00DE06C5"/>
    <w:pPr>
      <w:numPr>
        <w:ilvl w:val="2"/>
        <w:numId w:val="2"/>
      </w:numPr>
      <w:snapToGrid w:val="0"/>
      <w:contextualSpacing/>
    </w:pPr>
  </w:style>
  <w:style w:type="numbering" w:customStyle="1" w:styleId="Appendix">
    <w:name w:val="Appendix"/>
    <w:uiPriority w:val="99"/>
    <w:rsid w:val="00775223"/>
    <w:pPr>
      <w:numPr>
        <w:numId w:val="1"/>
      </w:numPr>
    </w:pPr>
  </w:style>
  <w:style w:type="numbering" w:customStyle="1" w:styleId="BulletedList">
    <w:name w:val="Bulleted List"/>
    <w:uiPriority w:val="99"/>
    <w:rsid w:val="00DE06C5"/>
    <w:pPr>
      <w:numPr>
        <w:numId w:val="2"/>
      </w:numPr>
    </w:pPr>
  </w:style>
  <w:style w:type="character" w:styleId="CommentReference">
    <w:name w:val="annotation reference"/>
    <w:basedOn w:val="DefaultParagraphFont"/>
    <w:uiPriority w:val="99"/>
    <w:semiHidden/>
    <w:unhideWhenUsed/>
    <w:rsid w:val="00887614"/>
    <w:rPr>
      <w:sz w:val="16"/>
      <w:szCs w:val="16"/>
    </w:rPr>
  </w:style>
  <w:style w:type="paragraph" w:styleId="CommentText">
    <w:name w:val="annotation text"/>
    <w:basedOn w:val="Normal"/>
    <w:link w:val="CommentTextChar"/>
    <w:uiPriority w:val="99"/>
    <w:semiHidden/>
    <w:unhideWhenUsed/>
    <w:rsid w:val="00887614"/>
    <w:pPr>
      <w:spacing w:line="240" w:lineRule="auto"/>
    </w:pPr>
  </w:style>
  <w:style w:type="character" w:customStyle="1" w:styleId="CommentTextChar">
    <w:name w:val="Comment Text Char"/>
    <w:basedOn w:val="DefaultParagraphFont"/>
    <w:link w:val="CommentText"/>
    <w:uiPriority w:val="99"/>
    <w:semiHidden/>
    <w:rsid w:val="00887614"/>
    <w:rPr>
      <w:rFonts w:ascii="Museo Sans For Dell" w:hAnsi="Museo Sans For Dell"/>
      <w:sz w:val="20"/>
      <w:szCs w:val="20"/>
    </w:rPr>
  </w:style>
  <w:style w:type="paragraph" w:styleId="CommentSubject">
    <w:name w:val="annotation subject"/>
    <w:basedOn w:val="CommentText"/>
    <w:next w:val="CommentText"/>
    <w:link w:val="CommentSubjectChar"/>
    <w:uiPriority w:val="99"/>
    <w:semiHidden/>
    <w:unhideWhenUsed/>
    <w:rsid w:val="00887614"/>
    <w:rPr>
      <w:b/>
      <w:bCs/>
    </w:rPr>
  </w:style>
  <w:style w:type="character" w:customStyle="1" w:styleId="CommentSubjectChar">
    <w:name w:val="Comment Subject Char"/>
    <w:basedOn w:val="CommentTextChar"/>
    <w:link w:val="CommentSubject"/>
    <w:uiPriority w:val="99"/>
    <w:semiHidden/>
    <w:rsid w:val="00887614"/>
    <w:rPr>
      <w:rFonts w:ascii="Museo Sans For Dell" w:hAnsi="Museo Sans For Dell"/>
      <w:b/>
      <w:bCs/>
      <w:sz w:val="20"/>
      <w:szCs w:val="20"/>
    </w:rPr>
  </w:style>
  <w:style w:type="paragraph" w:customStyle="1" w:styleId="CoverInfo">
    <w:name w:val="CoverInfo"/>
    <w:basedOn w:val="Subtitle"/>
    <w:autoRedefine/>
    <w:qFormat/>
    <w:rsid w:val="004E3844"/>
    <w:pPr>
      <w:spacing w:before="160"/>
      <w:contextualSpacing/>
    </w:pPr>
  </w:style>
  <w:style w:type="paragraph" w:customStyle="1" w:styleId="CoverImage">
    <w:name w:val="CoverImage"/>
    <w:basedOn w:val="CoverInfo"/>
    <w:rsid w:val="00887614"/>
    <w:pPr>
      <w:spacing w:before="1440"/>
    </w:pPr>
    <w:rPr>
      <w:noProof/>
    </w:rPr>
  </w:style>
  <w:style w:type="paragraph" w:styleId="ListNumber2">
    <w:name w:val="List Number 2"/>
    <w:basedOn w:val="Normal"/>
    <w:autoRedefine/>
    <w:uiPriority w:val="99"/>
    <w:unhideWhenUsed/>
    <w:rsid w:val="00887614"/>
    <w:pPr>
      <w:numPr>
        <w:ilvl w:val="1"/>
        <w:numId w:val="4"/>
      </w:numPr>
      <w:contextualSpacing/>
    </w:pPr>
  </w:style>
  <w:style w:type="paragraph" w:styleId="ListNumber3">
    <w:name w:val="List Number 3"/>
    <w:basedOn w:val="Normal"/>
    <w:autoRedefine/>
    <w:uiPriority w:val="99"/>
    <w:unhideWhenUsed/>
    <w:rsid w:val="00887614"/>
    <w:pPr>
      <w:numPr>
        <w:numId w:val="5"/>
      </w:numPr>
      <w:contextualSpacing/>
    </w:pPr>
  </w:style>
  <w:style w:type="numbering" w:customStyle="1" w:styleId="Numbered">
    <w:name w:val="Numbered"/>
    <w:uiPriority w:val="99"/>
    <w:rsid w:val="00601091"/>
    <w:pPr>
      <w:numPr>
        <w:numId w:val="6"/>
      </w:numPr>
    </w:pPr>
  </w:style>
  <w:style w:type="paragraph" w:customStyle="1" w:styleId="Numbered1">
    <w:name w:val="Numbered(1)"/>
    <w:basedOn w:val="Normal"/>
    <w:autoRedefine/>
    <w:qFormat/>
    <w:rsid w:val="00A4507E"/>
    <w:pPr>
      <w:numPr>
        <w:numId w:val="13"/>
      </w:numPr>
      <w:contextualSpacing/>
    </w:pPr>
  </w:style>
  <w:style w:type="paragraph" w:customStyle="1" w:styleId="Numbereda">
    <w:name w:val="Numbered(a)"/>
    <w:basedOn w:val="Normal"/>
    <w:autoRedefine/>
    <w:qFormat/>
    <w:rsid w:val="00824B15"/>
    <w:pPr>
      <w:numPr>
        <w:ilvl w:val="1"/>
        <w:numId w:val="13"/>
      </w:numPr>
      <w:contextualSpacing/>
    </w:pPr>
  </w:style>
  <w:style w:type="paragraph" w:customStyle="1" w:styleId="numberedi">
    <w:name w:val="numbered(i)"/>
    <w:basedOn w:val="Normal"/>
    <w:autoRedefine/>
    <w:qFormat/>
    <w:rsid w:val="0042408A"/>
    <w:pPr>
      <w:numPr>
        <w:ilvl w:val="2"/>
        <w:numId w:val="13"/>
      </w:numPr>
      <w:contextualSpacing/>
    </w:pPr>
  </w:style>
  <w:style w:type="numbering" w:customStyle="1" w:styleId="Section">
    <w:name w:val="Section"/>
    <w:uiPriority w:val="99"/>
    <w:rsid w:val="00766D56"/>
    <w:pPr>
      <w:numPr>
        <w:numId w:val="10"/>
      </w:numPr>
    </w:pPr>
  </w:style>
  <w:style w:type="table" w:styleId="TableGrid">
    <w:name w:val="Table Grid"/>
    <w:basedOn w:val="TableNormal"/>
    <w:uiPriority w:val="59"/>
    <w:rsid w:val="00887614"/>
    <w:pPr>
      <w:spacing w:after="0" w:line="240" w:lineRule="auto"/>
    </w:pPr>
    <w:rPr>
      <w:rFonts w:ascii="Museo Sans For Dell" w:hAnsi="Museo Sans For Del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316D"/>
    <w:rPr>
      <w:color w:val="808080"/>
    </w:rPr>
  </w:style>
  <w:style w:type="paragraph" w:styleId="NormalWeb">
    <w:name w:val="Normal (Web)"/>
    <w:basedOn w:val="Normal"/>
    <w:uiPriority w:val="99"/>
    <w:semiHidden/>
    <w:unhideWhenUsed/>
    <w:rsid w:val="00853BB7"/>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AuthorNotes">
    <w:name w:val="AuthorNotes"/>
    <w:basedOn w:val="Note"/>
    <w:rsid w:val="00F86054"/>
    <w:pPr>
      <w:pBdr>
        <w:top w:val="single" w:sz="8" w:space="4" w:color="FDB913"/>
        <w:left w:val="single" w:sz="8" w:space="6" w:color="FDB913"/>
        <w:bottom w:val="single" w:sz="8" w:space="1" w:color="FDB913"/>
        <w:right w:val="single" w:sz="8" w:space="6" w:color="FDB913"/>
      </w:pBdr>
      <w:shd w:val="clear" w:color="auto" w:fill="FDB913"/>
      <w:ind w:left="0"/>
    </w:pPr>
  </w:style>
  <w:style w:type="paragraph" w:styleId="ListParagraph">
    <w:name w:val="List Paragraph"/>
    <w:basedOn w:val="Normal"/>
    <w:uiPriority w:val="34"/>
    <w:qFormat/>
    <w:rsid w:val="00563E70"/>
    <w:pPr>
      <w:ind w:left="720"/>
      <w:contextualSpacing/>
    </w:pPr>
  </w:style>
  <w:style w:type="paragraph" w:customStyle="1" w:styleId="TableCell-Bullet">
    <w:name w:val="TableCell-Bullet"/>
    <w:basedOn w:val="TableCell"/>
    <w:qFormat/>
    <w:rsid w:val="004771D0"/>
    <w:pPr>
      <w:numPr>
        <w:numId w:val="9"/>
      </w:numPr>
      <w:ind w:left="184" w:hanging="180"/>
    </w:pPr>
  </w:style>
  <w:style w:type="paragraph" w:customStyle="1" w:styleId="DocType">
    <w:name w:val="Doc Type"/>
    <w:basedOn w:val="Subtitle"/>
    <w:qFormat/>
    <w:rsid w:val="0018117A"/>
    <w:pPr>
      <w:spacing w:before="3840"/>
    </w:pPr>
  </w:style>
  <w:style w:type="paragraph" w:customStyle="1" w:styleId="CodeIndent">
    <w:name w:val="CodeIndent"/>
    <w:basedOn w:val="Normal"/>
    <w:autoRedefine/>
    <w:qFormat/>
    <w:rsid w:val="0073042D"/>
    <w:pPr>
      <w:spacing w:before="160" w:after="160"/>
      <w:ind w:left="1800"/>
      <w:contextualSpacing/>
    </w:pPr>
    <w:rPr>
      <w:rFonts w:ascii="Courier New" w:hAnsi="Courier New"/>
      <w:noProof/>
    </w:rPr>
  </w:style>
  <w:style w:type="paragraph" w:customStyle="1" w:styleId="DocumentType">
    <w:name w:val="Document Type"/>
    <w:uiPriority w:val="9"/>
    <w:rsid w:val="00A94755"/>
    <w:pPr>
      <w:spacing w:after="0" w:line="240" w:lineRule="auto"/>
    </w:pPr>
    <w:rPr>
      <w:rFonts w:ascii="Arial" w:eastAsiaTheme="minorHAnsi" w:hAnsi="Arial" w:cs="Arial"/>
      <w:b/>
      <w:color w:val="808080" w:themeColor="background1" w:themeShade="80"/>
      <w:sz w:val="18"/>
      <w:szCs w:val="18"/>
      <w:lang w:val="en-IE"/>
    </w:rPr>
  </w:style>
  <w:style w:type="paragraph" w:customStyle="1" w:styleId="FooterTexteven">
    <w:name w:val="Footer Text (even)"/>
    <w:basedOn w:val="Normal"/>
    <w:uiPriority w:val="9"/>
    <w:semiHidden/>
    <w:rsid w:val="00A94755"/>
    <w:pPr>
      <w:tabs>
        <w:tab w:val="left" w:pos="90"/>
      </w:tabs>
      <w:spacing w:after="0" w:line="240" w:lineRule="auto"/>
      <w:ind w:left="0" w:right="29"/>
    </w:pPr>
    <w:rPr>
      <w:rFonts w:eastAsia="MetaNormalLF-Roman" w:cs="Times New Roman"/>
      <w:color w:val="000000" w:themeColor="text1"/>
    </w:rPr>
  </w:style>
  <w:style w:type="character" w:customStyle="1" w:styleId="CodeChar">
    <w:name w:val="Code Char"/>
    <w:basedOn w:val="DefaultParagraphFont"/>
    <w:link w:val="Code"/>
    <w:rsid w:val="0073042D"/>
    <w:rPr>
      <w:rFonts w:ascii="Courier New" w:hAnsi="Courier New"/>
      <w:noProof/>
      <w:sz w:val="20"/>
      <w:szCs w:val="20"/>
    </w:rPr>
  </w:style>
  <w:style w:type="paragraph" w:customStyle="1" w:styleId="AbstractTitle">
    <w:name w:val="AbstractTitle"/>
    <w:basedOn w:val="Normal"/>
    <w:next w:val="AbstractBody"/>
    <w:autoRedefine/>
    <w:qFormat/>
    <w:rsid w:val="0020287A"/>
    <w:pPr>
      <w:spacing w:after="0"/>
      <w:ind w:left="3600"/>
      <w:contextualSpacing/>
    </w:pPr>
    <w:rPr>
      <w:rFonts w:cstheme="minorHAnsi"/>
      <w:color w:val="0076CE"/>
      <w:kern w:val="34"/>
      <w:sz w:val="28"/>
      <w:szCs w:val="28"/>
      <w:lang w:eastAsia="zh-TW"/>
    </w:rPr>
  </w:style>
  <w:style w:type="paragraph" w:customStyle="1" w:styleId="AbstractBody">
    <w:name w:val="AbstractBody"/>
    <w:basedOn w:val="AbstractTitle"/>
    <w:autoRedefine/>
    <w:qFormat/>
    <w:rsid w:val="009656E0"/>
    <w:pPr>
      <w:spacing w:after="240"/>
      <w:contextualSpacing w:val="0"/>
    </w:pPr>
    <w:rPr>
      <w:color w:val="444444"/>
      <w:sz w:val="20"/>
      <w:szCs w:val="20"/>
    </w:rPr>
  </w:style>
  <w:style w:type="table" w:styleId="TableGridLight">
    <w:name w:val="Grid Table Light"/>
    <w:basedOn w:val="TableNormal"/>
    <w:uiPriority w:val="40"/>
    <w:rsid w:val="00E172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ocType0">
    <w:name w:val="DocType"/>
    <w:basedOn w:val="Normal"/>
    <w:qFormat/>
    <w:rsid w:val="009656E0"/>
    <w:pPr>
      <w:ind w:left="0"/>
    </w:pPr>
    <w:rPr>
      <w:color w:val="FFFFFF" w:themeColor="background1"/>
    </w:rPr>
  </w:style>
  <w:style w:type="paragraph" w:customStyle="1" w:styleId="FooterTitlePg">
    <w:name w:val="FooterTitlePg"/>
    <w:basedOn w:val="Footer"/>
    <w:rsid w:val="00594759"/>
    <w:pPr>
      <w:spacing w:after="160"/>
      <w:ind w:left="0" w:firstLine="0"/>
    </w:pPr>
    <w:rPr>
      <w:sz w:val="20"/>
    </w:rPr>
  </w:style>
  <w:style w:type="paragraph" w:customStyle="1" w:styleId="Table-Head">
    <w:name w:val="Table-Head"/>
    <w:basedOn w:val="TableCell"/>
    <w:qFormat/>
    <w:rsid w:val="00B953A5"/>
    <w:rPr>
      <w:szCs w:val="24"/>
    </w:rPr>
  </w:style>
  <w:style w:type="paragraph" w:customStyle="1" w:styleId="TableHead">
    <w:name w:val="TableHead"/>
    <w:basedOn w:val="Normal"/>
    <w:qFormat/>
    <w:rsid w:val="00B953A5"/>
    <w:pPr>
      <w:spacing w:beforeLines="30" w:before="72" w:after="100" w:afterAutospacing="1" w:line="240" w:lineRule="auto"/>
      <w:ind w:left="0"/>
    </w:pPr>
    <w:rPr>
      <w:szCs w:val="24"/>
    </w:rPr>
  </w:style>
  <w:style w:type="character" w:styleId="UnresolvedMention">
    <w:name w:val="Unresolved Mention"/>
    <w:basedOn w:val="DefaultParagraphFont"/>
    <w:uiPriority w:val="99"/>
    <w:semiHidden/>
    <w:unhideWhenUsed/>
    <w:rsid w:val="00B521F6"/>
    <w:rPr>
      <w:color w:val="808080"/>
      <w:shd w:val="clear" w:color="auto" w:fill="E6E6E6"/>
    </w:rPr>
  </w:style>
  <w:style w:type="table" w:customStyle="1" w:styleId="Dell">
    <w:name w:val="Dell"/>
    <w:basedOn w:val="TableNormal"/>
    <w:uiPriority w:val="99"/>
    <w:rsid w:val="00DE0C78"/>
    <w:pPr>
      <w:spacing w:after="100" w:afterAutospacing="1" w:line="240" w:lineRule="auto"/>
    </w:pPr>
    <w:rPr>
      <w:rFonts w:ascii="Arial" w:hAnsi="Arial"/>
      <w:sz w:val="20"/>
      <w:szCs w:val="20"/>
    </w:rPr>
    <w:tblPr>
      <w:tblInd w:w="1080" w:type="dxa"/>
      <w:tblBorders>
        <w:top w:val="single" w:sz="4" w:space="0" w:color="3F454F"/>
        <w:left w:val="single" w:sz="4" w:space="0" w:color="3F454F"/>
        <w:bottom w:val="single" w:sz="4" w:space="0" w:color="3F454F"/>
        <w:right w:val="single" w:sz="4" w:space="0" w:color="3F454F"/>
        <w:insideH w:val="single" w:sz="4" w:space="0" w:color="3F454F"/>
        <w:insideV w:val="single" w:sz="4" w:space="0" w:color="3F454F"/>
      </w:tblBorders>
      <w:tblCellMar>
        <w:top w:w="72" w:type="dxa"/>
        <w:left w:w="72" w:type="dxa"/>
        <w:bottom w:w="72" w:type="dxa"/>
        <w:right w:w="72" w:type="dxa"/>
      </w:tblCellMar>
    </w:tblPr>
    <w:tcPr>
      <w:shd w:val="clear" w:color="auto" w:fill="auto"/>
    </w:tcPr>
    <w:tblStylePr w:type="firstRow">
      <w:pPr>
        <w:wordWrap/>
        <w:spacing w:beforeLines="0" w:before="60" w:beforeAutospacing="0" w:line="240" w:lineRule="auto"/>
        <w:jc w:val="left"/>
      </w:pPr>
      <w:rPr>
        <w:rFonts w:ascii="Arial" w:hAnsi="Arial"/>
        <w:b/>
        <w:sz w:val="20"/>
      </w:rPr>
      <w:tblPr/>
      <w:tcPr>
        <w:shd w:val="clear" w:color="auto" w:fill="EEEEEE"/>
        <w:tcMar>
          <w:top w:w="0" w:type="dxa"/>
          <w:left w:w="72" w:type="dxa"/>
          <w:bottom w:w="72" w:type="dxa"/>
          <w:right w:w="72" w:type="dxa"/>
        </w:tcMar>
        <w:vAlign w:val="center"/>
      </w:tcPr>
    </w:tblStylePr>
  </w:style>
  <w:style w:type="paragraph" w:styleId="PlainText">
    <w:name w:val="Plain Text"/>
    <w:basedOn w:val="Normal"/>
    <w:link w:val="PlainTextChar"/>
    <w:uiPriority w:val="99"/>
    <w:unhideWhenUsed/>
    <w:rsid w:val="00B953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953A5"/>
    <w:rPr>
      <w:rFonts w:ascii="Consolas" w:hAnsi="Consolas"/>
      <w:sz w:val="21"/>
      <w:szCs w:val="21"/>
    </w:rPr>
  </w:style>
  <w:style w:type="table" w:styleId="PlainTable1">
    <w:name w:val="Plain Table 1"/>
    <w:basedOn w:val="TableNormal"/>
    <w:uiPriority w:val="41"/>
    <w:rsid w:val="00B953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137F6D"/>
    <w:pPr>
      <w:spacing w:after="0" w:line="240" w:lineRule="auto"/>
    </w:pPr>
    <w:rPr>
      <w:rFonts w:ascii="Calibri" w:eastAsia="SimSun" w:hAnsi="Calibri" w:cs="Times New Roman"/>
      <w:sz w:val="2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1">
    <w:name w:val="Grid Table 41"/>
    <w:basedOn w:val="TableNormal"/>
    <w:next w:val="GridTable4"/>
    <w:uiPriority w:val="49"/>
    <w:rsid w:val="00CB795A"/>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
    <w:name w:val="Grid Table 4"/>
    <w:basedOn w:val="TableNormal"/>
    <w:uiPriority w:val="49"/>
    <w:rsid w:val="00CB79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next w:val="PlainTable1"/>
    <w:uiPriority w:val="41"/>
    <w:rsid w:val="00786E6F"/>
    <w:pPr>
      <w:spacing w:after="0" w:line="240" w:lineRule="auto"/>
    </w:pPr>
    <w:rPr>
      <w:rFonts w:eastAsia="SimSun"/>
      <w:lang w:eastAsia="zh-C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017">
      <w:bodyDiv w:val="1"/>
      <w:marLeft w:val="0"/>
      <w:marRight w:val="0"/>
      <w:marTop w:val="0"/>
      <w:marBottom w:val="0"/>
      <w:divBdr>
        <w:top w:val="none" w:sz="0" w:space="0" w:color="auto"/>
        <w:left w:val="none" w:sz="0" w:space="0" w:color="auto"/>
        <w:bottom w:val="none" w:sz="0" w:space="0" w:color="auto"/>
        <w:right w:val="none" w:sz="0" w:space="0" w:color="auto"/>
      </w:divBdr>
    </w:div>
    <w:div w:id="106781255">
      <w:bodyDiv w:val="1"/>
      <w:marLeft w:val="0"/>
      <w:marRight w:val="0"/>
      <w:marTop w:val="0"/>
      <w:marBottom w:val="0"/>
      <w:divBdr>
        <w:top w:val="none" w:sz="0" w:space="0" w:color="auto"/>
        <w:left w:val="none" w:sz="0" w:space="0" w:color="auto"/>
        <w:bottom w:val="none" w:sz="0" w:space="0" w:color="auto"/>
        <w:right w:val="none" w:sz="0" w:space="0" w:color="auto"/>
      </w:divBdr>
    </w:div>
    <w:div w:id="127477059">
      <w:bodyDiv w:val="1"/>
      <w:marLeft w:val="0"/>
      <w:marRight w:val="0"/>
      <w:marTop w:val="0"/>
      <w:marBottom w:val="0"/>
      <w:divBdr>
        <w:top w:val="none" w:sz="0" w:space="0" w:color="auto"/>
        <w:left w:val="none" w:sz="0" w:space="0" w:color="auto"/>
        <w:bottom w:val="none" w:sz="0" w:space="0" w:color="auto"/>
        <w:right w:val="none" w:sz="0" w:space="0" w:color="auto"/>
      </w:divBdr>
    </w:div>
    <w:div w:id="186794555">
      <w:bodyDiv w:val="1"/>
      <w:marLeft w:val="0"/>
      <w:marRight w:val="0"/>
      <w:marTop w:val="0"/>
      <w:marBottom w:val="0"/>
      <w:divBdr>
        <w:top w:val="none" w:sz="0" w:space="0" w:color="auto"/>
        <w:left w:val="none" w:sz="0" w:space="0" w:color="auto"/>
        <w:bottom w:val="none" w:sz="0" w:space="0" w:color="auto"/>
        <w:right w:val="none" w:sz="0" w:space="0" w:color="auto"/>
      </w:divBdr>
    </w:div>
    <w:div w:id="214581680">
      <w:bodyDiv w:val="1"/>
      <w:marLeft w:val="0"/>
      <w:marRight w:val="0"/>
      <w:marTop w:val="0"/>
      <w:marBottom w:val="0"/>
      <w:divBdr>
        <w:top w:val="none" w:sz="0" w:space="0" w:color="auto"/>
        <w:left w:val="none" w:sz="0" w:space="0" w:color="auto"/>
        <w:bottom w:val="none" w:sz="0" w:space="0" w:color="auto"/>
        <w:right w:val="none" w:sz="0" w:space="0" w:color="auto"/>
      </w:divBdr>
    </w:div>
    <w:div w:id="288358895">
      <w:bodyDiv w:val="1"/>
      <w:marLeft w:val="0"/>
      <w:marRight w:val="0"/>
      <w:marTop w:val="0"/>
      <w:marBottom w:val="0"/>
      <w:divBdr>
        <w:top w:val="none" w:sz="0" w:space="0" w:color="auto"/>
        <w:left w:val="none" w:sz="0" w:space="0" w:color="auto"/>
        <w:bottom w:val="none" w:sz="0" w:space="0" w:color="auto"/>
        <w:right w:val="none" w:sz="0" w:space="0" w:color="auto"/>
      </w:divBdr>
    </w:div>
    <w:div w:id="380137487">
      <w:bodyDiv w:val="1"/>
      <w:marLeft w:val="0"/>
      <w:marRight w:val="0"/>
      <w:marTop w:val="0"/>
      <w:marBottom w:val="0"/>
      <w:divBdr>
        <w:top w:val="none" w:sz="0" w:space="0" w:color="auto"/>
        <w:left w:val="none" w:sz="0" w:space="0" w:color="auto"/>
        <w:bottom w:val="none" w:sz="0" w:space="0" w:color="auto"/>
        <w:right w:val="none" w:sz="0" w:space="0" w:color="auto"/>
      </w:divBdr>
    </w:div>
    <w:div w:id="396513224">
      <w:bodyDiv w:val="1"/>
      <w:marLeft w:val="0"/>
      <w:marRight w:val="0"/>
      <w:marTop w:val="0"/>
      <w:marBottom w:val="0"/>
      <w:divBdr>
        <w:top w:val="none" w:sz="0" w:space="0" w:color="auto"/>
        <w:left w:val="none" w:sz="0" w:space="0" w:color="auto"/>
        <w:bottom w:val="none" w:sz="0" w:space="0" w:color="auto"/>
        <w:right w:val="none" w:sz="0" w:space="0" w:color="auto"/>
      </w:divBdr>
    </w:div>
    <w:div w:id="405886292">
      <w:bodyDiv w:val="1"/>
      <w:marLeft w:val="0"/>
      <w:marRight w:val="0"/>
      <w:marTop w:val="0"/>
      <w:marBottom w:val="0"/>
      <w:divBdr>
        <w:top w:val="none" w:sz="0" w:space="0" w:color="auto"/>
        <w:left w:val="none" w:sz="0" w:space="0" w:color="auto"/>
        <w:bottom w:val="none" w:sz="0" w:space="0" w:color="auto"/>
        <w:right w:val="none" w:sz="0" w:space="0" w:color="auto"/>
      </w:divBdr>
    </w:div>
    <w:div w:id="435833702">
      <w:bodyDiv w:val="1"/>
      <w:marLeft w:val="0"/>
      <w:marRight w:val="0"/>
      <w:marTop w:val="0"/>
      <w:marBottom w:val="0"/>
      <w:divBdr>
        <w:top w:val="none" w:sz="0" w:space="0" w:color="auto"/>
        <w:left w:val="none" w:sz="0" w:space="0" w:color="auto"/>
        <w:bottom w:val="none" w:sz="0" w:space="0" w:color="auto"/>
        <w:right w:val="none" w:sz="0" w:space="0" w:color="auto"/>
      </w:divBdr>
    </w:div>
    <w:div w:id="449514198">
      <w:bodyDiv w:val="1"/>
      <w:marLeft w:val="0"/>
      <w:marRight w:val="0"/>
      <w:marTop w:val="0"/>
      <w:marBottom w:val="0"/>
      <w:divBdr>
        <w:top w:val="none" w:sz="0" w:space="0" w:color="auto"/>
        <w:left w:val="none" w:sz="0" w:space="0" w:color="auto"/>
        <w:bottom w:val="none" w:sz="0" w:space="0" w:color="auto"/>
        <w:right w:val="none" w:sz="0" w:space="0" w:color="auto"/>
      </w:divBdr>
      <w:divsChild>
        <w:div w:id="1190145978">
          <w:marLeft w:val="0"/>
          <w:marRight w:val="0"/>
          <w:marTop w:val="0"/>
          <w:marBottom w:val="0"/>
          <w:divBdr>
            <w:top w:val="none" w:sz="0" w:space="0" w:color="auto"/>
            <w:left w:val="none" w:sz="0" w:space="0" w:color="auto"/>
            <w:bottom w:val="none" w:sz="0" w:space="0" w:color="auto"/>
            <w:right w:val="none" w:sz="0" w:space="0" w:color="auto"/>
          </w:divBdr>
        </w:div>
      </w:divsChild>
    </w:div>
    <w:div w:id="496766991">
      <w:bodyDiv w:val="1"/>
      <w:marLeft w:val="0"/>
      <w:marRight w:val="0"/>
      <w:marTop w:val="0"/>
      <w:marBottom w:val="0"/>
      <w:divBdr>
        <w:top w:val="none" w:sz="0" w:space="0" w:color="auto"/>
        <w:left w:val="none" w:sz="0" w:space="0" w:color="auto"/>
        <w:bottom w:val="none" w:sz="0" w:space="0" w:color="auto"/>
        <w:right w:val="none" w:sz="0" w:space="0" w:color="auto"/>
      </w:divBdr>
    </w:div>
    <w:div w:id="525366727">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623774737">
      <w:bodyDiv w:val="1"/>
      <w:marLeft w:val="0"/>
      <w:marRight w:val="0"/>
      <w:marTop w:val="0"/>
      <w:marBottom w:val="0"/>
      <w:divBdr>
        <w:top w:val="none" w:sz="0" w:space="0" w:color="auto"/>
        <w:left w:val="none" w:sz="0" w:space="0" w:color="auto"/>
        <w:bottom w:val="none" w:sz="0" w:space="0" w:color="auto"/>
        <w:right w:val="none" w:sz="0" w:space="0" w:color="auto"/>
      </w:divBdr>
    </w:div>
    <w:div w:id="633953338">
      <w:bodyDiv w:val="1"/>
      <w:marLeft w:val="0"/>
      <w:marRight w:val="0"/>
      <w:marTop w:val="0"/>
      <w:marBottom w:val="0"/>
      <w:divBdr>
        <w:top w:val="none" w:sz="0" w:space="0" w:color="auto"/>
        <w:left w:val="none" w:sz="0" w:space="0" w:color="auto"/>
        <w:bottom w:val="none" w:sz="0" w:space="0" w:color="auto"/>
        <w:right w:val="none" w:sz="0" w:space="0" w:color="auto"/>
      </w:divBdr>
    </w:div>
    <w:div w:id="646134406">
      <w:bodyDiv w:val="1"/>
      <w:marLeft w:val="0"/>
      <w:marRight w:val="0"/>
      <w:marTop w:val="0"/>
      <w:marBottom w:val="0"/>
      <w:divBdr>
        <w:top w:val="none" w:sz="0" w:space="0" w:color="auto"/>
        <w:left w:val="none" w:sz="0" w:space="0" w:color="auto"/>
        <w:bottom w:val="none" w:sz="0" w:space="0" w:color="auto"/>
        <w:right w:val="none" w:sz="0" w:space="0" w:color="auto"/>
      </w:divBdr>
    </w:div>
    <w:div w:id="706639504">
      <w:bodyDiv w:val="1"/>
      <w:marLeft w:val="0"/>
      <w:marRight w:val="0"/>
      <w:marTop w:val="0"/>
      <w:marBottom w:val="0"/>
      <w:divBdr>
        <w:top w:val="none" w:sz="0" w:space="0" w:color="auto"/>
        <w:left w:val="none" w:sz="0" w:space="0" w:color="auto"/>
        <w:bottom w:val="none" w:sz="0" w:space="0" w:color="auto"/>
        <w:right w:val="none" w:sz="0" w:space="0" w:color="auto"/>
      </w:divBdr>
    </w:div>
    <w:div w:id="754059422">
      <w:bodyDiv w:val="1"/>
      <w:marLeft w:val="0"/>
      <w:marRight w:val="0"/>
      <w:marTop w:val="0"/>
      <w:marBottom w:val="0"/>
      <w:divBdr>
        <w:top w:val="none" w:sz="0" w:space="0" w:color="auto"/>
        <w:left w:val="none" w:sz="0" w:space="0" w:color="auto"/>
        <w:bottom w:val="none" w:sz="0" w:space="0" w:color="auto"/>
        <w:right w:val="none" w:sz="0" w:space="0" w:color="auto"/>
      </w:divBdr>
    </w:div>
    <w:div w:id="782504885">
      <w:bodyDiv w:val="1"/>
      <w:marLeft w:val="0"/>
      <w:marRight w:val="0"/>
      <w:marTop w:val="0"/>
      <w:marBottom w:val="0"/>
      <w:divBdr>
        <w:top w:val="none" w:sz="0" w:space="0" w:color="auto"/>
        <w:left w:val="none" w:sz="0" w:space="0" w:color="auto"/>
        <w:bottom w:val="none" w:sz="0" w:space="0" w:color="auto"/>
        <w:right w:val="none" w:sz="0" w:space="0" w:color="auto"/>
      </w:divBdr>
    </w:div>
    <w:div w:id="823086112">
      <w:bodyDiv w:val="1"/>
      <w:marLeft w:val="0"/>
      <w:marRight w:val="0"/>
      <w:marTop w:val="0"/>
      <w:marBottom w:val="0"/>
      <w:divBdr>
        <w:top w:val="none" w:sz="0" w:space="0" w:color="auto"/>
        <w:left w:val="none" w:sz="0" w:space="0" w:color="auto"/>
        <w:bottom w:val="none" w:sz="0" w:space="0" w:color="auto"/>
        <w:right w:val="none" w:sz="0" w:space="0" w:color="auto"/>
      </w:divBdr>
    </w:div>
    <w:div w:id="909122336">
      <w:bodyDiv w:val="1"/>
      <w:marLeft w:val="0"/>
      <w:marRight w:val="0"/>
      <w:marTop w:val="0"/>
      <w:marBottom w:val="0"/>
      <w:divBdr>
        <w:top w:val="none" w:sz="0" w:space="0" w:color="auto"/>
        <w:left w:val="none" w:sz="0" w:space="0" w:color="auto"/>
        <w:bottom w:val="none" w:sz="0" w:space="0" w:color="auto"/>
        <w:right w:val="none" w:sz="0" w:space="0" w:color="auto"/>
      </w:divBdr>
    </w:div>
    <w:div w:id="967927750">
      <w:bodyDiv w:val="1"/>
      <w:marLeft w:val="0"/>
      <w:marRight w:val="0"/>
      <w:marTop w:val="0"/>
      <w:marBottom w:val="0"/>
      <w:divBdr>
        <w:top w:val="none" w:sz="0" w:space="0" w:color="auto"/>
        <w:left w:val="none" w:sz="0" w:space="0" w:color="auto"/>
        <w:bottom w:val="none" w:sz="0" w:space="0" w:color="auto"/>
        <w:right w:val="none" w:sz="0" w:space="0" w:color="auto"/>
      </w:divBdr>
    </w:div>
    <w:div w:id="982738370">
      <w:bodyDiv w:val="1"/>
      <w:marLeft w:val="0"/>
      <w:marRight w:val="0"/>
      <w:marTop w:val="0"/>
      <w:marBottom w:val="0"/>
      <w:divBdr>
        <w:top w:val="none" w:sz="0" w:space="0" w:color="auto"/>
        <w:left w:val="none" w:sz="0" w:space="0" w:color="auto"/>
        <w:bottom w:val="none" w:sz="0" w:space="0" w:color="auto"/>
        <w:right w:val="none" w:sz="0" w:space="0" w:color="auto"/>
      </w:divBdr>
    </w:div>
    <w:div w:id="1237128823">
      <w:bodyDiv w:val="1"/>
      <w:marLeft w:val="0"/>
      <w:marRight w:val="0"/>
      <w:marTop w:val="0"/>
      <w:marBottom w:val="0"/>
      <w:divBdr>
        <w:top w:val="none" w:sz="0" w:space="0" w:color="auto"/>
        <w:left w:val="none" w:sz="0" w:space="0" w:color="auto"/>
        <w:bottom w:val="none" w:sz="0" w:space="0" w:color="auto"/>
        <w:right w:val="none" w:sz="0" w:space="0" w:color="auto"/>
      </w:divBdr>
    </w:div>
    <w:div w:id="1339581770">
      <w:bodyDiv w:val="1"/>
      <w:marLeft w:val="0"/>
      <w:marRight w:val="0"/>
      <w:marTop w:val="0"/>
      <w:marBottom w:val="0"/>
      <w:divBdr>
        <w:top w:val="none" w:sz="0" w:space="0" w:color="auto"/>
        <w:left w:val="none" w:sz="0" w:space="0" w:color="auto"/>
        <w:bottom w:val="none" w:sz="0" w:space="0" w:color="auto"/>
        <w:right w:val="none" w:sz="0" w:space="0" w:color="auto"/>
      </w:divBdr>
    </w:div>
    <w:div w:id="1355884592">
      <w:bodyDiv w:val="1"/>
      <w:marLeft w:val="0"/>
      <w:marRight w:val="0"/>
      <w:marTop w:val="0"/>
      <w:marBottom w:val="0"/>
      <w:divBdr>
        <w:top w:val="none" w:sz="0" w:space="0" w:color="auto"/>
        <w:left w:val="none" w:sz="0" w:space="0" w:color="auto"/>
        <w:bottom w:val="none" w:sz="0" w:space="0" w:color="auto"/>
        <w:right w:val="none" w:sz="0" w:space="0" w:color="auto"/>
      </w:divBdr>
    </w:div>
    <w:div w:id="1429884698">
      <w:bodyDiv w:val="1"/>
      <w:marLeft w:val="0"/>
      <w:marRight w:val="0"/>
      <w:marTop w:val="0"/>
      <w:marBottom w:val="0"/>
      <w:divBdr>
        <w:top w:val="none" w:sz="0" w:space="0" w:color="auto"/>
        <w:left w:val="none" w:sz="0" w:space="0" w:color="auto"/>
        <w:bottom w:val="none" w:sz="0" w:space="0" w:color="auto"/>
        <w:right w:val="none" w:sz="0" w:space="0" w:color="auto"/>
      </w:divBdr>
    </w:div>
    <w:div w:id="1441610216">
      <w:bodyDiv w:val="1"/>
      <w:marLeft w:val="0"/>
      <w:marRight w:val="0"/>
      <w:marTop w:val="0"/>
      <w:marBottom w:val="0"/>
      <w:divBdr>
        <w:top w:val="none" w:sz="0" w:space="0" w:color="auto"/>
        <w:left w:val="none" w:sz="0" w:space="0" w:color="auto"/>
        <w:bottom w:val="none" w:sz="0" w:space="0" w:color="auto"/>
        <w:right w:val="none" w:sz="0" w:space="0" w:color="auto"/>
      </w:divBdr>
    </w:div>
    <w:div w:id="1580872656">
      <w:bodyDiv w:val="1"/>
      <w:marLeft w:val="0"/>
      <w:marRight w:val="0"/>
      <w:marTop w:val="0"/>
      <w:marBottom w:val="0"/>
      <w:divBdr>
        <w:top w:val="none" w:sz="0" w:space="0" w:color="auto"/>
        <w:left w:val="none" w:sz="0" w:space="0" w:color="auto"/>
        <w:bottom w:val="none" w:sz="0" w:space="0" w:color="auto"/>
        <w:right w:val="none" w:sz="0" w:space="0" w:color="auto"/>
      </w:divBdr>
    </w:div>
    <w:div w:id="1614552727">
      <w:bodyDiv w:val="1"/>
      <w:marLeft w:val="0"/>
      <w:marRight w:val="0"/>
      <w:marTop w:val="0"/>
      <w:marBottom w:val="0"/>
      <w:divBdr>
        <w:top w:val="none" w:sz="0" w:space="0" w:color="auto"/>
        <w:left w:val="none" w:sz="0" w:space="0" w:color="auto"/>
        <w:bottom w:val="none" w:sz="0" w:space="0" w:color="auto"/>
        <w:right w:val="none" w:sz="0" w:space="0" w:color="auto"/>
      </w:divBdr>
    </w:div>
    <w:div w:id="1620801167">
      <w:bodyDiv w:val="1"/>
      <w:marLeft w:val="0"/>
      <w:marRight w:val="0"/>
      <w:marTop w:val="0"/>
      <w:marBottom w:val="0"/>
      <w:divBdr>
        <w:top w:val="none" w:sz="0" w:space="0" w:color="auto"/>
        <w:left w:val="none" w:sz="0" w:space="0" w:color="auto"/>
        <w:bottom w:val="none" w:sz="0" w:space="0" w:color="auto"/>
        <w:right w:val="none" w:sz="0" w:space="0" w:color="auto"/>
      </w:divBdr>
    </w:div>
    <w:div w:id="1718819844">
      <w:bodyDiv w:val="1"/>
      <w:marLeft w:val="0"/>
      <w:marRight w:val="0"/>
      <w:marTop w:val="0"/>
      <w:marBottom w:val="0"/>
      <w:divBdr>
        <w:top w:val="none" w:sz="0" w:space="0" w:color="auto"/>
        <w:left w:val="none" w:sz="0" w:space="0" w:color="auto"/>
        <w:bottom w:val="none" w:sz="0" w:space="0" w:color="auto"/>
        <w:right w:val="none" w:sz="0" w:space="0" w:color="auto"/>
      </w:divBdr>
    </w:div>
    <w:div w:id="1729717866">
      <w:bodyDiv w:val="1"/>
      <w:marLeft w:val="0"/>
      <w:marRight w:val="0"/>
      <w:marTop w:val="0"/>
      <w:marBottom w:val="0"/>
      <w:divBdr>
        <w:top w:val="none" w:sz="0" w:space="0" w:color="auto"/>
        <w:left w:val="none" w:sz="0" w:space="0" w:color="auto"/>
        <w:bottom w:val="none" w:sz="0" w:space="0" w:color="auto"/>
        <w:right w:val="none" w:sz="0" w:space="0" w:color="auto"/>
      </w:divBdr>
    </w:div>
    <w:div w:id="1802914969">
      <w:bodyDiv w:val="1"/>
      <w:marLeft w:val="0"/>
      <w:marRight w:val="0"/>
      <w:marTop w:val="0"/>
      <w:marBottom w:val="0"/>
      <w:divBdr>
        <w:top w:val="none" w:sz="0" w:space="0" w:color="auto"/>
        <w:left w:val="none" w:sz="0" w:space="0" w:color="auto"/>
        <w:bottom w:val="none" w:sz="0" w:space="0" w:color="auto"/>
        <w:right w:val="none" w:sz="0" w:space="0" w:color="auto"/>
      </w:divBdr>
    </w:div>
    <w:div w:id="1822773959">
      <w:bodyDiv w:val="1"/>
      <w:marLeft w:val="0"/>
      <w:marRight w:val="0"/>
      <w:marTop w:val="0"/>
      <w:marBottom w:val="0"/>
      <w:divBdr>
        <w:top w:val="none" w:sz="0" w:space="0" w:color="auto"/>
        <w:left w:val="none" w:sz="0" w:space="0" w:color="auto"/>
        <w:bottom w:val="none" w:sz="0" w:space="0" w:color="auto"/>
        <w:right w:val="none" w:sz="0" w:space="0" w:color="auto"/>
      </w:divBdr>
    </w:div>
    <w:div w:id="1920599188">
      <w:bodyDiv w:val="1"/>
      <w:marLeft w:val="0"/>
      <w:marRight w:val="0"/>
      <w:marTop w:val="0"/>
      <w:marBottom w:val="0"/>
      <w:divBdr>
        <w:top w:val="none" w:sz="0" w:space="0" w:color="auto"/>
        <w:left w:val="none" w:sz="0" w:space="0" w:color="auto"/>
        <w:bottom w:val="none" w:sz="0" w:space="0" w:color="auto"/>
        <w:right w:val="none" w:sz="0" w:space="0" w:color="auto"/>
      </w:divBdr>
    </w:div>
    <w:div w:id="2029287707">
      <w:bodyDiv w:val="1"/>
      <w:marLeft w:val="0"/>
      <w:marRight w:val="0"/>
      <w:marTop w:val="0"/>
      <w:marBottom w:val="0"/>
      <w:divBdr>
        <w:top w:val="none" w:sz="0" w:space="0" w:color="auto"/>
        <w:left w:val="none" w:sz="0" w:space="0" w:color="auto"/>
        <w:bottom w:val="none" w:sz="0" w:space="0" w:color="auto"/>
        <w:right w:val="none" w:sz="0" w:space="0" w:color="auto"/>
      </w:divBdr>
    </w:div>
    <w:div w:id="2095123952">
      <w:bodyDiv w:val="1"/>
      <w:marLeft w:val="0"/>
      <w:marRight w:val="0"/>
      <w:marTop w:val="0"/>
      <w:marBottom w:val="0"/>
      <w:divBdr>
        <w:top w:val="none" w:sz="0" w:space="0" w:color="auto"/>
        <w:left w:val="none" w:sz="0" w:space="0" w:color="auto"/>
        <w:bottom w:val="none" w:sz="0" w:space="0" w:color="auto"/>
        <w:right w:val="none" w:sz="0" w:space="0" w:color="auto"/>
      </w:divBdr>
    </w:div>
    <w:div w:id="2107532398">
      <w:bodyDiv w:val="1"/>
      <w:marLeft w:val="0"/>
      <w:marRight w:val="0"/>
      <w:marTop w:val="0"/>
      <w:marBottom w:val="0"/>
      <w:divBdr>
        <w:top w:val="none" w:sz="0" w:space="0" w:color="auto"/>
        <w:left w:val="none" w:sz="0" w:space="0" w:color="auto"/>
        <w:bottom w:val="none" w:sz="0" w:space="0" w:color="auto"/>
        <w:right w:val="none" w:sz="0" w:space="0" w:color="auto"/>
      </w:divBdr>
    </w:div>
    <w:div w:id="2113546448">
      <w:bodyDiv w:val="1"/>
      <w:marLeft w:val="30"/>
      <w:marRight w:val="30"/>
      <w:marTop w:val="0"/>
      <w:marBottom w:val="0"/>
      <w:divBdr>
        <w:top w:val="none" w:sz="0" w:space="0" w:color="auto"/>
        <w:left w:val="none" w:sz="0" w:space="0" w:color="auto"/>
        <w:bottom w:val="none" w:sz="0" w:space="0" w:color="auto"/>
        <w:right w:val="none" w:sz="0" w:space="0" w:color="auto"/>
      </w:divBdr>
      <w:divsChild>
        <w:div w:id="1710298423">
          <w:marLeft w:val="0"/>
          <w:marRight w:val="0"/>
          <w:marTop w:val="0"/>
          <w:marBottom w:val="0"/>
          <w:divBdr>
            <w:top w:val="none" w:sz="0" w:space="0" w:color="auto"/>
            <w:left w:val="none" w:sz="0" w:space="0" w:color="auto"/>
            <w:bottom w:val="none" w:sz="0" w:space="0" w:color="auto"/>
            <w:right w:val="none" w:sz="0" w:space="0" w:color="auto"/>
          </w:divBdr>
          <w:divsChild>
            <w:div w:id="166097861">
              <w:marLeft w:val="0"/>
              <w:marRight w:val="0"/>
              <w:marTop w:val="0"/>
              <w:marBottom w:val="0"/>
              <w:divBdr>
                <w:top w:val="none" w:sz="0" w:space="0" w:color="auto"/>
                <w:left w:val="none" w:sz="0" w:space="0" w:color="auto"/>
                <w:bottom w:val="none" w:sz="0" w:space="0" w:color="auto"/>
                <w:right w:val="none" w:sz="0" w:space="0" w:color="auto"/>
              </w:divBdr>
              <w:divsChild>
                <w:div w:id="101339402">
                  <w:marLeft w:val="180"/>
                  <w:marRight w:val="0"/>
                  <w:marTop w:val="0"/>
                  <w:marBottom w:val="0"/>
                  <w:divBdr>
                    <w:top w:val="none" w:sz="0" w:space="0" w:color="auto"/>
                    <w:left w:val="none" w:sz="0" w:space="0" w:color="auto"/>
                    <w:bottom w:val="none" w:sz="0" w:space="0" w:color="auto"/>
                    <w:right w:val="none" w:sz="0" w:space="0" w:color="auto"/>
                  </w:divBdr>
                  <w:divsChild>
                    <w:div w:id="115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7197">
      <w:bodyDiv w:val="1"/>
      <w:marLeft w:val="0"/>
      <w:marRight w:val="0"/>
      <w:marTop w:val="0"/>
      <w:marBottom w:val="0"/>
      <w:divBdr>
        <w:top w:val="none" w:sz="0" w:space="0" w:color="auto"/>
        <w:left w:val="none" w:sz="0" w:space="0" w:color="auto"/>
        <w:bottom w:val="none" w:sz="0" w:space="0" w:color="auto"/>
        <w:right w:val="none" w:sz="0" w:space="0" w:color="auto"/>
      </w:divBdr>
    </w:div>
    <w:div w:id="213543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yperlink" Target="https://github.com/dell/OpenManage-Enterprise/upload/master/Plugins/Power%20Manag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ishi\work\PMP\1.1\tool\Dell%20Technologies%20Technical%20Doc%2020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5E66C8E04B4486997B66E700701D8B"/>
        <w:category>
          <w:name w:val="General"/>
          <w:gallery w:val="placeholder"/>
        </w:category>
        <w:types>
          <w:type w:val="bbPlcHdr"/>
        </w:types>
        <w:behaviors>
          <w:behavior w:val="content"/>
        </w:behaviors>
        <w:guid w:val="{8C07B360-0C62-460E-8875-C88752DE9ED2}"/>
      </w:docPartPr>
      <w:docPartBody>
        <w:p w:rsidR="00225185" w:rsidRDefault="0086621C">
          <w:pPr>
            <w:pStyle w:val="E45E66C8E04B4486997B66E700701D8B"/>
          </w:pPr>
          <w:r w:rsidRPr="004A004A">
            <w:rPr>
              <w:rStyle w:val="PlaceholderText"/>
            </w:rPr>
            <w:t>[Title]</w:t>
          </w:r>
        </w:p>
      </w:docPartBody>
    </w:docPart>
    <w:docPart>
      <w:docPartPr>
        <w:name w:val="7AF04F537E3542808CA332E5644A347E"/>
        <w:category>
          <w:name w:val="General"/>
          <w:gallery w:val="placeholder"/>
        </w:category>
        <w:types>
          <w:type w:val="bbPlcHdr"/>
        </w:types>
        <w:behaviors>
          <w:behavior w:val="content"/>
        </w:behaviors>
        <w:guid w:val="{16C33664-A553-4D66-9B2C-09F1CE0EC42B}"/>
      </w:docPartPr>
      <w:docPartBody>
        <w:p w:rsidR="00225185" w:rsidRDefault="0086621C">
          <w:pPr>
            <w:pStyle w:val="7AF04F537E3542808CA332E5644A347E"/>
          </w:pPr>
          <w:r w:rsidRPr="003D7CA7">
            <w:rPr>
              <w:rStyle w:val="PlaceholderText"/>
            </w:rPr>
            <w:t>[Subject]</w:t>
          </w:r>
        </w:p>
      </w:docPartBody>
    </w:docPart>
    <w:docPart>
      <w:docPartPr>
        <w:name w:val="CA8CC77727B44CD7A11B8A76EEB7ABE0"/>
        <w:category>
          <w:name w:val="General"/>
          <w:gallery w:val="placeholder"/>
        </w:category>
        <w:types>
          <w:type w:val="bbPlcHdr"/>
        </w:types>
        <w:behaviors>
          <w:behavior w:val="content"/>
        </w:behaviors>
        <w:guid w:val="{D1A5D6AC-B7E4-4DA7-B787-623C6883B892}"/>
      </w:docPartPr>
      <w:docPartBody>
        <w:p w:rsidR="00225185" w:rsidRDefault="0086621C">
          <w:pPr>
            <w:pStyle w:val="CA8CC77727B44CD7A11B8A76EEB7ABE0"/>
          </w:pPr>
          <w:r w:rsidRPr="00E528E8">
            <w:rPr>
              <w:rStyle w:val="PlaceholderText"/>
            </w:rPr>
            <w:t>Click here to enter a date.</w:t>
          </w:r>
        </w:p>
      </w:docPartBody>
    </w:docPart>
    <w:docPart>
      <w:docPartPr>
        <w:name w:val="E5011CEEF8F540FDAC6D960C9C29287B"/>
        <w:category>
          <w:name w:val="General"/>
          <w:gallery w:val="placeholder"/>
        </w:category>
        <w:types>
          <w:type w:val="bbPlcHdr"/>
        </w:types>
        <w:behaviors>
          <w:behavior w:val="content"/>
        </w:behaviors>
        <w:guid w:val="{D8DAF738-C56C-489E-9927-70FA95B5FCA5}"/>
      </w:docPartPr>
      <w:docPartBody>
        <w:p w:rsidR="00225185" w:rsidRDefault="0086621C">
          <w:pPr>
            <w:pStyle w:val="E5011CEEF8F540FDAC6D960C9C29287B"/>
          </w:pPr>
          <w:r w:rsidRPr="000B7F32">
            <w:rPr>
              <w:rStyle w:val="PlaceholderText"/>
            </w:rPr>
            <w:t>[Category]</w:t>
          </w:r>
        </w:p>
      </w:docPartBody>
    </w:docPart>
    <w:docPart>
      <w:docPartPr>
        <w:name w:val="CA4D4C7B9C1D4902AE60B1B29616385B"/>
        <w:category>
          <w:name w:val="General"/>
          <w:gallery w:val="placeholder"/>
        </w:category>
        <w:types>
          <w:type w:val="bbPlcHdr"/>
        </w:types>
        <w:behaviors>
          <w:behavior w:val="content"/>
        </w:behaviors>
        <w:guid w:val="{96D499CF-1FD1-4E8B-BBAC-B5B3DBB092C0}"/>
      </w:docPartPr>
      <w:docPartBody>
        <w:p w:rsidR="00225185" w:rsidRDefault="0086621C">
          <w:pPr>
            <w:pStyle w:val="CA4D4C7B9C1D4902AE60B1B29616385B"/>
          </w:pPr>
          <w:r w:rsidRPr="00C15E4A">
            <w:rPr>
              <w:rStyle w:val="PlaceholderText"/>
            </w:rPr>
            <w:t>[Manager]</w:t>
          </w:r>
        </w:p>
      </w:docPartBody>
    </w:docPart>
    <w:docPart>
      <w:docPartPr>
        <w:name w:val="A03B3CC0B95A4661880892526C87F188"/>
        <w:category>
          <w:name w:val="General"/>
          <w:gallery w:val="placeholder"/>
        </w:category>
        <w:types>
          <w:type w:val="bbPlcHdr"/>
        </w:types>
        <w:behaviors>
          <w:behavior w:val="content"/>
        </w:behaviors>
        <w:guid w:val="{1FC0992A-41E3-4FEF-A956-F4B072E34E66}"/>
      </w:docPartPr>
      <w:docPartBody>
        <w:p w:rsidR="00225185" w:rsidRDefault="0086621C">
          <w:pPr>
            <w:pStyle w:val="A03B3CC0B95A4661880892526C87F188"/>
          </w:pPr>
          <w:r w:rsidRPr="00C15E4A">
            <w:rPr>
              <w:rStyle w:val="PlaceholderText"/>
            </w:rPr>
            <w:t>[Manager]</w:t>
          </w:r>
        </w:p>
      </w:docPartBody>
    </w:docPart>
    <w:docPart>
      <w:docPartPr>
        <w:name w:val="F2355F3252E04F9B98273862F334045D"/>
        <w:category>
          <w:name w:val="General"/>
          <w:gallery w:val="placeholder"/>
        </w:category>
        <w:types>
          <w:type w:val="bbPlcHdr"/>
        </w:types>
        <w:behaviors>
          <w:behavior w:val="content"/>
        </w:behaviors>
        <w:guid w:val="{82D54D93-A4DB-475C-B1FC-FD689D8E4F62}"/>
      </w:docPartPr>
      <w:docPartBody>
        <w:p w:rsidR="00225185" w:rsidRDefault="0086621C">
          <w:pPr>
            <w:pStyle w:val="F2355F3252E04F9B98273862F334045D"/>
          </w:pPr>
          <w:r w:rsidRPr="0064616D">
            <w:rPr>
              <w:rStyle w:val="PlaceholderText"/>
            </w:rPr>
            <w:t>Choose an item.</w:t>
          </w:r>
        </w:p>
      </w:docPartBody>
    </w:docPart>
    <w:docPart>
      <w:docPartPr>
        <w:name w:val="EBB33D10E1B745398EA5275440BC1312"/>
        <w:category>
          <w:name w:val="General"/>
          <w:gallery w:val="placeholder"/>
        </w:category>
        <w:types>
          <w:type w:val="bbPlcHdr"/>
        </w:types>
        <w:behaviors>
          <w:behavior w:val="content"/>
        </w:behaviors>
        <w:guid w:val="{42015099-C1FC-470E-9A7A-7E42FE8E8309}"/>
      </w:docPartPr>
      <w:docPartBody>
        <w:p w:rsidR="00225185" w:rsidRDefault="0086621C">
          <w:pPr>
            <w:pStyle w:val="EBB33D10E1B745398EA5275440BC1312"/>
          </w:pPr>
          <w:r w:rsidRPr="006461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useo Sans For Dell">
    <w:altName w:val="Calibri"/>
    <w:charset w:val="00"/>
    <w:family w:val="auto"/>
    <w:pitch w:val="variable"/>
    <w:sig w:usb0="A00000AF" w:usb1="4000004B" w:usb2="00000000" w:usb3="00000000" w:csb0="00000093"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useo For Dell">
    <w:charset w:val="00"/>
    <w:family w:val="auto"/>
    <w:pitch w:val="variable"/>
    <w:sig w:usb0="00000001" w:usb1="4000004A" w:usb2="00000000" w:usb3="00000000" w:csb0="00000093" w:csb1="00000000"/>
  </w:font>
  <w:font w:name="MetaNormalLF-Roman">
    <w:charset w:val="00"/>
    <w:family w:val="swiss"/>
    <w:pitch w:val="variable"/>
    <w:sig w:usb0="8000002F" w:usb1="4000004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1C"/>
    <w:rsid w:val="00225185"/>
    <w:rsid w:val="00562F93"/>
    <w:rsid w:val="0086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5E66C8E04B4486997B66E700701D8B">
    <w:name w:val="E45E66C8E04B4486997B66E700701D8B"/>
  </w:style>
  <w:style w:type="paragraph" w:customStyle="1" w:styleId="7AF04F537E3542808CA332E5644A347E">
    <w:name w:val="7AF04F537E3542808CA332E5644A347E"/>
  </w:style>
  <w:style w:type="paragraph" w:customStyle="1" w:styleId="CA8CC77727B44CD7A11B8A76EEB7ABE0">
    <w:name w:val="CA8CC77727B44CD7A11B8A76EEB7ABE0"/>
  </w:style>
  <w:style w:type="paragraph" w:customStyle="1" w:styleId="E5011CEEF8F540FDAC6D960C9C29287B">
    <w:name w:val="E5011CEEF8F540FDAC6D960C9C29287B"/>
  </w:style>
  <w:style w:type="paragraph" w:customStyle="1" w:styleId="CA4D4C7B9C1D4902AE60B1B29616385B">
    <w:name w:val="CA4D4C7B9C1D4902AE60B1B29616385B"/>
  </w:style>
  <w:style w:type="paragraph" w:customStyle="1" w:styleId="A03B3CC0B95A4661880892526C87F188">
    <w:name w:val="A03B3CC0B95A4661880892526C87F188"/>
  </w:style>
  <w:style w:type="paragraph" w:customStyle="1" w:styleId="8B66EFB965334F718FA07EE31D9A9C72">
    <w:name w:val="8B66EFB965334F718FA07EE31D9A9C72"/>
  </w:style>
  <w:style w:type="paragraph" w:customStyle="1" w:styleId="F2355F3252E04F9B98273862F334045D">
    <w:name w:val="F2355F3252E04F9B98273862F334045D"/>
  </w:style>
  <w:style w:type="paragraph" w:customStyle="1" w:styleId="EBB33D10E1B745398EA5275440BC1312">
    <w:name w:val="EBB33D10E1B745398EA5275440BC1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ell EMC">
  <a:themeElements>
    <a:clrScheme name="Dell EMC">
      <a:dk1>
        <a:sysClr val="windowText" lastClr="000000"/>
      </a:dk1>
      <a:lt1>
        <a:srgbClr val="FFFFFF"/>
      </a:lt1>
      <a:dk2>
        <a:srgbClr val="0076CE"/>
      </a:dk2>
      <a:lt2>
        <a:srgbClr val="EEEEEE"/>
      </a:lt2>
      <a:accent1>
        <a:srgbClr val="00447C"/>
      </a:accent1>
      <a:accent2>
        <a:srgbClr val="F2AF00"/>
      </a:accent2>
      <a:accent3>
        <a:srgbClr val="6EA204"/>
      </a:accent3>
      <a:accent4>
        <a:srgbClr val="EE6411"/>
      </a:accent4>
      <a:accent5>
        <a:srgbClr val="41B6E6"/>
      </a:accent5>
      <a:accent6>
        <a:srgbClr val="6E2585"/>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Sensitivity xmlns="1c88734f-45cf-4ee3-8ac1-e8e10e08d449">Internal Use No Visual Marking</Sensitivit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26B82835B492469836C1C6974FA46E" ma:contentTypeVersion="3" ma:contentTypeDescription="Create a new document." ma:contentTypeScope="" ma:versionID="1fafa649b687048fed6dd77fdcb56781">
  <xsd:schema xmlns:xsd="http://www.w3.org/2001/XMLSchema" xmlns:xs="http://www.w3.org/2001/XMLSchema" xmlns:p="http://schemas.microsoft.com/office/2006/metadata/properties" xmlns:ns1="http://schemas.microsoft.com/sharepoint/v3" targetNamespace="http://schemas.microsoft.com/office/2006/metadata/properties" ma:root="true" ma:fieldsID="548cbc053a5d321512c952832a52079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A056A-35BB-48EE-8F12-AF4CABDA97DD}">
  <ds:schemaRefs>
    <ds:schemaRef ds:uri="http://schemas.microsoft.com/office/2006/metadata/properties"/>
    <ds:schemaRef ds:uri="http://schemas.microsoft.com/sharepoint/v3"/>
    <ds:schemaRef ds:uri="1c88734f-45cf-4ee3-8ac1-e8e10e08d449"/>
  </ds:schemaRefs>
</ds:datastoreItem>
</file>

<file path=customXml/itemProps2.xml><?xml version="1.0" encoding="utf-8"?>
<ds:datastoreItem xmlns:ds="http://schemas.openxmlformats.org/officeDocument/2006/customXml" ds:itemID="{86406C49-369B-4381-9D41-005B8A0E9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9E68A9-6810-4EDB-A8CD-5634E624CD40}">
  <ds:schemaRefs>
    <ds:schemaRef ds:uri="http://schemas.microsoft.com/sharepoint/v3/contenttype/forms"/>
  </ds:schemaRefs>
</ds:datastoreItem>
</file>

<file path=customXml/itemProps4.xml><?xml version="1.0" encoding="utf-8"?>
<ds:datastoreItem xmlns:ds="http://schemas.openxmlformats.org/officeDocument/2006/customXml" ds:itemID="{173BB388-84AD-4D9D-9FB8-F575BE6F0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Dell Technologies Technical Doc 2020.dotx</Template>
  <TotalTime>203</TotalTime>
  <Pages>9</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Click to Edit Title That Also Appears in the Footer (Max: 3 Lines or 100 Characters)</vt:lpstr>
    </vt:vector>
  </TitlesOfParts>
  <Manager>Document ID</Manager>
  <Company>Dell Inc.</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Physical Group and Device Association from a CSV file</dc:title>
  <dc:subject>Considering the fact that recreation of physical group hierarchies are a painful and time taking activities for the users, OpenManage Power Manager facilitates importing the existing hierarchy of a data center from a csv file.</dc:subject>
  <dc:creator>Mukherjee, Rishi</dc:creator>
  <cp:keywords/>
  <cp:lastModifiedBy>Mukherjee, Rishi</cp:lastModifiedBy>
  <cp:revision>68</cp:revision>
  <cp:lastPrinted>2020-01-15T21:50:00Z</cp:lastPrinted>
  <dcterms:created xsi:type="dcterms:W3CDTF">2020-08-03T08:14:00Z</dcterms:created>
  <dcterms:modified xsi:type="dcterms:W3CDTF">2020-08-03T11:40:00Z</dcterms:modified>
  <cp:category>White Paper</cp:category>
  <cp:contentStatus>Ready for use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0x0101007F26B82835B492469836C1C6974FA46E</vt:lpwstr>
  </property>
  <property fmtid="{D5CDD505-2E9C-101B-9397-08002B2CF9AE}" pid="3" name="Order">
    <vt:r8>19300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TitusGUID">
    <vt:lpwstr>7b24bda6-8e67-4bf6-8e1f-c10e31698200</vt:lpwstr>
  </property>
  <property fmtid="{D5CDD505-2E9C-101B-9397-08002B2CF9AE}" pid="8" name="Document number">
    <vt:lpwstr>Documnet ID</vt:lpwstr>
  </property>
  <property fmtid="{D5CDD505-2E9C-101B-9397-08002B2CF9AE}" pid="9" name="DellClassification">
    <vt:lpwstr>No Restrictions</vt:lpwstr>
  </property>
  <property fmtid="{D5CDD505-2E9C-101B-9397-08002B2CF9AE}" pid="10" name="DellSubLabels">
    <vt:lpwstr/>
  </property>
  <property fmtid="{D5CDD505-2E9C-101B-9397-08002B2CF9AE}" pid="11" name="Document Creator">
    <vt:lpwstr/>
  </property>
  <property fmtid="{D5CDD505-2E9C-101B-9397-08002B2CF9AE}" pid="12" name="Document Editor">
    <vt:lpwstr/>
  </property>
  <property fmtid="{D5CDD505-2E9C-101B-9397-08002B2CF9AE}" pid="13" name="Classification">
    <vt:lpwstr>No Restrictions</vt:lpwstr>
  </property>
  <property fmtid="{D5CDD505-2E9C-101B-9397-08002B2CF9AE}" pid="14" name="Sublabels">
    <vt:lpwstr/>
  </property>
  <property fmtid="{D5CDD505-2E9C-101B-9397-08002B2CF9AE}" pid="15" name="MSIP_Label_7de70ee2-0cb4-4d60-aee5-75ef2c4c8a90_Enabled">
    <vt:lpwstr>True</vt:lpwstr>
  </property>
  <property fmtid="{D5CDD505-2E9C-101B-9397-08002B2CF9AE}" pid="16" name="MSIP_Label_7de70ee2-0cb4-4d60-aee5-75ef2c4c8a90_SiteId">
    <vt:lpwstr>945c199a-83a2-4e80-9f8c-5a91be5752dd</vt:lpwstr>
  </property>
  <property fmtid="{D5CDD505-2E9C-101B-9397-08002B2CF9AE}" pid="17" name="MSIP_Label_7de70ee2-0cb4-4d60-aee5-75ef2c4c8a90_Owner">
    <vt:lpwstr>Daniel_White@Dell.com</vt:lpwstr>
  </property>
  <property fmtid="{D5CDD505-2E9C-101B-9397-08002B2CF9AE}" pid="18" name="MSIP_Label_7de70ee2-0cb4-4d60-aee5-75ef2c4c8a90_SetDate">
    <vt:lpwstr>2018-12-14T17:25:31.1921033Z</vt:lpwstr>
  </property>
  <property fmtid="{D5CDD505-2E9C-101B-9397-08002B2CF9AE}" pid="19" name="MSIP_Label_7de70ee2-0cb4-4d60-aee5-75ef2c4c8a90_Name">
    <vt:lpwstr>Internal Use</vt:lpwstr>
  </property>
  <property fmtid="{D5CDD505-2E9C-101B-9397-08002B2CF9AE}" pid="20" name="MSIP_Label_7de70ee2-0cb4-4d60-aee5-75ef2c4c8a90_Application">
    <vt:lpwstr>Microsoft Azure Information Protection</vt:lpwstr>
  </property>
  <property fmtid="{D5CDD505-2E9C-101B-9397-08002B2CF9AE}" pid="21" name="MSIP_Label_7de70ee2-0cb4-4d60-aee5-75ef2c4c8a90_Extended_MSFT_Method">
    <vt:lpwstr>Automatic</vt:lpwstr>
  </property>
  <property fmtid="{D5CDD505-2E9C-101B-9397-08002B2CF9AE}" pid="22" name="MSIP_Label_c6e0e3e8-8921-4906-b77b-3374d4e05132_Enabled">
    <vt:lpwstr>True</vt:lpwstr>
  </property>
  <property fmtid="{D5CDD505-2E9C-101B-9397-08002B2CF9AE}" pid="23" name="MSIP_Label_c6e0e3e8-8921-4906-b77b-3374d4e05132_SiteId">
    <vt:lpwstr>945c199a-83a2-4e80-9f8c-5a91be5752dd</vt:lpwstr>
  </property>
  <property fmtid="{D5CDD505-2E9C-101B-9397-08002B2CF9AE}" pid="24" name="MSIP_Label_c6e0e3e8-8921-4906-b77b-3374d4e05132_Owner">
    <vt:lpwstr>Daniel_White@Dell.com</vt:lpwstr>
  </property>
  <property fmtid="{D5CDD505-2E9C-101B-9397-08002B2CF9AE}" pid="25" name="MSIP_Label_c6e0e3e8-8921-4906-b77b-3374d4e05132_SetDate">
    <vt:lpwstr>2018-12-14T17:25:31.1921033Z</vt:lpwstr>
  </property>
  <property fmtid="{D5CDD505-2E9C-101B-9397-08002B2CF9AE}" pid="26" name="MSIP_Label_c6e0e3e8-8921-4906-b77b-3374d4e05132_Name">
    <vt:lpwstr>No Visual Marking</vt:lpwstr>
  </property>
  <property fmtid="{D5CDD505-2E9C-101B-9397-08002B2CF9AE}" pid="27" name="MSIP_Label_c6e0e3e8-8921-4906-b77b-3374d4e05132_Application">
    <vt:lpwstr>Microsoft Azure Information Protection</vt:lpwstr>
  </property>
  <property fmtid="{D5CDD505-2E9C-101B-9397-08002B2CF9AE}" pid="28" name="MSIP_Label_c6e0e3e8-8921-4906-b77b-3374d4e05132_Parent">
    <vt:lpwstr>7de70ee2-0cb4-4d60-aee5-75ef2c4c8a90</vt:lpwstr>
  </property>
  <property fmtid="{D5CDD505-2E9C-101B-9397-08002B2CF9AE}" pid="29" name="MSIP_Label_c6e0e3e8-8921-4906-b77b-3374d4e05132_Extended_MSFT_Method">
    <vt:lpwstr>Automatic</vt:lpwstr>
  </property>
  <property fmtid="{D5CDD505-2E9C-101B-9397-08002B2CF9AE}" pid="30" name="Sensitivity">
    <vt:lpwstr>Internal Use No Visual Marking</vt:lpwstr>
  </property>
</Properties>
</file>